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jc w:val="center"/>
        <w:tblBorders>
          <w:bottom w:val="thinThick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6"/>
        <w:gridCol w:w="1560"/>
        <w:gridCol w:w="5644"/>
      </w:tblGrid>
      <w:tr w:rsidR="00304781" w:rsidRPr="009A3DB8" w14:paraId="0C87E7FF" w14:textId="77777777" w:rsidTr="00C91C77">
        <w:trPr>
          <w:cantSplit/>
          <w:trHeight w:val="1276"/>
          <w:jc w:val="center"/>
        </w:trPr>
        <w:tc>
          <w:tcPr>
            <w:tcW w:w="2326" w:type="dxa"/>
          </w:tcPr>
          <w:p w14:paraId="6B3684EF" w14:textId="1C231EBD" w:rsidR="00304781" w:rsidRPr="009A3DB8" w:rsidRDefault="0096735D" w:rsidP="00C91C77">
            <w:pPr>
              <w:jc w:val="center"/>
              <w:rPr>
                <w:rFonts w:eastAsia="MS Mincho"/>
                <w:lang w:val="es-ES_tradnl"/>
              </w:rPr>
            </w:pPr>
            <w:r w:rsidRPr="009A3DB8">
              <w:rPr>
                <w:rFonts w:eastAsia="MS Mincho"/>
                <w:lang w:val="es-ES_tradnl"/>
              </w:rPr>
              <w:drawing>
                <wp:inline distT="0" distB="0" distL="0" distR="0" wp14:anchorId="0A5EFDD3" wp14:editId="793C2DDD">
                  <wp:extent cx="481965" cy="694055"/>
                  <wp:effectExtent l="0" t="0" r="635" b="0"/>
                  <wp:docPr id="7" name="Imagen 7" descr="ipn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pn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2596B3CC" w14:textId="0AD8E4FC" w:rsidR="00304781" w:rsidRPr="009A3DB8" w:rsidRDefault="00304781" w:rsidP="00C91C77">
            <w:pPr>
              <w:jc w:val="center"/>
              <w:rPr>
                <w:rFonts w:ascii="Arial" w:eastAsia="MS Mincho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644" w:type="dxa"/>
            <w:vAlign w:val="center"/>
          </w:tcPr>
          <w:p w14:paraId="217C4D09" w14:textId="77777777" w:rsidR="00304781" w:rsidRPr="009A3DB8" w:rsidRDefault="00304781" w:rsidP="00C91C77">
            <w:pPr>
              <w:spacing w:line="360" w:lineRule="auto"/>
              <w:jc w:val="right"/>
              <w:rPr>
                <w:rFonts w:ascii="Arial" w:eastAsia="MS Mincho" w:hAnsi="Arial" w:cs="Arial"/>
                <w:b/>
                <w:sz w:val="28"/>
                <w:szCs w:val="28"/>
                <w:lang w:val="es-ES_tradnl"/>
              </w:rPr>
            </w:pPr>
            <w:r w:rsidRPr="009A3DB8">
              <w:rPr>
                <w:rFonts w:ascii="Arial" w:eastAsia="MS Mincho" w:hAnsi="Arial" w:cs="Arial"/>
                <w:b/>
                <w:sz w:val="28"/>
                <w:szCs w:val="28"/>
                <w:lang w:val="es-ES_tradnl"/>
              </w:rPr>
              <w:t>Instituto Politécnico Nacional</w:t>
            </w:r>
          </w:p>
          <w:p w14:paraId="38A42764" w14:textId="77777777" w:rsidR="00304781" w:rsidRPr="009A3DB8" w:rsidRDefault="00304781" w:rsidP="00C91C77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9A3DB8">
              <w:rPr>
                <w:rFonts w:ascii="Arial" w:eastAsia="MS Mincho" w:hAnsi="Arial" w:cs="Arial"/>
                <w:b/>
                <w:lang w:val="es-ES_tradnl"/>
              </w:rPr>
              <w:t>Centro de Investigación en Computación</w:t>
            </w:r>
          </w:p>
        </w:tc>
      </w:tr>
    </w:tbl>
    <w:p w14:paraId="44546A92" w14:textId="77777777" w:rsidR="00A65C1D" w:rsidRPr="009A3DB8" w:rsidRDefault="00A65C1D" w:rsidP="00A65C1D">
      <w:pPr>
        <w:rPr>
          <w:rFonts w:eastAsia="MS Mincho"/>
          <w:lang w:val="es-ES_tradnl"/>
        </w:rPr>
      </w:pPr>
    </w:p>
    <w:p w14:paraId="2C855824" w14:textId="77777777" w:rsidR="00304781" w:rsidRPr="009A3DB8" w:rsidRDefault="00304781" w:rsidP="00A65C1D">
      <w:pPr>
        <w:rPr>
          <w:rFonts w:eastAsia="MS Mincho"/>
          <w:lang w:val="es-ES_tradnl"/>
        </w:rPr>
      </w:pPr>
    </w:p>
    <w:p w14:paraId="48D9CD31" w14:textId="23B19058" w:rsidR="00304781" w:rsidRPr="009A3DB8" w:rsidRDefault="00C3019D" w:rsidP="00304781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64"/>
          <w:szCs w:val="20"/>
          <w:lang w:val="es-ES_tradnl"/>
        </w:rPr>
      </w:pPr>
      <w:r w:rsidRPr="009A3DB8">
        <w:rPr>
          <w:rFonts w:eastAsia="MS Mincho" w:cs="Times New Roman"/>
          <w:b/>
          <w:kern w:val="28"/>
          <w:sz w:val="64"/>
          <w:szCs w:val="20"/>
          <w:lang w:val="es-ES_tradnl"/>
        </w:rPr>
        <w:t>Prácticas de Laboratorio</w:t>
      </w:r>
    </w:p>
    <w:p w14:paraId="4EF192BC" w14:textId="71A8E340" w:rsidR="00381E8C" w:rsidRPr="009A3DB8" w:rsidRDefault="00C3019D" w:rsidP="00304781">
      <w:pPr>
        <w:pStyle w:val="Title"/>
        <w:spacing w:before="120" w:after="120"/>
        <w:jc w:val="right"/>
        <w:rPr>
          <w:rFonts w:eastAsia="MS Mincho" w:cs="Times New Roman"/>
          <w:bCs/>
          <w:kern w:val="28"/>
          <w:sz w:val="64"/>
          <w:szCs w:val="20"/>
          <w:lang w:val="es-ES_tradnl"/>
        </w:rPr>
      </w:pPr>
      <w:r w:rsidRPr="009A3DB8">
        <w:rPr>
          <w:rFonts w:eastAsia="MS Mincho" w:cs="Times New Roman"/>
          <w:bCs/>
          <w:kern w:val="28"/>
          <w:sz w:val="64"/>
          <w:szCs w:val="20"/>
          <w:lang w:val="es-ES_tradnl"/>
        </w:rPr>
        <w:t>Para varias asignaturas</w:t>
      </w:r>
    </w:p>
    <w:p w14:paraId="582FA824" w14:textId="77777777" w:rsidR="00A65C1D" w:rsidRPr="009A3DB8" w:rsidRDefault="00A65C1D" w:rsidP="00A65C1D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48"/>
          <w:szCs w:val="48"/>
          <w:lang w:val="es-ES_tradnl"/>
        </w:rPr>
      </w:pPr>
    </w:p>
    <w:p w14:paraId="18AFD694" w14:textId="77777777" w:rsidR="003030F5" w:rsidRPr="009A3DB8" w:rsidRDefault="003030F5" w:rsidP="003030F5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44"/>
          <w:szCs w:val="44"/>
          <w:lang w:val="es-ES_tradnl"/>
        </w:rPr>
      </w:pPr>
      <w:r w:rsidRPr="009A3DB8">
        <w:rPr>
          <w:rFonts w:eastAsia="MS Mincho" w:cs="Times New Roman"/>
          <w:b/>
          <w:kern w:val="28"/>
          <w:sz w:val="44"/>
          <w:szCs w:val="44"/>
          <w:lang w:val="es-ES_tradnl"/>
        </w:rPr>
        <w:t>Algoritmos Concurrentes y Distribuidos</w:t>
      </w:r>
    </w:p>
    <w:p w14:paraId="1CA933B4" w14:textId="77777777" w:rsidR="003030F5" w:rsidRPr="009A3DB8" w:rsidRDefault="003030F5" w:rsidP="003030F5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44"/>
          <w:szCs w:val="44"/>
          <w:lang w:val="es-ES_tradnl"/>
        </w:rPr>
      </w:pPr>
      <w:r w:rsidRPr="009A3DB8">
        <w:rPr>
          <w:rFonts w:eastAsia="MS Mincho" w:cs="Times New Roman"/>
          <w:b/>
          <w:kern w:val="28"/>
          <w:sz w:val="44"/>
          <w:szCs w:val="44"/>
          <w:lang w:val="es-ES_tradnl"/>
        </w:rPr>
        <w:t>Análisis y Detección de Malware</w:t>
      </w:r>
    </w:p>
    <w:p w14:paraId="3CDA3AA2" w14:textId="77777777" w:rsidR="003030F5" w:rsidRPr="009A3DB8" w:rsidRDefault="003030F5" w:rsidP="003030F5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44"/>
          <w:szCs w:val="44"/>
          <w:lang w:val="es-ES_tradnl"/>
        </w:rPr>
      </w:pPr>
      <w:r w:rsidRPr="009A3DB8">
        <w:rPr>
          <w:rFonts w:eastAsia="MS Mincho" w:cs="Times New Roman"/>
          <w:b/>
          <w:kern w:val="28"/>
          <w:sz w:val="44"/>
          <w:szCs w:val="44"/>
          <w:lang w:val="es-ES_tradnl"/>
        </w:rPr>
        <w:t>Análisis y Diseño de Algoritmos</w:t>
      </w:r>
    </w:p>
    <w:p w14:paraId="7283EBBF" w14:textId="77777777" w:rsidR="003030F5" w:rsidRPr="009A3DB8" w:rsidRDefault="003030F5" w:rsidP="003030F5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44"/>
          <w:szCs w:val="44"/>
          <w:lang w:val="es-ES_tradnl"/>
        </w:rPr>
      </w:pPr>
      <w:r w:rsidRPr="009A3DB8">
        <w:rPr>
          <w:rFonts w:eastAsia="MS Mincho" w:cs="Times New Roman"/>
          <w:b/>
          <w:kern w:val="28"/>
          <w:sz w:val="44"/>
          <w:szCs w:val="44"/>
          <w:lang w:val="es-ES_tradnl"/>
        </w:rPr>
        <w:t>Redes de Computadoras</w:t>
      </w:r>
    </w:p>
    <w:p w14:paraId="0C473FC0" w14:textId="39A1CF16" w:rsidR="00D208B2" w:rsidRPr="009A3DB8" w:rsidRDefault="00C3019D" w:rsidP="00865E23">
      <w:pPr>
        <w:pStyle w:val="Title"/>
        <w:spacing w:before="120" w:after="120"/>
        <w:jc w:val="right"/>
        <w:rPr>
          <w:rFonts w:eastAsia="MS Mincho" w:cs="Times New Roman"/>
          <w:b/>
          <w:kern w:val="28"/>
          <w:sz w:val="44"/>
          <w:szCs w:val="44"/>
          <w:lang w:val="es-ES_tradnl"/>
        </w:rPr>
      </w:pPr>
      <w:r w:rsidRPr="009A3DB8">
        <w:rPr>
          <w:rFonts w:eastAsia="MS Mincho" w:cs="Times New Roman"/>
          <w:b/>
          <w:kern w:val="28"/>
          <w:sz w:val="44"/>
          <w:szCs w:val="44"/>
          <w:lang w:val="es-ES_tradnl"/>
        </w:rPr>
        <w:t>Sistemas Operativos</w:t>
      </w:r>
    </w:p>
    <w:p w14:paraId="1C5D015A" w14:textId="77777777" w:rsidR="00A65C1D" w:rsidRPr="009A3DB8" w:rsidRDefault="00A65C1D" w:rsidP="00A65C1D">
      <w:pPr>
        <w:spacing w:before="120" w:after="120"/>
        <w:jc w:val="right"/>
        <w:rPr>
          <w:rFonts w:asciiTheme="majorHAnsi" w:eastAsia="MS Mincho" w:hAnsiTheme="majorHAnsi" w:cs="Arial"/>
          <w:b/>
          <w:color w:val="3476B1" w:themeColor="accent1" w:themeShade="BF"/>
          <w:sz w:val="40"/>
          <w:szCs w:val="40"/>
          <w:lang w:val="es-ES_tradnl"/>
        </w:rPr>
      </w:pPr>
    </w:p>
    <w:p w14:paraId="2CD2EF04" w14:textId="77777777" w:rsidR="00C3019D" w:rsidRPr="009A3DB8" w:rsidRDefault="00C3019D" w:rsidP="00A65C1D">
      <w:pPr>
        <w:spacing w:before="120" w:after="120"/>
        <w:jc w:val="right"/>
        <w:rPr>
          <w:rFonts w:asciiTheme="majorHAnsi" w:eastAsia="MS Mincho" w:hAnsiTheme="majorHAnsi" w:cs="Arial"/>
          <w:b/>
          <w:color w:val="3476B1" w:themeColor="accent1" w:themeShade="BF"/>
          <w:sz w:val="40"/>
          <w:szCs w:val="40"/>
          <w:lang w:val="es-ES_tradnl"/>
        </w:rPr>
      </w:pPr>
    </w:p>
    <w:p w14:paraId="5F4B2C77" w14:textId="38C997B4" w:rsidR="00C3019D" w:rsidRPr="009A3DB8" w:rsidRDefault="00C3019D" w:rsidP="00304781">
      <w:pPr>
        <w:spacing w:before="120" w:after="120"/>
        <w:jc w:val="right"/>
        <w:rPr>
          <w:rFonts w:ascii="Arial" w:eastAsia="MS Mincho" w:hAnsi="Arial" w:cs="Arial"/>
          <w:b/>
          <w:sz w:val="44"/>
          <w:szCs w:val="44"/>
          <w:lang w:val="es-ES_tradnl"/>
        </w:rPr>
      </w:pPr>
      <w:r w:rsidRPr="009A3DB8">
        <w:rPr>
          <w:rFonts w:ascii="Arial" w:eastAsia="MS Mincho" w:hAnsi="Arial" w:cs="Arial"/>
          <w:b/>
          <w:sz w:val="44"/>
          <w:szCs w:val="44"/>
          <w:lang w:val="es-ES_tradnl"/>
        </w:rPr>
        <w:t>Raúl Acosta Bermejo</w:t>
      </w:r>
    </w:p>
    <w:p w14:paraId="36D202F3" w14:textId="77777777" w:rsidR="00A65C1D" w:rsidRPr="009A3DB8" w:rsidRDefault="00A65C1D" w:rsidP="00A65C1D">
      <w:pPr>
        <w:jc w:val="right"/>
        <w:rPr>
          <w:rFonts w:asciiTheme="majorHAnsi" w:eastAsia="MS Mincho" w:hAnsiTheme="majorHAnsi" w:cs="Arial"/>
          <w:b/>
          <w:lang w:val="es-ES_tradnl"/>
        </w:rPr>
      </w:pPr>
    </w:p>
    <w:p w14:paraId="7437AF66" w14:textId="77777777" w:rsidR="00C3019D" w:rsidRPr="009A3DB8" w:rsidRDefault="00C3019D" w:rsidP="00A65C1D">
      <w:pPr>
        <w:jc w:val="right"/>
        <w:rPr>
          <w:rFonts w:asciiTheme="majorHAnsi" w:eastAsia="MS Mincho" w:hAnsiTheme="majorHAnsi" w:cs="Arial"/>
          <w:b/>
          <w:lang w:val="es-ES_tradnl"/>
        </w:rPr>
      </w:pPr>
    </w:p>
    <w:p w14:paraId="4D746EFE" w14:textId="77777777" w:rsidR="00C3019D" w:rsidRPr="009A3DB8" w:rsidRDefault="00C3019D" w:rsidP="00A65C1D">
      <w:pPr>
        <w:jc w:val="right"/>
        <w:rPr>
          <w:rFonts w:asciiTheme="majorHAnsi" w:eastAsia="MS Mincho" w:hAnsiTheme="majorHAnsi" w:cs="Arial"/>
          <w:b/>
          <w:lang w:val="es-ES_tradnl"/>
        </w:rPr>
      </w:pPr>
    </w:p>
    <w:p w14:paraId="11614148" w14:textId="77777777" w:rsidR="00C3019D" w:rsidRPr="009A3DB8" w:rsidRDefault="00C3019D" w:rsidP="00A65C1D">
      <w:pPr>
        <w:jc w:val="right"/>
        <w:rPr>
          <w:rFonts w:asciiTheme="majorHAnsi" w:eastAsia="MS Mincho" w:hAnsiTheme="majorHAnsi" w:cs="Arial"/>
          <w:b/>
          <w:lang w:val="es-ES_tradnl"/>
        </w:rPr>
      </w:pPr>
    </w:p>
    <w:p w14:paraId="31C7FECB" w14:textId="28DA616C" w:rsidR="00A65C1D" w:rsidRPr="009A3DB8" w:rsidRDefault="001B70B6" w:rsidP="00A65C1D">
      <w:pPr>
        <w:pStyle w:val="ByLine"/>
        <w:spacing w:before="120" w:after="120"/>
        <w:rPr>
          <w:rFonts w:asciiTheme="majorHAnsi" w:hAnsiTheme="majorHAnsi"/>
          <w:lang w:val="es-ES_tradnl"/>
        </w:rPr>
      </w:pPr>
      <w:r w:rsidRPr="009A3DB8">
        <w:rPr>
          <w:rFonts w:asciiTheme="majorHAnsi" w:hAnsiTheme="majorHAnsi"/>
          <w:lang w:val="es-ES_tradnl"/>
        </w:rPr>
        <w:t>Versión 1.</w:t>
      </w:r>
      <w:r w:rsidR="0028272F" w:rsidRPr="009A3DB8">
        <w:rPr>
          <w:rFonts w:asciiTheme="majorHAnsi" w:hAnsiTheme="majorHAnsi"/>
          <w:lang w:val="es-ES_tradnl"/>
        </w:rPr>
        <w:t>0</w:t>
      </w:r>
    </w:p>
    <w:p w14:paraId="09E771FE" w14:textId="414C2E30" w:rsidR="00AA48A4" w:rsidRPr="009A3DB8" w:rsidRDefault="00AA48A4" w:rsidP="00A65C1D">
      <w:pPr>
        <w:pStyle w:val="ByLine"/>
        <w:rPr>
          <w:rFonts w:asciiTheme="majorHAnsi" w:hAnsiTheme="majorHAnsi"/>
          <w:lang w:val="es-ES_tradnl"/>
        </w:rPr>
      </w:pPr>
      <w:r w:rsidRPr="009A3DB8">
        <w:rPr>
          <w:rFonts w:asciiTheme="majorHAnsi" w:hAnsiTheme="majorHAnsi"/>
          <w:lang w:val="es-ES_tradnl"/>
        </w:rPr>
        <w:t>Última actualización</w:t>
      </w:r>
    </w:p>
    <w:p w14:paraId="2152F172" w14:textId="11872D74" w:rsidR="00A65C1D" w:rsidRPr="009A3DB8" w:rsidRDefault="00381E8C" w:rsidP="00A65C1D">
      <w:pPr>
        <w:pStyle w:val="ByLine"/>
        <w:rPr>
          <w:rFonts w:asciiTheme="majorHAnsi" w:hAnsiTheme="majorHAnsi"/>
          <w:b w:val="0"/>
          <w:bCs/>
          <w:lang w:val="es-ES_tradnl"/>
        </w:rPr>
      </w:pPr>
      <w:r w:rsidRPr="009A3DB8">
        <w:rPr>
          <w:rFonts w:asciiTheme="majorHAnsi" w:hAnsiTheme="majorHAnsi"/>
          <w:b w:val="0"/>
          <w:bCs/>
          <w:lang w:val="es-ES_tradnl"/>
        </w:rPr>
        <w:t>3</w:t>
      </w:r>
      <w:r w:rsidR="00C3019D" w:rsidRPr="009A3DB8">
        <w:rPr>
          <w:rFonts w:asciiTheme="majorHAnsi" w:hAnsiTheme="majorHAnsi"/>
          <w:b w:val="0"/>
          <w:bCs/>
          <w:lang w:val="es-ES_tradnl"/>
        </w:rPr>
        <w:t>0</w:t>
      </w:r>
      <w:r w:rsidR="00A65C1D" w:rsidRPr="009A3DB8">
        <w:rPr>
          <w:rFonts w:asciiTheme="majorHAnsi" w:hAnsiTheme="majorHAnsi"/>
          <w:b w:val="0"/>
          <w:bCs/>
          <w:lang w:val="es-ES_tradnl"/>
        </w:rPr>
        <w:t xml:space="preserve"> de </w:t>
      </w:r>
      <w:r w:rsidR="00D208B2" w:rsidRPr="009A3DB8">
        <w:rPr>
          <w:rFonts w:asciiTheme="majorHAnsi" w:hAnsiTheme="majorHAnsi"/>
          <w:b w:val="0"/>
          <w:bCs/>
          <w:lang w:val="es-ES_tradnl"/>
        </w:rPr>
        <w:t>nov</w:t>
      </w:r>
      <w:r w:rsidR="00C34E8C" w:rsidRPr="009A3DB8">
        <w:rPr>
          <w:rFonts w:asciiTheme="majorHAnsi" w:hAnsiTheme="majorHAnsi"/>
          <w:b w:val="0"/>
          <w:bCs/>
          <w:lang w:val="es-ES_tradnl"/>
        </w:rPr>
        <w:t xml:space="preserve">iembre </w:t>
      </w:r>
      <w:r w:rsidR="00A65C1D" w:rsidRPr="009A3DB8">
        <w:rPr>
          <w:rFonts w:asciiTheme="majorHAnsi" w:hAnsiTheme="majorHAnsi"/>
          <w:b w:val="0"/>
          <w:bCs/>
          <w:lang w:val="es-ES_tradnl"/>
        </w:rPr>
        <w:t>del 20</w:t>
      </w:r>
      <w:r w:rsidR="0096735D" w:rsidRPr="009A3DB8">
        <w:rPr>
          <w:rFonts w:asciiTheme="majorHAnsi" w:hAnsiTheme="majorHAnsi"/>
          <w:b w:val="0"/>
          <w:bCs/>
          <w:lang w:val="es-ES_tradnl"/>
        </w:rPr>
        <w:t>2</w:t>
      </w:r>
      <w:r w:rsidR="0028272F" w:rsidRPr="009A3DB8">
        <w:rPr>
          <w:rFonts w:asciiTheme="majorHAnsi" w:hAnsiTheme="majorHAnsi"/>
          <w:b w:val="0"/>
          <w:bCs/>
          <w:lang w:val="es-ES_tradnl"/>
        </w:rPr>
        <w:t>3</w:t>
      </w:r>
    </w:p>
    <w:p w14:paraId="136A33C5" w14:textId="5C51323E" w:rsidR="0080624B" w:rsidRPr="009A3DB8" w:rsidRDefault="0080624B" w:rsidP="003F7B7B">
      <w:pPr>
        <w:rPr>
          <w:lang w:val="es-ES_tradnl"/>
        </w:rPr>
      </w:pPr>
    </w:p>
    <w:p w14:paraId="68961145" w14:textId="77777777" w:rsidR="00927490" w:rsidRPr="009A3DB8" w:rsidRDefault="00927490" w:rsidP="00927490">
      <w:pPr>
        <w:spacing w:after="160" w:line="259" w:lineRule="auto"/>
        <w:rPr>
          <w:rFonts w:ascii="Arial" w:hAnsi="Arial" w:cs="Arial"/>
          <w:lang w:val="es-ES_tradnl"/>
        </w:rPr>
      </w:pPr>
      <w:r w:rsidRPr="009A3DB8">
        <w:rPr>
          <w:rFonts w:ascii="Arial" w:hAnsi="Arial" w:cs="Arial"/>
          <w:lang w:val="es-ES_tradnl"/>
        </w:rPr>
        <w:br w:type="page"/>
      </w:r>
    </w:p>
    <w:p w14:paraId="6BB84301" w14:textId="77777777" w:rsidR="00A14C50" w:rsidRPr="009A3DB8" w:rsidRDefault="00A14C50" w:rsidP="001E6CA5">
      <w:pPr>
        <w:pStyle w:val="Heading1"/>
        <w:rPr>
          <w:lang w:val="es-ES_tradnl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51113072"/>
      <w:bookmarkEnd w:id="0"/>
      <w:bookmarkEnd w:id="1"/>
      <w:bookmarkEnd w:id="2"/>
      <w:bookmarkEnd w:id="3"/>
      <w:bookmarkEnd w:id="4"/>
      <w:r w:rsidRPr="009A3DB8">
        <w:rPr>
          <w:lang w:val="es-ES_tradnl"/>
        </w:rPr>
        <w:lastRenderedPageBreak/>
        <w:t>Tabla de Contenido</w:t>
      </w:r>
      <w:bookmarkEnd w:id="5"/>
    </w:p>
    <w:p w14:paraId="16EF7EFE" w14:textId="77777777" w:rsidR="00A14C50" w:rsidRPr="009A3DB8" w:rsidRDefault="00A14C50" w:rsidP="00A14C50">
      <w:pPr>
        <w:rPr>
          <w:lang w:val="es-ES_tradnl"/>
        </w:rPr>
      </w:pPr>
    </w:p>
    <w:p w14:paraId="298AE42B" w14:textId="0F16AF0C" w:rsidR="006409A7" w:rsidRPr="009A3DB8" w:rsidRDefault="00A14C50">
      <w:pPr>
        <w:pStyle w:val="TOC1"/>
        <w:tabs>
          <w:tab w:val="left" w:pos="4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</w:instrText>
      </w:r>
      <w:r w:rsidR="009A3F3F" w:rsidRPr="009A3DB8">
        <w:rPr>
          <w:lang w:val="es-ES_tradnl"/>
        </w:rPr>
        <w:instrText>TOC</w:instrText>
      </w:r>
      <w:r w:rsidRPr="009A3DB8">
        <w:rPr>
          <w:lang w:val="es-ES_tradnl"/>
        </w:rPr>
        <w:instrText xml:space="preserve"> \o "1-3" \t "TOCentry,1" </w:instrText>
      </w:r>
      <w:r w:rsidRPr="009A3DB8">
        <w:rPr>
          <w:lang w:val="es-ES_tradnl"/>
        </w:rPr>
        <w:fldChar w:fldCharType="separate"/>
      </w:r>
      <w:r w:rsidR="006409A7" w:rsidRPr="009A3DB8">
        <w:rPr>
          <w:lang w:val="es-ES_tradnl"/>
        </w:rPr>
        <w:t>1</w:t>
      </w:r>
      <w:r w:rsidR="006409A7"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="006409A7" w:rsidRPr="009A3DB8">
        <w:rPr>
          <w:lang w:val="es-ES_tradnl"/>
        </w:rPr>
        <w:t>Tabla de Contenido</w:t>
      </w:r>
      <w:r w:rsidR="006409A7" w:rsidRPr="009A3DB8">
        <w:rPr>
          <w:lang w:val="es-ES_tradnl"/>
        </w:rPr>
        <w:tab/>
      </w:r>
      <w:r w:rsidR="006409A7" w:rsidRPr="009A3DB8">
        <w:rPr>
          <w:lang w:val="es-ES_tradnl"/>
        </w:rPr>
        <w:fldChar w:fldCharType="begin"/>
      </w:r>
      <w:r w:rsidR="006409A7" w:rsidRPr="009A3DB8">
        <w:rPr>
          <w:lang w:val="es-ES_tradnl"/>
        </w:rPr>
        <w:instrText xml:space="preserve"> PAGEREF _Toc151113072 \h </w:instrText>
      </w:r>
      <w:r w:rsidR="006409A7" w:rsidRPr="009A3DB8">
        <w:rPr>
          <w:lang w:val="es-ES_tradnl"/>
        </w:rPr>
      </w:r>
      <w:r w:rsidR="006409A7" w:rsidRPr="009A3DB8">
        <w:rPr>
          <w:lang w:val="es-ES_tradnl"/>
        </w:rPr>
        <w:fldChar w:fldCharType="separate"/>
      </w:r>
      <w:r w:rsidR="006409A7" w:rsidRPr="009A3DB8">
        <w:rPr>
          <w:lang w:val="es-ES_tradnl"/>
        </w:rPr>
        <w:t>2</w:t>
      </w:r>
      <w:r w:rsidR="006409A7" w:rsidRPr="009A3DB8">
        <w:rPr>
          <w:lang w:val="es-ES_tradnl"/>
        </w:rPr>
        <w:fldChar w:fldCharType="end"/>
      </w:r>
    </w:p>
    <w:p w14:paraId="505FFFEA" w14:textId="62C21E37" w:rsidR="006409A7" w:rsidRPr="009A3DB8" w:rsidRDefault="006409A7">
      <w:pPr>
        <w:pStyle w:val="TOC1"/>
        <w:tabs>
          <w:tab w:val="left" w:pos="4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Introducción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_Toc151113073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0DE999FD" w14:textId="7FDF99B7" w:rsidR="006409A7" w:rsidRPr="009A3DB8" w:rsidRDefault="006409A7">
      <w:pPr>
        <w:pStyle w:val="TOC1"/>
        <w:tabs>
          <w:tab w:val="left" w:pos="4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Carpetas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_Toc151113074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55C53A8D" w14:textId="26EEE1DE" w:rsidR="006409A7" w:rsidRPr="009A3DB8" w:rsidRDefault="006409A7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3.1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Archivos en Lenguaje C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_Toc151113075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0A64238B" w14:textId="0EBCFC92" w:rsidR="006409A7" w:rsidRPr="009A3DB8" w:rsidRDefault="006409A7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IPCs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_Toc151113076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3EB449B0" w14:textId="2CC0A349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3.2.1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Advanced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_Toc151113077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257BB5A3" w14:textId="04022760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3.2.2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Pipes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_Toc151113078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15F3F9BF" w14:textId="1F8F453A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3.2.3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Queues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_Toc151113079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4BC0CB75" w14:textId="30B6B034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3.2.4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Semaphores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_Toc151113080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3E4A34C0" w14:textId="4DC99399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3.2.5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Shared Memory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_Toc151113081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3FD67D25" w14:textId="3A868D0F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3.2.6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Signals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_Toc151113082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3</w:t>
      </w:r>
      <w:r w:rsidRPr="009A3DB8">
        <w:rPr>
          <w:lang w:val="es-ES_tradnl"/>
        </w:rPr>
        <w:fldChar w:fldCharType="end"/>
      </w:r>
    </w:p>
    <w:p w14:paraId="228BD4A7" w14:textId="2A4F6CCB" w:rsidR="006409A7" w:rsidRPr="009A3DB8" w:rsidRDefault="006409A7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Procesos e Hilos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_Toc151113083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6969C6D5" w14:textId="79AA6DBC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3.3.1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Lenguaje C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_Toc151113084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19FDD41D" w14:textId="056BBDCD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3.3.2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Lenguaje Objective C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_Toc151113085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39BF243E" w14:textId="4C2B66B8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3.3.3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Lenguaje C++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_Toc151113086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74DE31D7" w14:textId="04334E8E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3.3.4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Lenguaje C Sharp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_Toc151113087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0B2B04B6" w14:textId="28E77DBA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3.3.5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Lenguaje Java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_Toc151113088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0C607A7C" w14:textId="2DBAD1AD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3.3.6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Lenguaje Python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_Toc151113089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6C479BA5" w14:textId="422F1DCC" w:rsidR="006409A7" w:rsidRPr="009A3DB8" w:rsidRDefault="006409A7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3.4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Problemas clásicos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_Toc151113090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122AF66A" w14:textId="5A576E41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3.4.1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Productor Consumidor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_Toc151113091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153C0286" w14:textId="4ED179E3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3.4.2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Lectores y Escritores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_Toc151113092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3A398321" w14:textId="4EABB2AE" w:rsidR="006409A7" w:rsidRPr="009A3DB8" w:rsidRDefault="006409A7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3.5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Sockets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_Toc151113093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4B686885" w14:textId="3D62E7D8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3.5.1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INET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_Toc151113094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7F7EA6DB" w14:textId="7DC80FAB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3.5.2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UNIX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_Toc151113095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38D41905" w14:textId="7E968CF7" w:rsidR="006409A7" w:rsidRPr="009A3DB8" w:rsidRDefault="006409A7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3.6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Syscalls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_Toc151113096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3BD0993A" w14:textId="70CE7DAC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3.6.1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Mmap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_Toc151113097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4C9319B1" w14:textId="1597683D" w:rsidR="006409A7" w:rsidRPr="009A3DB8" w:rsidRDefault="006409A7">
      <w:pPr>
        <w:pStyle w:val="TOC3"/>
        <w:tabs>
          <w:tab w:val="left" w:pos="1200"/>
          <w:tab w:val="right" w:leader="dot" w:pos="9622"/>
        </w:tabs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</w:pPr>
      <w:r w:rsidRPr="009A3DB8">
        <w:rPr>
          <w:lang w:val="es-ES_tradnl"/>
        </w:rPr>
        <w:t>3.6.2</w:t>
      </w:r>
      <w:r w:rsidRPr="009A3DB8">
        <w:rPr>
          <w:rFonts w:asciiTheme="minorHAnsi" w:eastAsiaTheme="minorEastAsia" w:hAnsiTheme="minorHAnsi" w:cstheme="minorBidi"/>
          <w:kern w:val="2"/>
          <w:lang w:val="es-ES_tradnl"/>
          <w14:ligatures w14:val="standardContextual"/>
        </w:rPr>
        <w:tab/>
      </w:r>
      <w:r w:rsidRPr="009A3DB8">
        <w:rPr>
          <w:lang w:val="es-ES_tradnl"/>
        </w:rPr>
        <w:t>Otros</w:t>
      </w:r>
      <w:r w:rsidRPr="009A3DB8">
        <w:rPr>
          <w:lang w:val="es-ES_tradnl"/>
        </w:rPr>
        <w:tab/>
      </w:r>
      <w:r w:rsidRPr="009A3DB8">
        <w:rPr>
          <w:lang w:val="es-ES_tradnl"/>
        </w:rPr>
        <w:fldChar w:fldCharType="begin"/>
      </w:r>
      <w:r w:rsidRPr="009A3DB8">
        <w:rPr>
          <w:lang w:val="es-ES_tradnl"/>
        </w:rPr>
        <w:instrText xml:space="preserve"> PAGEREF _Toc151113098 \h </w:instrText>
      </w:r>
      <w:r w:rsidRPr="009A3DB8">
        <w:rPr>
          <w:lang w:val="es-ES_tradnl"/>
        </w:rPr>
      </w:r>
      <w:r w:rsidRPr="009A3DB8">
        <w:rPr>
          <w:lang w:val="es-ES_tradnl"/>
        </w:rPr>
        <w:fldChar w:fldCharType="separate"/>
      </w:r>
      <w:r w:rsidRPr="009A3DB8">
        <w:rPr>
          <w:lang w:val="es-ES_tradnl"/>
        </w:rPr>
        <w:t>4</w:t>
      </w:r>
      <w:r w:rsidRPr="009A3DB8">
        <w:rPr>
          <w:lang w:val="es-ES_tradnl"/>
        </w:rPr>
        <w:fldChar w:fldCharType="end"/>
      </w:r>
    </w:p>
    <w:p w14:paraId="6F4034C7" w14:textId="424D6A0D" w:rsidR="00EB7FDB" w:rsidRPr="009A3DB8" w:rsidRDefault="00A14C50" w:rsidP="00A14C50">
      <w:pPr>
        <w:rPr>
          <w:lang w:val="es-ES_tradnl"/>
        </w:rPr>
      </w:pPr>
      <w:r w:rsidRPr="009A3DB8">
        <w:rPr>
          <w:lang w:val="es-ES_tradnl"/>
        </w:rPr>
        <w:fldChar w:fldCharType="end"/>
      </w:r>
    </w:p>
    <w:p w14:paraId="2BAE716D" w14:textId="77777777" w:rsidR="00655D30" w:rsidRPr="009A3DB8" w:rsidRDefault="00655D30" w:rsidP="00A14C50">
      <w:pPr>
        <w:rPr>
          <w:lang w:val="es-ES_tradnl"/>
        </w:rPr>
      </w:pPr>
    </w:p>
    <w:p w14:paraId="328B1E9D" w14:textId="77777777" w:rsidR="00A14C50" w:rsidRPr="009A3DB8" w:rsidRDefault="00A14C50" w:rsidP="00A14C50">
      <w:pPr>
        <w:rPr>
          <w:lang w:val="es-ES_tradnl"/>
        </w:rPr>
      </w:pPr>
      <w:r w:rsidRPr="009A3DB8">
        <w:rPr>
          <w:lang w:val="es-ES_tradnl"/>
        </w:rPr>
        <w:br w:type="page"/>
      </w:r>
    </w:p>
    <w:p w14:paraId="0E8D6FDD" w14:textId="091F7E5A" w:rsidR="00C1715A" w:rsidRPr="009A3DB8" w:rsidRDefault="00C1715A" w:rsidP="00DD2306">
      <w:pPr>
        <w:pStyle w:val="Heading1"/>
        <w:rPr>
          <w:lang w:val="es-ES_tradnl"/>
        </w:rPr>
      </w:pPr>
      <w:bookmarkStart w:id="6" w:name="_Toc151113073"/>
      <w:r w:rsidRPr="009A3DB8">
        <w:rPr>
          <w:lang w:val="es-ES_tradnl"/>
        </w:rPr>
        <w:lastRenderedPageBreak/>
        <w:t>Introducción</w:t>
      </w:r>
      <w:bookmarkEnd w:id="6"/>
    </w:p>
    <w:p w14:paraId="77C39280" w14:textId="77777777" w:rsidR="00D718E7" w:rsidRPr="009A3DB8" w:rsidRDefault="00D718E7" w:rsidP="00D718E7">
      <w:pPr>
        <w:pStyle w:val="NoSpacing"/>
        <w:rPr>
          <w:lang w:val="es-ES_tradnl"/>
        </w:rPr>
      </w:pPr>
    </w:p>
    <w:p w14:paraId="64341E02" w14:textId="0ED62C21" w:rsidR="00CD5EEF" w:rsidRPr="009A3DB8" w:rsidRDefault="00627282" w:rsidP="00D718E7">
      <w:pPr>
        <w:pStyle w:val="NoSpacing"/>
        <w:rPr>
          <w:lang w:val="es-ES_tradnl"/>
        </w:rPr>
      </w:pPr>
      <w:r w:rsidRPr="009A3DB8">
        <w:rPr>
          <w:lang w:val="es-ES_tradnl"/>
        </w:rPr>
        <w:t>El material de esta carpeta es una compilación y adecuación de programas que ejemplifican varios conceptos básicos que se aprenden en asignaturas como Programación, Sistemas Operativos, Redes de Computadoras, etc.</w:t>
      </w:r>
    </w:p>
    <w:p w14:paraId="707B9059" w14:textId="77777777" w:rsidR="00CD5EEF" w:rsidRPr="009A3DB8" w:rsidRDefault="00CD5EEF" w:rsidP="00D718E7">
      <w:pPr>
        <w:pStyle w:val="NoSpacing"/>
        <w:rPr>
          <w:lang w:val="es-ES_tradnl"/>
        </w:rPr>
      </w:pPr>
    </w:p>
    <w:p w14:paraId="5FA6B213" w14:textId="5CD45AB4" w:rsidR="00CD5EEF" w:rsidRPr="009A3DB8" w:rsidRDefault="00CD5EEF" w:rsidP="00CD5EEF">
      <w:pPr>
        <w:pStyle w:val="Heading1"/>
        <w:rPr>
          <w:lang w:val="es-ES_tradnl"/>
        </w:rPr>
      </w:pPr>
      <w:bookmarkStart w:id="7" w:name="_Toc151113074"/>
      <w:r w:rsidRPr="009A3DB8">
        <w:rPr>
          <w:lang w:val="es-ES_tradnl"/>
        </w:rPr>
        <w:t>Carpetas</w:t>
      </w:r>
      <w:bookmarkEnd w:id="7"/>
    </w:p>
    <w:p w14:paraId="4EDD6B26" w14:textId="77777777" w:rsidR="005A6961" w:rsidRPr="009A3DB8" w:rsidRDefault="005A6961" w:rsidP="005A6961">
      <w:pPr>
        <w:pStyle w:val="NoSpacing"/>
        <w:rPr>
          <w:lang w:val="es-ES_tradnl"/>
        </w:rPr>
      </w:pPr>
    </w:p>
    <w:p w14:paraId="1F646B65" w14:textId="77777777" w:rsidR="005A6961" w:rsidRPr="009A3DB8" w:rsidRDefault="005A6961" w:rsidP="005A6961">
      <w:pPr>
        <w:pStyle w:val="NoSpacing"/>
        <w:rPr>
          <w:lang w:val="es-ES_tradnl"/>
        </w:rPr>
      </w:pPr>
    </w:p>
    <w:p w14:paraId="3C99D2D9" w14:textId="0737792D" w:rsidR="00A344A7" w:rsidRPr="009A3DB8" w:rsidRDefault="00CD5EEF" w:rsidP="00BA22D1">
      <w:pPr>
        <w:pStyle w:val="Heading2"/>
        <w:rPr>
          <w:lang w:val="es-ES_tradnl"/>
        </w:rPr>
      </w:pPr>
      <w:bookmarkStart w:id="8" w:name="_Toc151113075"/>
      <w:r w:rsidRPr="009A3DB8">
        <w:rPr>
          <w:lang w:val="es-ES_tradnl"/>
        </w:rPr>
        <w:t>Archivos en Lenguaje C</w:t>
      </w:r>
      <w:bookmarkEnd w:id="8"/>
    </w:p>
    <w:p w14:paraId="743AB1CF" w14:textId="77777777" w:rsidR="00A344A7" w:rsidRPr="009A3DB8" w:rsidRDefault="00A344A7" w:rsidP="00A344A7">
      <w:pPr>
        <w:pStyle w:val="NoSpacing"/>
        <w:rPr>
          <w:lang w:val="es-ES_tradnl"/>
        </w:rPr>
      </w:pPr>
    </w:p>
    <w:p w14:paraId="7E554FE0" w14:textId="77777777" w:rsidR="003C64D1" w:rsidRPr="009A3DB8" w:rsidRDefault="003C64D1" w:rsidP="004179C7">
      <w:pPr>
        <w:pStyle w:val="NoSpacing"/>
        <w:rPr>
          <w:lang w:val="es-ES_tradnl"/>
        </w:rPr>
      </w:pPr>
    </w:p>
    <w:p w14:paraId="08F3867C" w14:textId="77777777" w:rsidR="003122A1" w:rsidRPr="009A3DB8" w:rsidRDefault="003122A1" w:rsidP="003122A1">
      <w:pPr>
        <w:pStyle w:val="NoSpacing"/>
        <w:rPr>
          <w:lang w:val="es-ES_tradnl"/>
        </w:rPr>
      </w:pPr>
    </w:p>
    <w:tbl>
      <w:tblPr>
        <w:tblStyle w:val="MediumList1-Accent4"/>
        <w:tblW w:w="8364" w:type="dxa"/>
        <w:jc w:val="center"/>
        <w:tblLook w:val="04A0" w:firstRow="1" w:lastRow="0" w:firstColumn="1" w:lastColumn="0" w:noHBand="0" w:noVBand="1"/>
      </w:tblPr>
      <w:tblGrid>
        <w:gridCol w:w="704"/>
        <w:gridCol w:w="2415"/>
        <w:gridCol w:w="5245"/>
      </w:tblGrid>
      <w:tr w:rsidR="00CD5EEF" w:rsidRPr="009A3DB8" w14:paraId="3A7AE399" w14:textId="77777777" w:rsidTr="00CD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24" w:space="0" w:color="4A66AC" w:themeColor="accent4"/>
              <w:right w:val="nil"/>
            </w:tcBorders>
            <w:vAlign w:val="center"/>
          </w:tcPr>
          <w:p w14:paraId="017B073C" w14:textId="77777777" w:rsidR="00CD5EEF" w:rsidRPr="009A3DB8" w:rsidRDefault="00CD5EEF" w:rsidP="00431434">
            <w:pPr>
              <w:pStyle w:val="NoSpacing"/>
              <w:jc w:val="center"/>
              <w:rPr>
                <w:lang w:val="es-ES_tradnl"/>
              </w:rPr>
            </w:pPr>
            <w:r w:rsidRPr="009A3DB8">
              <w:rPr>
                <w:lang w:val="es-ES_tradnl"/>
              </w:rPr>
              <w:t>No</w:t>
            </w:r>
          </w:p>
        </w:tc>
        <w:tc>
          <w:tcPr>
            <w:tcW w:w="2415" w:type="dxa"/>
            <w:tcBorders>
              <w:left w:val="nil"/>
              <w:bottom w:val="single" w:sz="24" w:space="0" w:color="4A66AC" w:themeColor="accent4"/>
              <w:right w:val="nil"/>
            </w:tcBorders>
            <w:vAlign w:val="center"/>
          </w:tcPr>
          <w:p w14:paraId="67D14782" w14:textId="77777777" w:rsidR="00CD5EEF" w:rsidRPr="009A3DB8" w:rsidRDefault="00CD5EEF" w:rsidP="0043143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_tradnl"/>
              </w:rPr>
            </w:pPr>
            <w:r w:rsidRPr="009A3DB8">
              <w:rPr>
                <w:b/>
                <w:lang w:val="es-ES_tradnl"/>
              </w:rPr>
              <w:t>Nombre</w:t>
            </w:r>
          </w:p>
        </w:tc>
        <w:tc>
          <w:tcPr>
            <w:tcW w:w="5245" w:type="dxa"/>
            <w:tcBorders>
              <w:left w:val="nil"/>
              <w:bottom w:val="single" w:sz="24" w:space="0" w:color="4A66AC" w:themeColor="accent4"/>
            </w:tcBorders>
            <w:vAlign w:val="center"/>
          </w:tcPr>
          <w:p w14:paraId="4618A4E6" w14:textId="3D95E370" w:rsidR="00CD5EEF" w:rsidRPr="009A3DB8" w:rsidRDefault="00CD5EEF" w:rsidP="0043143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_tradnl"/>
              </w:rPr>
            </w:pPr>
            <w:r w:rsidRPr="009A3DB8">
              <w:rPr>
                <w:b/>
                <w:lang w:val="es-ES_tradnl"/>
              </w:rPr>
              <w:t>Descripción</w:t>
            </w:r>
          </w:p>
        </w:tc>
      </w:tr>
      <w:tr w:rsidR="00CD5EEF" w:rsidRPr="009A3DB8" w14:paraId="52358781" w14:textId="77777777" w:rsidTr="00CD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right w:val="nil"/>
            </w:tcBorders>
            <w:vAlign w:val="center"/>
          </w:tcPr>
          <w:p w14:paraId="7863922C" w14:textId="386B2DB7" w:rsidR="00CD5EEF" w:rsidRPr="009A3DB8" w:rsidRDefault="00CD5EEF" w:rsidP="000E0904">
            <w:pPr>
              <w:pStyle w:val="NoSpacing"/>
              <w:jc w:val="left"/>
              <w:rPr>
                <w:b w:val="0"/>
                <w:lang w:val="es-ES_tradnl"/>
              </w:rPr>
            </w:pPr>
            <w:r w:rsidRPr="009A3DB8">
              <w:rPr>
                <w:b w:val="0"/>
                <w:lang w:val="es-ES_tradnl"/>
              </w:rPr>
              <w:t>1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1EEB9EE4" w14:textId="148C62C4" w:rsidR="00CD5EEF" w:rsidRPr="009A3DB8" w:rsidRDefault="00CD5EEF" w:rsidP="0043143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5245" w:type="dxa"/>
            <w:tcBorders>
              <w:top w:val="nil"/>
              <w:left w:val="nil"/>
            </w:tcBorders>
            <w:vAlign w:val="center"/>
          </w:tcPr>
          <w:p w14:paraId="114D013F" w14:textId="300B509B" w:rsidR="00CD5EEF" w:rsidRPr="009A3DB8" w:rsidRDefault="00CD5EEF" w:rsidP="004314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_tradnl"/>
              </w:rPr>
            </w:pPr>
          </w:p>
        </w:tc>
      </w:tr>
      <w:tr w:rsidR="00CD5EEF" w:rsidRPr="009A3DB8" w14:paraId="4DAF99F3" w14:textId="77777777" w:rsidTr="00CD5E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right w:val="nil"/>
            </w:tcBorders>
            <w:vAlign w:val="center"/>
          </w:tcPr>
          <w:p w14:paraId="5926623A" w14:textId="77777777" w:rsidR="00CD5EEF" w:rsidRPr="009A3DB8" w:rsidRDefault="00CD5EEF" w:rsidP="00344BD3">
            <w:pPr>
              <w:pStyle w:val="NoSpacing"/>
              <w:jc w:val="left"/>
              <w:rPr>
                <w:b w:val="0"/>
                <w:lang w:val="es-ES_tradnl"/>
              </w:rPr>
            </w:pPr>
            <w:r w:rsidRPr="009A3DB8">
              <w:rPr>
                <w:b w:val="0"/>
                <w:lang w:val="es-ES_tradnl"/>
              </w:rPr>
              <w:t>2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309320B7" w14:textId="23E7403A" w:rsidR="00CD5EEF" w:rsidRPr="009A3DB8" w:rsidRDefault="00CD5EEF" w:rsidP="00344B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5245" w:type="dxa"/>
            <w:tcBorders>
              <w:top w:val="nil"/>
              <w:left w:val="nil"/>
            </w:tcBorders>
            <w:vAlign w:val="center"/>
          </w:tcPr>
          <w:p w14:paraId="72C01341" w14:textId="68B5AACE" w:rsidR="00CD5EEF" w:rsidRPr="009A3DB8" w:rsidRDefault="00CD5EEF" w:rsidP="00CD5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_tradnl"/>
              </w:rPr>
            </w:pPr>
          </w:p>
        </w:tc>
      </w:tr>
      <w:tr w:rsidR="00CD5EEF" w:rsidRPr="009A3DB8" w14:paraId="41977BC2" w14:textId="77777777" w:rsidTr="00CD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right w:val="nil"/>
            </w:tcBorders>
            <w:vAlign w:val="center"/>
          </w:tcPr>
          <w:p w14:paraId="352D382A" w14:textId="77777777" w:rsidR="00CD5EEF" w:rsidRPr="009A3DB8" w:rsidRDefault="00CD5EEF" w:rsidP="0042427A">
            <w:pPr>
              <w:pStyle w:val="NoSpacing"/>
              <w:jc w:val="left"/>
              <w:rPr>
                <w:b w:val="0"/>
                <w:lang w:val="es-ES_tradnl"/>
              </w:rPr>
            </w:pPr>
            <w:r w:rsidRPr="009A3DB8">
              <w:rPr>
                <w:b w:val="0"/>
                <w:lang w:val="es-ES_tradnl"/>
              </w:rPr>
              <w:t>3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22D06665" w14:textId="32A4116E" w:rsidR="00CD5EEF" w:rsidRPr="009A3DB8" w:rsidRDefault="00CD5EEF" w:rsidP="0042427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5245" w:type="dxa"/>
            <w:tcBorders>
              <w:top w:val="nil"/>
              <w:left w:val="nil"/>
            </w:tcBorders>
            <w:vAlign w:val="center"/>
          </w:tcPr>
          <w:p w14:paraId="344120E3" w14:textId="7997B5ED" w:rsidR="00CD5EEF" w:rsidRPr="009A3DB8" w:rsidRDefault="00CD5EEF" w:rsidP="00CD5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_tradnl"/>
              </w:rPr>
            </w:pPr>
          </w:p>
        </w:tc>
      </w:tr>
      <w:tr w:rsidR="00CD5EEF" w:rsidRPr="009A3DB8" w14:paraId="5C892C91" w14:textId="77777777" w:rsidTr="00CD5E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right w:val="nil"/>
            </w:tcBorders>
            <w:vAlign w:val="center"/>
          </w:tcPr>
          <w:p w14:paraId="60742479" w14:textId="77777777" w:rsidR="00CD5EEF" w:rsidRPr="009A3DB8" w:rsidRDefault="00CD5EEF" w:rsidP="0042427A">
            <w:pPr>
              <w:pStyle w:val="NoSpacing"/>
              <w:jc w:val="left"/>
              <w:rPr>
                <w:b w:val="0"/>
                <w:lang w:val="es-ES_tradnl"/>
              </w:rPr>
            </w:pPr>
            <w:r w:rsidRPr="009A3DB8">
              <w:rPr>
                <w:b w:val="0"/>
                <w:lang w:val="es-ES_tradnl"/>
              </w:rPr>
              <w:t>4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62A81E7B" w14:textId="4B6ABCE8" w:rsidR="00CD5EEF" w:rsidRPr="009A3DB8" w:rsidRDefault="00CD5EEF" w:rsidP="0042427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5245" w:type="dxa"/>
            <w:tcBorders>
              <w:top w:val="nil"/>
              <w:left w:val="nil"/>
            </w:tcBorders>
            <w:vAlign w:val="center"/>
          </w:tcPr>
          <w:p w14:paraId="2B5E5254" w14:textId="5B3D8160" w:rsidR="00CD5EEF" w:rsidRPr="009A3DB8" w:rsidRDefault="00CD5EEF" w:rsidP="00CD5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_tradnl"/>
              </w:rPr>
            </w:pPr>
          </w:p>
        </w:tc>
      </w:tr>
      <w:tr w:rsidR="00CD5EEF" w:rsidRPr="009A3DB8" w14:paraId="6DE2FDFD" w14:textId="77777777" w:rsidTr="00CD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right w:val="nil"/>
            </w:tcBorders>
            <w:vAlign w:val="center"/>
          </w:tcPr>
          <w:p w14:paraId="033D68C3" w14:textId="77777777" w:rsidR="00CD5EEF" w:rsidRPr="009A3DB8" w:rsidRDefault="00CD5EEF" w:rsidP="0042427A">
            <w:pPr>
              <w:pStyle w:val="NoSpacing"/>
              <w:jc w:val="left"/>
              <w:rPr>
                <w:b w:val="0"/>
                <w:lang w:val="es-ES_tradnl"/>
              </w:rPr>
            </w:pPr>
            <w:r w:rsidRPr="009A3DB8">
              <w:rPr>
                <w:b w:val="0"/>
                <w:lang w:val="es-ES_tradnl"/>
              </w:rPr>
              <w:t>5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65E8B609" w14:textId="161BA192" w:rsidR="00CD5EEF" w:rsidRPr="009A3DB8" w:rsidRDefault="00CD5EEF" w:rsidP="0042427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5245" w:type="dxa"/>
            <w:tcBorders>
              <w:top w:val="nil"/>
              <w:left w:val="nil"/>
            </w:tcBorders>
            <w:vAlign w:val="center"/>
          </w:tcPr>
          <w:p w14:paraId="2FF89117" w14:textId="58DDFDC0" w:rsidR="00CD5EEF" w:rsidRPr="009A3DB8" w:rsidRDefault="00CD5EEF" w:rsidP="00CD5EE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_tradnl"/>
              </w:rPr>
            </w:pPr>
          </w:p>
        </w:tc>
      </w:tr>
      <w:tr w:rsidR="00CD5EEF" w:rsidRPr="009A3DB8" w14:paraId="6A1EC6FE" w14:textId="77777777" w:rsidTr="00CD5E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bottom w:val="single" w:sz="24" w:space="0" w:color="4A66AC" w:themeColor="accent4"/>
              <w:right w:val="nil"/>
            </w:tcBorders>
            <w:vAlign w:val="center"/>
          </w:tcPr>
          <w:p w14:paraId="6A9C53DA" w14:textId="489DE8CA" w:rsidR="00CD5EEF" w:rsidRPr="009A3DB8" w:rsidRDefault="00CD5EEF" w:rsidP="00135F33">
            <w:pPr>
              <w:pStyle w:val="NoSpacing"/>
              <w:jc w:val="left"/>
              <w:rPr>
                <w:b w:val="0"/>
                <w:bCs w:val="0"/>
                <w:lang w:val="es-ES_tradnl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24" w:space="0" w:color="4A66AC" w:themeColor="accent4"/>
              <w:right w:val="nil"/>
            </w:tcBorders>
            <w:vAlign w:val="center"/>
          </w:tcPr>
          <w:p w14:paraId="0A49B2EE" w14:textId="6F7CB8CC" w:rsidR="00CD5EEF" w:rsidRPr="009A3DB8" w:rsidRDefault="00CD5EEF" w:rsidP="00135F3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24" w:space="0" w:color="4A66AC" w:themeColor="accent4"/>
            </w:tcBorders>
            <w:vAlign w:val="center"/>
          </w:tcPr>
          <w:p w14:paraId="7EDC726D" w14:textId="39FD8671" w:rsidR="00CD5EEF" w:rsidRPr="009A3DB8" w:rsidRDefault="00CD5EEF" w:rsidP="00CD5E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_tradnl"/>
              </w:rPr>
            </w:pPr>
          </w:p>
        </w:tc>
      </w:tr>
    </w:tbl>
    <w:p w14:paraId="39C4E0CE" w14:textId="77777777" w:rsidR="003122A1" w:rsidRPr="009A3DB8" w:rsidRDefault="003122A1" w:rsidP="003122A1">
      <w:pPr>
        <w:pStyle w:val="NoSpacing"/>
        <w:rPr>
          <w:lang w:val="es-ES_tradnl"/>
        </w:rPr>
      </w:pPr>
    </w:p>
    <w:p w14:paraId="2D4F12EC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3CB6FDDD" w14:textId="2B56E2FF" w:rsidR="00CD5EEF" w:rsidRPr="009A3DB8" w:rsidRDefault="00CD5EEF" w:rsidP="00CD5EEF">
      <w:pPr>
        <w:pStyle w:val="Heading2"/>
        <w:rPr>
          <w:lang w:val="es-ES_tradnl"/>
        </w:rPr>
      </w:pPr>
      <w:bookmarkStart w:id="9" w:name="_Toc151113076"/>
      <w:r w:rsidRPr="009A3DB8">
        <w:rPr>
          <w:lang w:val="es-ES_tradnl"/>
        </w:rPr>
        <w:t>IP</w:t>
      </w:r>
      <w:r w:rsidRPr="009A3DB8">
        <w:rPr>
          <w:lang w:val="es-ES_tradnl"/>
        </w:rPr>
        <w:t>C</w:t>
      </w:r>
      <w:r w:rsidR="00481242" w:rsidRPr="009A3DB8">
        <w:rPr>
          <w:lang w:val="es-ES_tradnl"/>
        </w:rPr>
        <w:t>s</w:t>
      </w:r>
      <w:bookmarkEnd w:id="9"/>
    </w:p>
    <w:p w14:paraId="062DE8C7" w14:textId="77777777" w:rsidR="00C3019D" w:rsidRPr="009A3DB8" w:rsidRDefault="00C3019D" w:rsidP="003122A1">
      <w:pPr>
        <w:pStyle w:val="NoSpacing"/>
        <w:rPr>
          <w:lang w:val="es-ES_tradnl"/>
        </w:rPr>
      </w:pPr>
    </w:p>
    <w:p w14:paraId="15D26629" w14:textId="27092B57" w:rsidR="00481242" w:rsidRPr="009A3DB8" w:rsidRDefault="00481242" w:rsidP="00481242">
      <w:pPr>
        <w:pStyle w:val="Heading3"/>
        <w:rPr>
          <w:lang w:val="es-ES_tradnl"/>
        </w:rPr>
      </w:pPr>
      <w:bookmarkStart w:id="10" w:name="_Toc151113077"/>
      <w:r w:rsidRPr="009A3DB8">
        <w:rPr>
          <w:lang w:val="es-ES_tradnl"/>
        </w:rPr>
        <w:t>Advanced</w:t>
      </w:r>
      <w:bookmarkEnd w:id="10"/>
    </w:p>
    <w:p w14:paraId="2E628D45" w14:textId="77777777" w:rsidR="00481242" w:rsidRPr="009A3DB8" w:rsidRDefault="00481242" w:rsidP="003122A1">
      <w:pPr>
        <w:pStyle w:val="NoSpacing"/>
        <w:rPr>
          <w:lang w:val="es-ES_tradnl"/>
        </w:rPr>
      </w:pPr>
    </w:p>
    <w:p w14:paraId="26ACA309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1110B979" w14:textId="25D06D8B" w:rsidR="00CD5EEF" w:rsidRPr="009A3DB8" w:rsidRDefault="00CD5EEF" w:rsidP="00481242">
      <w:pPr>
        <w:pStyle w:val="Heading3"/>
        <w:rPr>
          <w:lang w:val="es-ES_tradnl"/>
        </w:rPr>
      </w:pPr>
      <w:bookmarkStart w:id="11" w:name="_Toc151113078"/>
      <w:r w:rsidRPr="009A3DB8">
        <w:rPr>
          <w:lang w:val="es-ES_tradnl"/>
        </w:rPr>
        <w:t>Pipes</w:t>
      </w:r>
      <w:bookmarkEnd w:id="11"/>
    </w:p>
    <w:p w14:paraId="5532987C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2F0F51B8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56B83771" w14:textId="4807252B" w:rsidR="00CD5EEF" w:rsidRPr="009A3DB8" w:rsidRDefault="00CD5EEF" w:rsidP="00481242">
      <w:pPr>
        <w:pStyle w:val="Heading3"/>
        <w:rPr>
          <w:lang w:val="es-ES_tradnl"/>
        </w:rPr>
      </w:pPr>
      <w:bookmarkStart w:id="12" w:name="_Toc151113079"/>
      <w:r w:rsidRPr="009A3DB8">
        <w:rPr>
          <w:lang w:val="es-ES_tradnl"/>
        </w:rPr>
        <w:t>Queues</w:t>
      </w:r>
      <w:bookmarkEnd w:id="12"/>
    </w:p>
    <w:p w14:paraId="43183D91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63D92B70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7433C6CF" w14:textId="5529BAE3" w:rsidR="00CD5EEF" w:rsidRPr="009A3DB8" w:rsidRDefault="00CD5EEF" w:rsidP="00481242">
      <w:pPr>
        <w:pStyle w:val="Heading3"/>
        <w:rPr>
          <w:lang w:val="es-ES_tradnl"/>
        </w:rPr>
      </w:pPr>
      <w:bookmarkStart w:id="13" w:name="_Toc151113080"/>
      <w:r w:rsidRPr="009A3DB8">
        <w:rPr>
          <w:lang w:val="es-ES_tradnl"/>
        </w:rPr>
        <w:t>Semaphores</w:t>
      </w:r>
      <w:bookmarkEnd w:id="13"/>
    </w:p>
    <w:p w14:paraId="19084C98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71A49DA2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015EEE76" w14:textId="3CF36F41" w:rsidR="00CD5EEF" w:rsidRPr="009A3DB8" w:rsidRDefault="00CD5EEF" w:rsidP="00481242">
      <w:pPr>
        <w:pStyle w:val="Heading3"/>
        <w:rPr>
          <w:lang w:val="es-ES_tradnl"/>
        </w:rPr>
      </w:pPr>
      <w:bookmarkStart w:id="14" w:name="_Toc151113081"/>
      <w:r w:rsidRPr="009A3DB8">
        <w:rPr>
          <w:lang w:val="es-ES_tradnl"/>
        </w:rPr>
        <w:t>Shared Memory</w:t>
      </w:r>
      <w:bookmarkEnd w:id="14"/>
    </w:p>
    <w:p w14:paraId="37DA6FEC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41BD7A38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4D579C5E" w14:textId="61FFF3D1" w:rsidR="00CD5EEF" w:rsidRPr="009A3DB8" w:rsidRDefault="00CD5EEF" w:rsidP="00481242">
      <w:pPr>
        <w:pStyle w:val="Heading3"/>
        <w:rPr>
          <w:lang w:val="es-ES_tradnl"/>
        </w:rPr>
      </w:pPr>
      <w:bookmarkStart w:id="15" w:name="_Toc151113082"/>
      <w:r w:rsidRPr="009A3DB8">
        <w:rPr>
          <w:lang w:val="es-ES_tradnl"/>
        </w:rPr>
        <w:t>Signals</w:t>
      </w:r>
      <w:bookmarkEnd w:id="15"/>
    </w:p>
    <w:p w14:paraId="1EA57A75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3D79C0F5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3C70BC77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73B30A6A" w14:textId="77777777" w:rsidR="00CD5EEF" w:rsidRPr="009A3DB8" w:rsidRDefault="00CD5EEF" w:rsidP="003122A1">
      <w:pPr>
        <w:pStyle w:val="NoSpacing"/>
        <w:rPr>
          <w:lang w:val="es-ES_tradnl"/>
        </w:rPr>
      </w:pPr>
    </w:p>
    <w:p w14:paraId="2DF1EC3C" w14:textId="77777777" w:rsidR="00EC0F96" w:rsidRPr="009A3DB8" w:rsidRDefault="00EC0F96" w:rsidP="0080624B">
      <w:pPr>
        <w:pStyle w:val="NoSpacing"/>
        <w:rPr>
          <w:lang w:val="es-ES_tradnl"/>
        </w:rPr>
      </w:pPr>
    </w:p>
    <w:p w14:paraId="6D589D7F" w14:textId="77777777" w:rsidR="00EC0F96" w:rsidRPr="009A3DB8" w:rsidRDefault="00EC0F96" w:rsidP="0080624B">
      <w:pPr>
        <w:pStyle w:val="NoSpacing"/>
        <w:rPr>
          <w:lang w:val="es-ES_tradnl"/>
        </w:rPr>
      </w:pPr>
    </w:p>
    <w:p w14:paraId="333455F9" w14:textId="11C2F428" w:rsidR="00481242" w:rsidRPr="009A3DB8" w:rsidRDefault="00481242" w:rsidP="00481242">
      <w:pPr>
        <w:pStyle w:val="Heading2"/>
        <w:rPr>
          <w:lang w:val="es-ES_tradnl"/>
        </w:rPr>
      </w:pPr>
      <w:bookmarkStart w:id="16" w:name="_Toc151113083"/>
      <w:r w:rsidRPr="009A3DB8">
        <w:rPr>
          <w:lang w:val="es-ES_tradnl"/>
        </w:rPr>
        <w:t>Procesos e Hilos</w:t>
      </w:r>
      <w:bookmarkEnd w:id="16"/>
    </w:p>
    <w:p w14:paraId="1BB1BEAC" w14:textId="77777777" w:rsidR="00EC0F96" w:rsidRPr="009A3DB8" w:rsidRDefault="00EC0F96" w:rsidP="0080624B">
      <w:pPr>
        <w:pStyle w:val="NoSpacing"/>
        <w:rPr>
          <w:lang w:val="es-ES_tradnl"/>
        </w:rPr>
      </w:pPr>
    </w:p>
    <w:p w14:paraId="3D847867" w14:textId="124B90B7" w:rsidR="00481242" w:rsidRPr="009A3DB8" w:rsidRDefault="00481242" w:rsidP="00481242">
      <w:pPr>
        <w:pStyle w:val="Heading3"/>
        <w:rPr>
          <w:lang w:val="es-ES_tradnl"/>
        </w:rPr>
      </w:pPr>
      <w:bookmarkStart w:id="17" w:name="_Toc151113084"/>
      <w:r w:rsidRPr="009A3DB8">
        <w:rPr>
          <w:lang w:val="es-ES_tradnl"/>
        </w:rPr>
        <w:t>Lenguaje C</w:t>
      </w:r>
      <w:bookmarkEnd w:id="17"/>
    </w:p>
    <w:p w14:paraId="3AD94DA5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6E884D1D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5143E51B" w14:textId="57FC9019" w:rsidR="00481242" w:rsidRPr="009A3DB8" w:rsidRDefault="00481242" w:rsidP="00481242">
      <w:pPr>
        <w:pStyle w:val="Heading3"/>
        <w:rPr>
          <w:lang w:val="es-ES_tradnl"/>
        </w:rPr>
      </w:pPr>
      <w:bookmarkStart w:id="18" w:name="_Toc151113085"/>
      <w:r w:rsidRPr="009A3DB8">
        <w:rPr>
          <w:lang w:val="es-ES_tradnl"/>
        </w:rPr>
        <w:t xml:space="preserve">Lenguaje </w:t>
      </w:r>
      <w:r w:rsidRPr="009A3DB8">
        <w:rPr>
          <w:lang w:val="es-ES_tradnl"/>
        </w:rPr>
        <w:t xml:space="preserve">Objective </w:t>
      </w:r>
      <w:r w:rsidRPr="009A3DB8">
        <w:rPr>
          <w:lang w:val="es-ES_tradnl"/>
        </w:rPr>
        <w:t>C</w:t>
      </w:r>
      <w:bookmarkEnd w:id="18"/>
    </w:p>
    <w:p w14:paraId="5F977A83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3EA08C87" w14:textId="3B9786BE" w:rsidR="00D1127B" w:rsidRPr="009A3DB8" w:rsidRDefault="00D1127B" w:rsidP="00D1127B">
      <w:pPr>
        <w:pStyle w:val="Heading3"/>
        <w:rPr>
          <w:lang w:val="es-ES_tradnl"/>
        </w:rPr>
      </w:pPr>
      <w:bookmarkStart w:id="19" w:name="_Toc151113086"/>
      <w:r w:rsidRPr="009A3DB8">
        <w:rPr>
          <w:lang w:val="es-ES_tradnl"/>
        </w:rPr>
        <w:t>Lenguaje C</w:t>
      </w:r>
      <w:r w:rsidRPr="009A3DB8">
        <w:rPr>
          <w:lang w:val="es-ES_tradnl"/>
        </w:rPr>
        <w:t>++</w:t>
      </w:r>
      <w:bookmarkEnd w:id="19"/>
    </w:p>
    <w:p w14:paraId="79369935" w14:textId="77777777" w:rsidR="00D1127B" w:rsidRPr="009A3DB8" w:rsidRDefault="00D1127B" w:rsidP="0080624B">
      <w:pPr>
        <w:pStyle w:val="NoSpacing"/>
        <w:rPr>
          <w:lang w:val="es-ES_tradnl"/>
        </w:rPr>
      </w:pPr>
    </w:p>
    <w:p w14:paraId="413FA900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0F30EB19" w14:textId="10E668FD" w:rsidR="00481242" w:rsidRPr="009A3DB8" w:rsidRDefault="00481242" w:rsidP="00481242">
      <w:pPr>
        <w:pStyle w:val="Heading3"/>
        <w:rPr>
          <w:lang w:val="es-ES_tradnl"/>
        </w:rPr>
      </w:pPr>
      <w:bookmarkStart w:id="20" w:name="_Toc151113087"/>
      <w:r w:rsidRPr="009A3DB8">
        <w:rPr>
          <w:lang w:val="es-ES_tradnl"/>
        </w:rPr>
        <w:t>Lenguaje C</w:t>
      </w:r>
      <w:r w:rsidRPr="009A3DB8">
        <w:rPr>
          <w:lang w:val="es-ES_tradnl"/>
        </w:rPr>
        <w:t xml:space="preserve"> Sharp</w:t>
      </w:r>
      <w:bookmarkEnd w:id="20"/>
    </w:p>
    <w:p w14:paraId="453E3BA5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604AE19C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4578B7A9" w14:textId="39E382E4" w:rsidR="00481242" w:rsidRPr="009A3DB8" w:rsidRDefault="00481242" w:rsidP="00481242">
      <w:pPr>
        <w:pStyle w:val="Heading3"/>
        <w:rPr>
          <w:lang w:val="es-ES_tradnl"/>
        </w:rPr>
      </w:pPr>
      <w:bookmarkStart w:id="21" w:name="_Toc151113088"/>
      <w:r w:rsidRPr="009A3DB8">
        <w:rPr>
          <w:lang w:val="es-ES_tradnl"/>
        </w:rPr>
        <w:t xml:space="preserve">Lenguaje </w:t>
      </w:r>
      <w:r w:rsidRPr="009A3DB8">
        <w:rPr>
          <w:lang w:val="es-ES_tradnl"/>
        </w:rPr>
        <w:t>Java</w:t>
      </w:r>
      <w:bookmarkEnd w:id="21"/>
    </w:p>
    <w:p w14:paraId="75BBECCF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1E05FDA3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68214A21" w14:textId="3BDF6FAB" w:rsidR="00481242" w:rsidRPr="009A3DB8" w:rsidRDefault="00481242" w:rsidP="00481242">
      <w:pPr>
        <w:pStyle w:val="Heading3"/>
        <w:rPr>
          <w:lang w:val="es-ES_tradnl"/>
        </w:rPr>
      </w:pPr>
      <w:bookmarkStart w:id="22" w:name="_Toc151113089"/>
      <w:r w:rsidRPr="009A3DB8">
        <w:rPr>
          <w:lang w:val="es-ES_tradnl"/>
        </w:rPr>
        <w:t xml:space="preserve">Lenguaje </w:t>
      </w:r>
      <w:r w:rsidRPr="009A3DB8">
        <w:rPr>
          <w:lang w:val="es-ES_tradnl"/>
        </w:rPr>
        <w:t>Python</w:t>
      </w:r>
      <w:bookmarkEnd w:id="22"/>
    </w:p>
    <w:p w14:paraId="3F503566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1A3A921B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05CBCD0A" w14:textId="5FFEC766" w:rsidR="00481242" w:rsidRPr="009A3DB8" w:rsidRDefault="00481242" w:rsidP="00481242">
      <w:pPr>
        <w:pStyle w:val="Heading2"/>
        <w:rPr>
          <w:lang w:val="es-ES_tradnl"/>
        </w:rPr>
      </w:pPr>
      <w:bookmarkStart w:id="23" w:name="_Toc151113090"/>
      <w:r w:rsidRPr="009A3DB8">
        <w:rPr>
          <w:lang w:val="es-ES_tradnl"/>
        </w:rPr>
        <w:t>Problemas clásicos</w:t>
      </w:r>
      <w:bookmarkEnd w:id="23"/>
    </w:p>
    <w:p w14:paraId="336CFA3E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786911B8" w14:textId="6F21D51D" w:rsidR="00481242" w:rsidRPr="009A3DB8" w:rsidRDefault="00481242" w:rsidP="00481242">
      <w:pPr>
        <w:pStyle w:val="Heading3"/>
        <w:rPr>
          <w:lang w:val="es-ES_tradnl"/>
        </w:rPr>
      </w:pPr>
      <w:bookmarkStart w:id="24" w:name="_Toc151113091"/>
      <w:r w:rsidRPr="009A3DB8">
        <w:rPr>
          <w:lang w:val="es-ES_tradnl"/>
        </w:rPr>
        <w:t>Productor Consumidor</w:t>
      </w:r>
      <w:bookmarkEnd w:id="24"/>
    </w:p>
    <w:p w14:paraId="28ADEC8D" w14:textId="77777777" w:rsidR="00481242" w:rsidRPr="009A3DB8" w:rsidRDefault="00481242" w:rsidP="00481242">
      <w:pPr>
        <w:rPr>
          <w:lang w:val="es-ES_tradnl"/>
        </w:rPr>
      </w:pPr>
    </w:p>
    <w:p w14:paraId="7FA6347A" w14:textId="3F145CFE" w:rsidR="00481242" w:rsidRPr="009A3DB8" w:rsidRDefault="00481242" w:rsidP="00481242">
      <w:pPr>
        <w:pStyle w:val="Heading3"/>
        <w:rPr>
          <w:lang w:val="es-ES_tradnl"/>
        </w:rPr>
      </w:pPr>
      <w:bookmarkStart w:id="25" w:name="_Toc151113092"/>
      <w:r w:rsidRPr="009A3DB8">
        <w:rPr>
          <w:lang w:val="es-ES_tradnl"/>
        </w:rPr>
        <w:t>Lectores y Escritores</w:t>
      </w:r>
      <w:bookmarkEnd w:id="25"/>
    </w:p>
    <w:p w14:paraId="681B700B" w14:textId="77777777" w:rsidR="00481242" w:rsidRPr="009A3DB8" w:rsidRDefault="00481242" w:rsidP="00481242">
      <w:pPr>
        <w:rPr>
          <w:lang w:val="es-ES_tradnl"/>
        </w:rPr>
      </w:pPr>
    </w:p>
    <w:p w14:paraId="3AD820FE" w14:textId="77777777" w:rsidR="00481242" w:rsidRPr="009A3DB8" w:rsidRDefault="00481242" w:rsidP="00481242">
      <w:pPr>
        <w:rPr>
          <w:lang w:val="es-ES_tradnl"/>
        </w:rPr>
      </w:pPr>
    </w:p>
    <w:p w14:paraId="368F1E45" w14:textId="08020BFB" w:rsidR="00481242" w:rsidRPr="009A3DB8" w:rsidRDefault="00481242" w:rsidP="00481242">
      <w:pPr>
        <w:pStyle w:val="Heading2"/>
        <w:rPr>
          <w:lang w:val="es-ES_tradnl"/>
        </w:rPr>
      </w:pPr>
      <w:bookmarkStart w:id="26" w:name="_Toc151113093"/>
      <w:r w:rsidRPr="009A3DB8">
        <w:rPr>
          <w:lang w:val="es-ES_tradnl"/>
        </w:rPr>
        <w:t>Sockets</w:t>
      </w:r>
      <w:bookmarkEnd w:id="26"/>
    </w:p>
    <w:p w14:paraId="3EA76309" w14:textId="77777777" w:rsidR="00481242" w:rsidRPr="009A3DB8" w:rsidRDefault="00481242" w:rsidP="00481242">
      <w:pPr>
        <w:rPr>
          <w:lang w:val="es-ES_tradnl"/>
        </w:rPr>
      </w:pPr>
    </w:p>
    <w:p w14:paraId="029E38C0" w14:textId="495A47C5" w:rsidR="00A67006" w:rsidRPr="009A3DB8" w:rsidRDefault="00A67006" w:rsidP="00A67006">
      <w:pPr>
        <w:pStyle w:val="Heading3"/>
        <w:rPr>
          <w:lang w:val="es-ES_tradnl"/>
        </w:rPr>
      </w:pPr>
      <w:bookmarkStart w:id="27" w:name="_Toc151113094"/>
      <w:r w:rsidRPr="009A3DB8">
        <w:rPr>
          <w:lang w:val="es-ES_tradnl"/>
        </w:rPr>
        <w:t>INET</w:t>
      </w:r>
      <w:bookmarkEnd w:id="27"/>
    </w:p>
    <w:p w14:paraId="12B65860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1E7A5573" w14:textId="77777777" w:rsidR="00A67006" w:rsidRPr="009A3DB8" w:rsidRDefault="00A67006" w:rsidP="0080624B">
      <w:pPr>
        <w:pStyle w:val="NoSpacing"/>
        <w:rPr>
          <w:lang w:val="es-ES_tradnl"/>
        </w:rPr>
      </w:pPr>
    </w:p>
    <w:p w14:paraId="3FF7B91A" w14:textId="7AA61026" w:rsidR="00A67006" w:rsidRPr="009A3DB8" w:rsidRDefault="00A67006" w:rsidP="00A67006">
      <w:pPr>
        <w:pStyle w:val="Heading3"/>
        <w:rPr>
          <w:lang w:val="es-ES_tradnl"/>
        </w:rPr>
      </w:pPr>
      <w:bookmarkStart w:id="28" w:name="_Toc151113095"/>
      <w:r w:rsidRPr="009A3DB8">
        <w:rPr>
          <w:lang w:val="es-ES_tradnl"/>
        </w:rPr>
        <w:t>UNIX</w:t>
      </w:r>
      <w:bookmarkEnd w:id="28"/>
    </w:p>
    <w:p w14:paraId="11749152" w14:textId="77777777" w:rsidR="00A67006" w:rsidRPr="009A3DB8" w:rsidRDefault="00A67006" w:rsidP="0080624B">
      <w:pPr>
        <w:pStyle w:val="NoSpacing"/>
        <w:rPr>
          <w:lang w:val="es-ES_tradnl"/>
        </w:rPr>
      </w:pPr>
    </w:p>
    <w:p w14:paraId="0F2F569E" w14:textId="77777777" w:rsidR="00A67006" w:rsidRPr="009A3DB8" w:rsidRDefault="00A67006" w:rsidP="0080624B">
      <w:pPr>
        <w:pStyle w:val="NoSpacing"/>
        <w:rPr>
          <w:lang w:val="es-ES_tradnl"/>
        </w:rPr>
      </w:pPr>
    </w:p>
    <w:p w14:paraId="6F1A848F" w14:textId="264CD4B8" w:rsidR="00FB0F13" w:rsidRPr="009A3DB8" w:rsidRDefault="00FB0F13" w:rsidP="00FB0F13">
      <w:pPr>
        <w:pStyle w:val="Heading2"/>
        <w:rPr>
          <w:lang w:val="es-ES_tradnl"/>
        </w:rPr>
      </w:pPr>
      <w:bookmarkStart w:id="29" w:name="_Toc151113096"/>
      <w:r w:rsidRPr="009A3DB8">
        <w:rPr>
          <w:lang w:val="es-ES_tradnl"/>
        </w:rPr>
        <w:t>S</w:t>
      </w:r>
      <w:r w:rsidRPr="009A3DB8">
        <w:rPr>
          <w:lang w:val="es-ES_tradnl"/>
        </w:rPr>
        <w:t>yscalls</w:t>
      </w:r>
      <w:bookmarkEnd w:id="29"/>
    </w:p>
    <w:p w14:paraId="675C5483" w14:textId="77777777" w:rsidR="00FB0F13" w:rsidRPr="009A3DB8" w:rsidRDefault="00FB0F13" w:rsidP="00FB0F13">
      <w:pPr>
        <w:rPr>
          <w:lang w:val="es-ES_tradnl"/>
        </w:rPr>
      </w:pPr>
    </w:p>
    <w:p w14:paraId="5C231B73" w14:textId="3ED3BD99" w:rsidR="00FB0F13" w:rsidRPr="009A3DB8" w:rsidRDefault="00FB0F13" w:rsidP="00FB0F13">
      <w:pPr>
        <w:pStyle w:val="Heading3"/>
        <w:rPr>
          <w:lang w:val="es-ES_tradnl"/>
        </w:rPr>
      </w:pPr>
      <w:bookmarkStart w:id="30" w:name="_Toc151113097"/>
      <w:r w:rsidRPr="009A3DB8">
        <w:rPr>
          <w:lang w:val="es-ES_tradnl"/>
        </w:rPr>
        <w:t>Mmap</w:t>
      </w:r>
      <w:bookmarkEnd w:id="30"/>
    </w:p>
    <w:p w14:paraId="69EE3F46" w14:textId="77777777" w:rsidR="00A67006" w:rsidRPr="009A3DB8" w:rsidRDefault="00A67006" w:rsidP="0080624B">
      <w:pPr>
        <w:pStyle w:val="NoSpacing"/>
        <w:rPr>
          <w:lang w:val="es-ES_tradnl"/>
        </w:rPr>
      </w:pPr>
    </w:p>
    <w:p w14:paraId="57D40359" w14:textId="77777777" w:rsidR="00FB0F13" w:rsidRPr="009A3DB8" w:rsidRDefault="00FB0F13" w:rsidP="0080624B">
      <w:pPr>
        <w:pStyle w:val="NoSpacing"/>
        <w:rPr>
          <w:lang w:val="es-ES_tradnl"/>
        </w:rPr>
      </w:pPr>
    </w:p>
    <w:p w14:paraId="290AE384" w14:textId="34952E92" w:rsidR="00FB0F13" w:rsidRPr="009A3DB8" w:rsidRDefault="00FB0F13" w:rsidP="00FB0F13">
      <w:pPr>
        <w:pStyle w:val="Heading3"/>
        <w:rPr>
          <w:lang w:val="es-ES_tradnl"/>
        </w:rPr>
      </w:pPr>
      <w:bookmarkStart w:id="31" w:name="_Toc151113098"/>
      <w:r w:rsidRPr="009A3DB8">
        <w:rPr>
          <w:lang w:val="es-ES_tradnl"/>
        </w:rPr>
        <w:t>Otros</w:t>
      </w:r>
      <w:bookmarkEnd w:id="31"/>
    </w:p>
    <w:p w14:paraId="4094D70D" w14:textId="77777777" w:rsidR="00FB0F13" w:rsidRPr="009A3DB8" w:rsidRDefault="00FB0F13" w:rsidP="0080624B">
      <w:pPr>
        <w:pStyle w:val="NoSpacing"/>
        <w:rPr>
          <w:lang w:val="es-ES_tradnl"/>
        </w:rPr>
      </w:pPr>
    </w:p>
    <w:p w14:paraId="6DEF56D7" w14:textId="77777777" w:rsidR="00FB0F13" w:rsidRPr="009A3DB8" w:rsidRDefault="00FB0F13" w:rsidP="0080624B">
      <w:pPr>
        <w:pStyle w:val="NoSpacing"/>
        <w:rPr>
          <w:lang w:val="es-ES_tradnl"/>
        </w:rPr>
      </w:pPr>
    </w:p>
    <w:p w14:paraId="5978DD55" w14:textId="77777777" w:rsidR="00FB0F13" w:rsidRPr="009A3DB8" w:rsidRDefault="00FB0F13" w:rsidP="0080624B">
      <w:pPr>
        <w:pStyle w:val="NoSpacing"/>
        <w:rPr>
          <w:lang w:val="es-ES_tradnl"/>
        </w:rPr>
      </w:pPr>
    </w:p>
    <w:p w14:paraId="1166BD83" w14:textId="77777777" w:rsidR="00FB0F13" w:rsidRPr="009A3DB8" w:rsidRDefault="00FB0F13" w:rsidP="0080624B">
      <w:pPr>
        <w:pStyle w:val="NoSpacing"/>
        <w:rPr>
          <w:lang w:val="es-ES_tradnl"/>
        </w:rPr>
      </w:pPr>
    </w:p>
    <w:p w14:paraId="4740F3A0" w14:textId="77777777" w:rsidR="00FB0F13" w:rsidRPr="009A3DB8" w:rsidRDefault="00FB0F13" w:rsidP="0080624B">
      <w:pPr>
        <w:pStyle w:val="NoSpacing"/>
        <w:rPr>
          <w:lang w:val="es-ES_tradnl"/>
        </w:rPr>
      </w:pPr>
    </w:p>
    <w:p w14:paraId="15FC46D5" w14:textId="77777777" w:rsidR="00481242" w:rsidRPr="009A3DB8" w:rsidRDefault="00481242" w:rsidP="0080624B">
      <w:pPr>
        <w:pStyle w:val="NoSpacing"/>
        <w:rPr>
          <w:lang w:val="es-ES_tradnl"/>
        </w:rPr>
      </w:pPr>
    </w:p>
    <w:p w14:paraId="699F3EE6" w14:textId="77777777" w:rsidR="00EC0F96" w:rsidRPr="009A3DB8" w:rsidRDefault="00EC0F96" w:rsidP="0080624B">
      <w:pPr>
        <w:pStyle w:val="NoSpacing"/>
        <w:rPr>
          <w:lang w:val="es-ES_tradnl"/>
        </w:rPr>
      </w:pPr>
    </w:p>
    <w:p w14:paraId="42A4496A" w14:textId="77777777" w:rsidR="00EC0F96" w:rsidRPr="009A3DB8" w:rsidRDefault="00EC0F96" w:rsidP="0080624B">
      <w:pPr>
        <w:pStyle w:val="NoSpacing"/>
        <w:rPr>
          <w:lang w:val="es-ES_tradnl"/>
        </w:rPr>
      </w:pPr>
    </w:p>
    <w:p w14:paraId="77707457" w14:textId="77777777" w:rsidR="000A1975" w:rsidRPr="009A3DB8" w:rsidRDefault="000A1975" w:rsidP="0080624B">
      <w:pPr>
        <w:pStyle w:val="NoSpacing"/>
        <w:rPr>
          <w:lang w:val="es-ES_tradnl"/>
        </w:rPr>
      </w:pPr>
    </w:p>
    <w:p w14:paraId="738CFFE3" w14:textId="72C60C45" w:rsidR="00860976" w:rsidRPr="009A3DB8" w:rsidRDefault="00860976" w:rsidP="00860976">
      <w:pPr>
        <w:pStyle w:val="NoSpacing"/>
        <w:jc w:val="center"/>
        <w:rPr>
          <w:lang w:val="es-ES_tradnl"/>
        </w:rPr>
      </w:pPr>
      <w:r w:rsidRPr="009A3DB8">
        <w:rPr>
          <w:lang w:val="es-ES_tradnl"/>
        </w:rPr>
        <w:t>============</w:t>
      </w:r>
      <w:r w:rsidR="009F0E4A" w:rsidRPr="009A3DB8">
        <w:rPr>
          <w:lang w:val="es-ES_tradnl"/>
        </w:rPr>
        <w:t>===</w:t>
      </w:r>
      <w:r w:rsidRPr="009A3DB8">
        <w:rPr>
          <w:lang w:val="es-ES_tradnl"/>
        </w:rPr>
        <w:t>========  FIN DEL DOCUMENTO  ====================</w:t>
      </w:r>
      <w:r w:rsidR="009F0E4A" w:rsidRPr="009A3DB8">
        <w:rPr>
          <w:lang w:val="es-ES_tradnl"/>
        </w:rPr>
        <w:t>===</w:t>
      </w:r>
    </w:p>
    <w:sectPr w:rsidR="00860976" w:rsidRPr="009A3DB8" w:rsidSect="00265F3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18" w:right="1304" w:bottom="1418" w:left="130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1FF0" w14:textId="77777777" w:rsidR="00123205" w:rsidRDefault="00123205">
      <w:r>
        <w:separator/>
      </w:r>
    </w:p>
    <w:p w14:paraId="18D70425" w14:textId="77777777" w:rsidR="00123205" w:rsidRDefault="00123205"/>
    <w:p w14:paraId="0BC6BDA3" w14:textId="77777777" w:rsidR="00123205" w:rsidRDefault="00123205"/>
    <w:p w14:paraId="6265C08C" w14:textId="77777777" w:rsidR="00123205" w:rsidRDefault="00123205"/>
    <w:p w14:paraId="7498ACBF" w14:textId="77777777" w:rsidR="00123205" w:rsidRDefault="00123205"/>
  </w:endnote>
  <w:endnote w:type="continuationSeparator" w:id="0">
    <w:p w14:paraId="3E413B65" w14:textId="77777777" w:rsidR="00123205" w:rsidRDefault="00123205">
      <w:r>
        <w:continuationSeparator/>
      </w:r>
    </w:p>
    <w:p w14:paraId="67906C0E" w14:textId="77777777" w:rsidR="00123205" w:rsidRDefault="00123205"/>
    <w:p w14:paraId="2A8E312D" w14:textId="77777777" w:rsidR="00123205" w:rsidRDefault="00123205"/>
    <w:p w14:paraId="2C0147E4" w14:textId="77777777" w:rsidR="00123205" w:rsidRDefault="00123205"/>
    <w:p w14:paraId="482FC6AD" w14:textId="77777777" w:rsidR="00123205" w:rsidRDefault="001232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MinchoB">
    <w:altName w:val="HG明朝B"/>
    <w:panose1 w:val="020B0604020202020204"/>
    <w:charset w:val="80"/>
    <w:family w:val="roman"/>
    <w:notTrueType/>
    <w:pitch w:val="default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ｺﾞｼｯｸM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  <w:sig w:usb0="00000000" w:usb1="500078FF" w:usb2="00000021" w:usb3="00000000" w:csb0="000001BF" w:csb1="00000000"/>
  </w:font>
  <w:font w:name="Droid Sans Fallback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Times">
    <w:altName w:val="Times New Roman"/>
    <w:panose1 w:val="00000500000000020000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39B6" w14:textId="77777777" w:rsidR="00EA18D0" w:rsidRDefault="00EA18D0" w:rsidP="00813730">
    <w:pPr>
      <w:ind w:right="360"/>
      <w:rPr>
        <w:rStyle w:val="PageNumber"/>
      </w:rPr>
    </w:pPr>
    <w:r>
      <w:rPr>
        <w:noProof/>
      </w:rPr>
      <mc:AlternateContent>
        <mc:Choice Requires="wpg">
          <w:drawing>
            <wp:inline distT="0" distB="0" distL="0" distR="0" wp14:anchorId="4BD4CAC0" wp14:editId="3D7316B8">
              <wp:extent cx="2327910" cy="32452"/>
              <wp:effectExtent l="0" t="0" r="34290" b="18415"/>
              <wp:docPr id="1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32452"/>
                        <a:chOff x="7606" y="15142"/>
                        <a:chExt cx="3666" cy="13"/>
                      </a:xfrm>
                    </wpg:grpSpPr>
                    <wps:wsp>
                      <wps:cNvPr id="13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7669" y="1514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mv="urn:schemas-microsoft-com:mac:vml" xmlns:mo="http://schemas.microsoft.com/office/mac/office/2008/main">
          <w:pict>
            <v:group w14:anchorId="6EBEE483" id="Group 23" o:spid="_x0000_s1026" style="width:183.3pt;height:2.55pt;mso-position-horizontal-relative:char;mso-position-vertical-relative:line" coordorigin="7606,15142" coordsize="3666,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7669;top:15142;width:2723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oRdb8AAADbAAAADwAAAGRycy9kb3ducmV2LnhtbERPTYvCMBC9L/gfwgh7W1MVglSjiKB4&#10;8LIqiLehGdtqMylNbOu/3ywI3ubxPmex6m0lWmp86VjDeJSAIM6cKTnXcD5tf2YgfEA2WDkmDS/y&#10;sFoOvhaYGtfxL7XHkIsYwj5FDUUIdSqlzwqy6EeuJo7czTUWQ4RNLk2DXQy3lZwkiZIWS44NBda0&#10;KSh7HJ9Wg+rs5an4uns9utaoQ7iPFZ+0/h726zmIQH34iN/uvYnzp/D/SzxAL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3oRdb8AAADbAAAADwAAAAAAAAAAAAAAAACh&#10;AgAAZHJzL2Rvd25yZXYueG1sUEsFBgAAAAAEAAQA+QAAAI0DAAAAAA==&#10;" strokecolor="#4f81bd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6AlcMAAADbAAAADwAAAGRycy9kb3ducmV2LnhtbERPTWvCQBC9C/0PyxS8mY21lJJmFSmt&#10;aEGtRjyP2TEJZmdDdtW0v94VCr3N431OOulMLS7UusqygmEUgyDOra64ULDLPgevIJxH1lhbJgU/&#10;5GAyfuilmGh75Q1dtr4QIYRdggpK75tESpeXZNBFtiEO3NG2Bn2AbSF1i9cQbmr5FMcv0mDFoaHE&#10;ht5Lyk/bs1GwOhz3m6/Fr559H0bLwp9W6+yDlOo/dtM3EJ46/y/+c891mP8M91/CAXJ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OgJXDAAAA2wAAAA8AAAAAAAAAAAAA&#10;AAAAoQIAAGRycy9kb3ducmV2LnhtbFBLBQYAAAAABAAEAPkAAACRAwAAAAA=&#10;" strokecolor="#4f81bd" strokeweight=".25pt"/>
              <w10:anchorlock/>
            </v:group>
          </w:pict>
        </mc:Fallback>
      </mc:AlternateContent>
    </w:r>
  </w:p>
  <w:p w14:paraId="472AB0FE" w14:textId="051F7B26" w:rsidR="00EA18D0" w:rsidRPr="00D22928" w:rsidRDefault="00EA18D0" w:rsidP="00813730">
    <w:pPr>
      <w:ind w:right="360"/>
      <w:rPr>
        <w:lang w:val="es-ES"/>
      </w:rPr>
    </w:pPr>
    <w:r w:rsidRPr="00D22928">
      <w:rPr>
        <w:rStyle w:val="PageNumber"/>
        <w:lang w:val="es-ES"/>
      </w:rPr>
      <w:t xml:space="preserve">Página </w:t>
    </w:r>
    <w:r w:rsidRPr="00D22928">
      <w:rPr>
        <w:rStyle w:val="PageNumber"/>
        <w:lang w:val="es-ES"/>
      </w:rPr>
      <w:fldChar w:fldCharType="begin"/>
    </w:r>
    <w:r w:rsidRPr="00D22928">
      <w:rPr>
        <w:rStyle w:val="PageNumber"/>
        <w:lang w:val="es-ES"/>
      </w:rPr>
      <w:instrText xml:space="preserve"> </w:instrText>
    </w:r>
    <w:r>
      <w:rPr>
        <w:rStyle w:val="PageNumber"/>
        <w:lang w:val="es-ES"/>
      </w:rPr>
      <w:instrText>PAGE</w:instrText>
    </w:r>
    <w:r w:rsidRPr="00D22928">
      <w:rPr>
        <w:rStyle w:val="PageNumber"/>
        <w:lang w:val="es-ES"/>
      </w:rPr>
      <w:instrText xml:space="preserve"> </w:instrText>
    </w:r>
    <w:r w:rsidRPr="00D22928">
      <w:rPr>
        <w:rStyle w:val="PageNumber"/>
        <w:lang w:val="es-ES"/>
      </w:rPr>
      <w:fldChar w:fldCharType="separate"/>
    </w:r>
    <w:r w:rsidR="001A3293">
      <w:rPr>
        <w:rStyle w:val="PageNumber"/>
        <w:noProof/>
        <w:lang w:val="es-ES"/>
      </w:rPr>
      <w:t>26</w:t>
    </w:r>
    <w:r w:rsidRPr="00D22928">
      <w:rPr>
        <w:rStyle w:val="PageNumber"/>
        <w:lang w:val="es-ES"/>
      </w:rPr>
      <w:fldChar w:fldCharType="end"/>
    </w:r>
    <w:r w:rsidRPr="00D22928">
      <w:rPr>
        <w:rStyle w:val="PageNumber"/>
        <w:lang w:val="es-ES"/>
      </w:rPr>
      <w:t xml:space="preserve"> de </w:t>
    </w:r>
    <w:r w:rsidRPr="00D22928">
      <w:rPr>
        <w:rStyle w:val="PageNumber"/>
        <w:lang w:val="es-ES"/>
      </w:rPr>
      <w:fldChar w:fldCharType="begin"/>
    </w:r>
    <w:r w:rsidRPr="00D22928">
      <w:rPr>
        <w:rStyle w:val="PageNumber"/>
        <w:lang w:val="es-ES"/>
      </w:rPr>
      <w:instrText xml:space="preserve"> </w:instrText>
    </w:r>
    <w:r>
      <w:rPr>
        <w:rStyle w:val="PageNumber"/>
        <w:lang w:val="es-ES"/>
      </w:rPr>
      <w:instrText>NUMPAGES</w:instrText>
    </w:r>
    <w:r w:rsidRPr="00D22928">
      <w:rPr>
        <w:rStyle w:val="PageNumber"/>
        <w:lang w:val="es-ES"/>
      </w:rPr>
      <w:instrText xml:space="preserve">  \* MERGEFORMAT </w:instrText>
    </w:r>
    <w:r w:rsidRPr="00D22928">
      <w:rPr>
        <w:rStyle w:val="PageNumber"/>
        <w:lang w:val="es-ES"/>
      </w:rPr>
      <w:fldChar w:fldCharType="separate"/>
    </w:r>
    <w:r w:rsidR="001A3293">
      <w:rPr>
        <w:rStyle w:val="PageNumber"/>
        <w:noProof/>
        <w:lang w:val="es-ES"/>
      </w:rPr>
      <w:t>31</w:t>
    </w:r>
    <w:r w:rsidRPr="00D22928">
      <w:rPr>
        <w:rStyle w:val="PageNumber"/>
        <w:lang w:val="es-ES"/>
      </w:rPr>
      <w:fldChar w:fldCharType="end"/>
    </w:r>
  </w:p>
  <w:p w14:paraId="14D13C9C" w14:textId="77777777" w:rsidR="00EA18D0" w:rsidRDefault="00EA18D0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0F51" w14:textId="77777777" w:rsidR="00EA18D0" w:rsidRDefault="00EA18D0" w:rsidP="00813730">
    <w:pPr>
      <w:ind w:right="360"/>
      <w:jc w:val="right"/>
      <w:rPr>
        <w:rStyle w:val="PageNumber"/>
      </w:rPr>
    </w:pPr>
    <w:r>
      <w:rPr>
        <w:noProof/>
      </w:rPr>
      <mc:AlternateContent>
        <mc:Choice Requires="wpg">
          <w:drawing>
            <wp:inline distT="0" distB="0" distL="0" distR="0" wp14:anchorId="557DEE7F" wp14:editId="5B334EFC">
              <wp:extent cx="2327910" cy="45085"/>
              <wp:effectExtent l="0" t="12700" r="8890" b="18415"/>
              <wp:docPr id="1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mv="urn:schemas-microsoft-com:mac:vml" xmlns:mo="http://schemas.microsoft.com/office/mac/office/2008/main">
          <w:pict>
            <v:group w14:anchorId="4FC568B6" id="Group 23" o:spid="_x0000_s1026" style="width:183.3pt;height:3.55pt;mso-position-horizontal-relative:char;mso-position-vertical-relative:line" coordorigin="7606,15084" coordsize="3666,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2y7b4AAADbAAAADwAAAGRycy9kb3ducmV2LnhtbERPy6rCMBDdC/5DGMGdproIUo1yuaC4&#10;cOMDxN3QzG17bSaliW39eyMI7uZwnrPa9LYSLTW+dKxhNk1AEGfOlJxruJy3kwUIH5ANVo5Jw5M8&#10;bNbDwQpT4zo+UnsKuYgh7FPUUIRQp1L6rCCLfupq4sj9ucZiiLDJpWmwi+G2kvMkUdJiybGhwJp+&#10;C8rup4fVoDp7fSi+7Z73rjXqEP5nis9aj0f9zxJEoD58xR/33sT5Ct6/xAPk+gU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zDbLtvgAAANsAAAAPAAAAAAAAAAAAAAAAAKEC&#10;AABkcnMvZG93bnJldi54bWxQSwUGAAAAAAQABAD5AAAAjAMAAAAA&#10;" strokecolor="#4f81bd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we4sMAAADbAAAADwAAAGRycy9kb3ducmV2LnhtbERPTWvCQBC9C/0PyxS8mY0V2pJmFSmt&#10;aEGtRjyP2TEJZmdDdtW0v94VCr3N431OOulMLS7UusqygmEUgyDOra64ULDLPgevIJxH1lhbJgU/&#10;5GAyfuilmGh75Q1dtr4QIYRdggpK75tESpeXZNBFtiEO3NG2Bn2AbSF1i9cQbmr5FMfP0mDFoaHE&#10;ht5Lyk/bs1GwOhz3m6/Fr559H0bLwp9W6+yDlOo/dtM3EJ46/y/+c891mP8C91/CAXJ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ycHuLDAAAA2wAAAA8AAAAAAAAAAAAA&#10;AAAAoQIAAGRycy9kb3ducmV2LnhtbFBLBQYAAAAABAAEAPkAAACRAwAAAAA=&#10;" strokecolor="#4f81bd" strokeweight=".25pt"/>
              <w10:anchorlock/>
            </v:group>
          </w:pict>
        </mc:Fallback>
      </mc:AlternateContent>
    </w:r>
  </w:p>
  <w:p w14:paraId="5A40EBF3" w14:textId="74BF4610" w:rsidR="00EA18D0" w:rsidRPr="00D22928" w:rsidRDefault="00EA18D0" w:rsidP="00813730">
    <w:pPr>
      <w:ind w:right="360"/>
      <w:jc w:val="right"/>
      <w:rPr>
        <w:lang w:val="es-ES"/>
      </w:rPr>
    </w:pPr>
    <w:r w:rsidRPr="00A74B69">
      <w:rPr>
        <w:rStyle w:val="PageNumber"/>
        <w:lang w:val="es-ES"/>
      </w:rPr>
      <w:t xml:space="preserve">Página </w:t>
    </w:r>
    <w:r w:rsidRPr="00A74B69">
      <w:rPr>
        <w:rStyle w:val="PageNumber"/>
        <w:lang w:val="es-ES"/>
      </w:rPr>
      <w:fldChar w:fldCharType="begin"/>
    </w:r>
    <w:r w:rsidRPr="00A74B69">
      <w:rPr>
        <w:rStyle w:val="PageNumber"/>
        <w:lang w:val="es-ES"/>
      </w:rPr>
      <w:instrText xml:space="preserve"> </w:instrText>
    </w:r>
    <w:r>
      <w:rPr>
        <w:rStyle w:val="PageNumber"/>
        <w:lang w:val="es-ES"/>
      </w:rPr>
      <w:instrText>PAGE</w:instrText>
    </w:r>
    <w:r w:rsidRPr="00A74B69">
      <w:rPr>
        <w:rStyle w:val="PageNumber"/>
        <w:lang w:val="es-ES"/>
      </w:rPr>
      <w:instrText xml:space="preserve"> </w:instrText>
    </w:r>
    <w:r w:rsidRPr="00A74B69">
      <w:rPr>
        <w:rStyle w:val="PageNumber"/>
        <w:lang w:val="es-ES"/>
      </w:rPr>
      <w:fldChar w:fldCharType="separate"/>
    </w:r>
    <w:r w:rsidR="001A3293">
      <w:rPr>
        <w:rStyle w:val="PageNumber"/>
        <w:noProof/>
        <w:lang w:val="es-ES"/>
      </w:rPr>
      <w:t>27</w:t>
    </w:r>
    <w:r w:rsidRPr="00A74B69">
      <w:rPr>
        <w:rStyle w:val="PageNumber"/>
        <w:lang w:val="es-ES"/>
      </w:rPr>
      <w:fldChar w:fldCharType="end"/>
    </w:r>
    <w:r w:rsidRPr="00A74B69">
      <w:rPr>
        <w:rStyle w:val="PageNumber"/>
        <w:lang w:val="es-ES"/>
      </w:rPr>
      <w:t xml:space="preserve"> de </w:t>
    </w:r>
    <w:r w:rsidRPr="00A74B69">
      <w:rPr>
        <w:rStyle w:val="PageNumber"/>
        <w:lang w:val="es-ES"/>
      </w:rPr>
      <w:fldChar w:fldCharType="begin"/>
    </w:r>
    <w:r w:rsidRPr="00A74B69">
      <w:rPr>
        <w:rStyle w:val="PageNumber"/>
        <w:lang w:val="es-ES"/>
      </w:rPr>
      <w:instrText xml:space="preserve"> </w:instrText>
    </w:r>
    <w:r>
      <w:rPr>
        <w:rStyle w:val="PageNumber"/>
        <w:lang w:val="es-ES"/>
      </w:rPr>
      <w:instrText>NUMPAGES</w:instrText>
    </w:r>
    <w:r w:rsidRPr="00A74B69">
      <w:rPr>
        <w:rStyle w:val="PageNumber"/>
        <w:lang w:val="es-ES"/>
      </w:rPr>
      <w:instrText xml:space="preserve">  \* MERGEFORMAT </w:instrText>
    </w:r>
    <w:r w:rsidRPr="00A74B69">
      <w:rPr>
        <w:rStyle w:val="PageNumber"/>
        <w:lang w:val="es-ES"/>
      </w:rPr>
      <w:fldChar w:fldCharType="separate"/>
    </w:r>
    <w:r w:rsidR="001A3293">
      <w:rPr>
        <w:rStyle w:val="PageNumber"/>
        <w:noProof/>
        <w:lang w:val="es-ES"/>
      </w:rPr>
      <w:t>31</w:t>
    </w:r>
    <w:r w:rsidRPr="00A74B69">
      <w:rPr>
        <w:rStyle w:val="PageNumber"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776F" w14:textId="77777777" w:rsidR="00EA18D0" w:rsidRDefault="00EA18D0" w:rsidP="00813730">
    <w:pPr>
      <w:ind w:right="360"/>
      <w:jc w:val="right"/>
      <w:rPr>
        <w:rStyle w:val="PageNumber"/>
      </w:rPr>
    </w:pPr>
    <w:r>
      <w:rPr>
        <w:noProof/>
      </w:rPr>
      <mc:AlternateContent>
        <mc:Choice Requires="wpg">
          <w:drawing>
            <wp:inline distT="0" distB="0" distL="0" distR="0" wp14:anchorId="0EC08372" wp14:editId="0A7F7818">
              <wp:extent cx="2327910" cy="45085"/>
              <wp:effectExtent l="0" t="12700" r="8890" b="18415"/>
              <wp:docPr id="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0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mv="urn:schemas-microsoft-com:mac:vml" xmlns:mo="http://schemas.microsoft.com/office/mac/office/2008/main">
          <w:pict>
            <v:group w14:anchorId="22ACF24F" id="Group 23" o:spid="_x0000_s1026" style="width:183.3pt;height:3.55pt;mso-position-horizontal-relative:char;mso-position-vertical-relative:line" coordorigin="7606,15084" coordsize="3666,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iPAsMAAADbAAAADwAAAGRycy9kb3ducmV2LnhtbESPQWvDMAyF74P9B6PBbqvTHsxI64Yx&#10;WOmhl7WD0ZuI1SRLLIfYTdJ/Xx0Ku0m8p/c+bYrZd2qkITaBLSwXGSjiMriGKws/p6+3d1AxITvs&#10;ApOFG0Uots9PG8xdmPibxmOqlIRwzNFCnVKfax3LmjzGReiJRbuEwWOSdai0G3CScN/pVZYZ7bFh&#10;aaixp8+ayvZ49RbM5H+vhs+7WzuNzhzS39LwydrXl/ljDSrRnP7Nj+u9E3yhl19kAL2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OojwLDAAAA2wAAAA8AAAAAAAAAAAAA&#10;AAAAoQIAAGRycy9kb3ducmV2LnhtbFBLBQYAAAAABAAEAPkAAACRAwAAAAA=&#10;" strokecolor="#4f81bd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kjDcEAAADbAAAADwAAAGRycy9kb3ducmV2LnhtbERP24rCMBB9X/Afwgi+rakKi1SjiKi4&#10;C7re8HlsxrbYTEoTtevXG0HYtzmc6wzHtSnEjSqXW1bQaUcgiBOrc04VHPbzzz4I55E1FpZJwR85&#10;GI8aH0OMtb3zlm47n4oQwi5GBZn3ZSylSzIy6Nq2JA7c2VYGfYBVKnWF9xBuCtmNoi9pMOfQkGFJ&#10;04ySy+5qFKxP5+P25/uhF5tTb5X6y/p3PyOlWs16MgDhqfb/4rd7qcP8Drx+CQfI0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OSMNwQAAANsAAAAPAAAAAAAAAAAAAAAA&#10;AKECAABkcnMvZG93bnJldi54bWxQSwUGAAAAAAQABAD5AAAAjwMAAAAA&#10;" strokecolor="#4f81bd" strokeweight=".25pt"/>
              <w10:anchorlock/>
            </v:group>
          </w:pict>
        </mc:Fallback>
      </mc:AlternateContent>
    </w:r>
  </w:p>
  <w:p w14:paraId="4014AC29" w14:textId="4654EA4C" w:rsidR="00EA18D0" w:rsidRPr="00813730" w:rsidRDefault="00EA18D0" w:rsidP="00813730">
    <w:pPr>
      <w:ind w:right="360"/>
      <w:jc w:val="right"/>
      <w:rPr>
        <w:lang w:val="es-ES"/>
      </w:rPr>
    </w:pPr>
    <w:r w:rsidRPr="00A74B69">
      <w:rPr>
        <w:rStyle w:val="PageNumber"/>
        <w:lang w:val="es-ES"/>
      </w:rPr>
      <w:t xml:space="preserve">Página </w:t>
    </w:r>
    <w:r w:rsidRPr="00A74B69">
      <w:rPr>
        <w:rStyle w:val="PageNumber"/>
        <w:lang w:val="es-ES"/>
      </w:rPr>
      <w:fldChar w:fldCharType="begin"/>
    </w:r>
    <w:r w:rsidRPr="00A74B69">
      <w:rPr>
        <w:rStyle w:val="PageNumber"/>
        <w:lang w:val="es-ES"/>
      </w:rPr>
      <w:instrText xml:space="preserve"> </w:instrText>
    </w:r>
    <w:r>
      <w:rPr>
        <w:rStyle w:val="PageNumber"/>
        <w:lang w:val="es-ES"/>
      </w:rPr>
      <w:instrText>PAGE</w:instrText>
    </w:r>
    <w:r w:rsidRPr="00A74B69">
      <w:rPr>
        <w:rStyle w:val="PageNumber"/>
        <w:lang w:val="es-ES"/>
      </w:rPr>
      <w:instrText xml:space="preserve"> </w:instrText>
    </w:r>
    <w:r w:rsidRPr="00A74B69">
      <w:rPr>
        <w:rStyle w:val="PageNumber"/>
        <w:lang w:val="es-ES"/>
      </w:rPr>
      <w:fldChar w:fldCharType="separate"/>
    </w:r>
    <w:r w:rsidR="001A3293">
      <w:rPr>
        <w:rStyle w:val="PageNumber"/>
        <w:noProof/>
        <w:lang w:val="es-ES"/>
      </w:rPr>
      <w:t>1</w:t>
    </w:r>
    <w:r w:rsidRPr="00A74B69">
      <w:rPr>
        <w:rStyle w:val="PageNumber"/>
        <w:lang w:val="es-ES"/>
      </w:rPr>
      <w:fldChar w:fldCharType="end"/>
    </w:r>
    <w:r w:rsidRPr="00A74B69">
      <w:rPr>
        <w:rStyle w:val="PageNumber"/>
        <w:lang w:val="es-ES"/>
      </w:rPr>
      <w:t xml:space="preserve"> de </w:t>
    </w:r>
    <w:r w:rsidRPr="00A74B69">
      <w:rPr>
        <w:rStyle w:val="PageNumber"/>
        <w:lang w:val="es-ES"/>
      </w:rPr>
      <w:fldChar w:fldCharType="begin"/>
    </w:r>
    <w:r w:rsidRPr="00A74B69">
      <w:rPr>
        <w:rStyle w:val="PageNumber"/>
        <w:lang w:val="es-ES"/>
      </w:rPr>
      <w:instrText xml:space="preserve"> </w:instrText>
    </w:r>
    <w:r>
      <w:rPr>
        <w:rStyle w:val="PageNumber"/>
        <w:lang w:val="es-ES"/>
      </w:rPr>
      <w:instrText>NUMPAGES</w:instrText>
    </w:r>
    <w:r w:rsidRPr="00A74B69">
      <w:rPr>
        <w:rStyle w:val="PageNumber"/>
        <w:lang w:val="es-ES"/>
      </w:rPr>
      <w:instrText xml:space="preserve">  \* MERGEFORMAT </w:instrText>
    </w:r>
    <w:r w:rsidRPr="00A74B69">
      <w:rPr>
        <w:rStyle w:val="PageNumber"/>
        <w:lang w:val="es-ES"/>
      </w:rPr>
      <w:fldChar w:fldCharType="separate"/>
    </w:r>
    <w:r w:rsidR="001A3293">
      <w:rPr>
        <w:rStyle w:val="PageNumber"/>
        <w:noProof/>
        <w:lang w:val="es-ES"/>
      </w:rPr>
      <w:t>31</w:t>
    </w:r>
    <w:r w:rsidRPr="00A74B69">
      <w:rPr>
        <w:rStyle w:val="PageNumber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4101" w14:textId="77777777" w:rsidR="00123205" w:rsidRDefault="00123205">
      <w:r>
        <w:separator/>
      </w:r>
    </w:p>
    <w:p w14:paraId="420E95EF" w14:textId="77777777" w:rsidR="00123205" w:rsidRDefault="00123205"/>
    <w:p w14:paraId="449AD21B" w14:textId="77777777" w:rsidR="00123205" w:rsidRDefault="00123205"/>
    <w:p w14:paraId="027B3F50" w14:textId="77777777" w:rsidR="00123205" w:rsidRDefault="00123205"/>
    <w:p w14:paraId="4D3889F2" w14:textId="77777777" w:rsidR="00123205" w:rsidRDefault="00123205"/>
  </w:footnote>
  <w:footnote w:type="continuationSeparator" w:id="0">
    <w:p w14:paraId="5EEE6B39" w14:textId="77777777" w:rsidR="00123205" w:rsidRDefault="00123205">
      <w:r>
        <w:continuationSeparator/>
      </w:r>
    </w:p>
    <w:p w14:paraId="7B944BA3" w14:textId="77777777" w:rsidR="00123205" w:rsidRDefault="00123205"/>
    <w:p w14:paraId="03269591" w14:textId="77777777" w:rsidR="00123205" w:rsidRDefault="00123205"/>
    <w:p w14:paraId="7A449DFC" w14:textId="77777777" w:rsidR="00123205" w:rsidRDefault="00123205"/>
    <w:p w14:paraId="356DC33D" w14:textId="77777777" w:rsidR="00123205" w:rsidRDefault="001232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2C38" w14:textId="1382EA25" w:rsidR="00EA18D0" w:rsidRPr="002C0AEB" w:rsidRDefault="00EA18D0" w:rsidP="00AD0BBB">
    <w:pPr>
      <w:pStyle w:val="Header"/>
      <w:pBdr>
        <w:bottom w:val="single" w:sz="4" w:space="0" w:color="auto"/>
      </w:pBdr>
      <w:rPr>
        <w:lang w:val="es-ES"/>
      </w:rPr>
    </w:pPr>
    <w:r w:rsidRPr="002C0AEB">
      <w:rPr>
        <w:lang w:val="es-ES"/>
      </w:rPr>
      <w:t xml:space="preserve">Centro de Investigación en Computación del </w:t>
    </w:r>
    <w:r w:rsidRPr="00C426E5">
      <w:rPr>
        <w:b/>
        <w:lang w:val="es-ES"/>
      </w:rPr>
      <w:t>IPN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ADE8" w14:textId="1F6C3B08" w:rsidR="00EA18D0" w:rsidRPr="00A26A15" w:rsidRDefault="00C3019D" w:rsidP="00874475">
    <w:pPr>
      <w:pStyle w:val="Header"/>
      <w:pBdr>
        <w:bottom w:val="single" w:sz="4" w:space="0" w:color="auto"/>
      </w:pBdr>
      <w:jc w:val="right"/>
      <w:rPr>
        <w:lang w:val="es-ES"/>
      </w:rPr>
    </w:pPr>
    <w:r>
      <w:rPr>
        <w:bCs/>
        <w:lang w:val="es-ES"/>
      </w:rPr>
      <w:t>Prácticas de Laboratorio</w:t>
    </w:r>
    <w:r w:rsidR="00E824B0">
      <w:rPr>
        <w:lang w:val="es-ES"/>
      </w:rPr>
      <w:t>,</w:t>
    </w:r>
    <w:r w:rsidR="001D3BEA" w:rsidRPr="00B06151">
      <w:rPr>
        <w:lang w:val="es-ES"/>
      </w:rPr>
      <w:t xml:space="preserve"> </w:t>
    </w:r>
    <w:r w:rsidR="00D208B2">
      <w:rPr>
        <w:b/>
        <w:bCs/>
        <w:lang w:val="es-ES"/>
      </w:rPr>
      <w:t>R</w:t>
    </w:r>
    <w:r>
      <w:rPr>
        <w:b/>
        <w:bCs/>
        <w:lang w:val="es-ES"/>
      </w:rPr>
      <w:t>aúl Acosta Bermejo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209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C946C7"/>
    <w:multiLevelType w:val="hybridMultilevel"/>
    <w:tmpl w:val="6688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DB7C7F"/>
    <w:multiLevelType w:val="hybridMultilevel"/>
    <w:tmpl w:val="2506B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D6F3F"/>
    <w:multiLevelType w:val="hybridMultilevel"/>
    <w:tmpl w:val="15108E7C"/>
    <w:lvl w:ilvl="0" w:tplc="FFFFFFFF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23300D2"/>
    <w:multiLevelType w:val="hybridMultilevel"/>
    <w:tmpl w:val="A158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66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3283B2A"/>
    <w:multiLevelType w:val="hybridMultilevel"/>
    <w:tmpl w:val="060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6A1B0C"/>
    <w:multiLevelType w:val="hybridMultilevel"/>
    <w:tmpl w:val="1D4C4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5D1201"/>
    <w:multiLevelType w:val="hybridMultilevel"/>
    <w:tmpl w:val="A968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A012AE"/>
    <w:multiLevelType w:val="hybridMultilevel"/>
    <w:tmpl w:val="B428E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0F379B"/>
    <w:multiLevelType w:val="multilevel"/>
    <w:tmpl w:val="CC7A1B54"/>
    <w:lvl w:ilvl="0">
      <w:start w:val="1"/>
      <w:numFmt w:val="lowerRoman"/>
      <w:lvlText w:val="%1."/>
      <w:lvlJc w:val="right"/>
      <w:pPr>
        <w:ind w:left="17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12" w:hanging="432"/>
      </w:pPr>
    </w:lvl>
    <w:lvl w:ilvl="2">
      <w:start w:val="1"/>
      <w:numFmt w:val="decimal"/>
      <w:lvlText w:val="%1.%2.%3."/>
      <w:lvlJc w:val="left"/>
      <w:pPr>
        <w:ind w:left="2644" w:hanging="504"/>
      </w:pPr>
    </w:lvl>
    <w:lvl w:ilvl="3">
      <w:start w:val="1"/>
      <w:numFmt w:val="decimal"/>
      <w:lvlText w:val="%1.%2.%3.%4."/>
      <w:lvlJc w:val="left"/>
      <w:pPr>
        <w:ind w:left="3148" w:hanging="648"/>
      </w:pPr>
    </w:lvl>
    <w:lvl w:ilvl="4">
      <w:start w:val="1"/>
      <w:numFmt w:val="decimal"/>
      <w:lvlText w:val="%1.%2.%3.%4.%5."/>
      <w:lvlJc w:val="left"/>
      <w:pPr>
        <w:ind w:left="3652" w:hanging="792"/>
      </w:pPr>
    </w:lvl>
    <w:lvl w:ilvl="5">
      <w:start w:val="1"/>
      <w:numFmt w:val="decimal"/>
      <w:lvlText w:val="%1.%2.%3.%4.%5.%6."/>
      <w:lvlJc w:val="left"/>
      <w:pPr>
        <w:ind w:left="4156" w:hanging="936"/>
      </w:pPr>
    </w:lvl>
    <w:lvl w:ilvl="6">
      <w:start w:val="1"/>
      <w:numFmt w:val="decimal"/>
      <w:lvlText w:val="%1.%2.%3.%4.%5.%6.%7."/>
      <w:lvlJc w:val="left"/>
      <w:pPr>
        <w:ind w:left="4660" w:hanging="1080"/>
      </w:pPr>
    </w:lvl>
    <w:lvl w:ilvl="7">
      <w:start w:val="1"/>
      <w:numFmt w:val="decimal"/>
      <w:lvlText w:val="%1.%2.%3.%4.%5.%6.%7.%8."/>
      <w:lvlJc w:val="left"/>
      <w:pPr>
        <w:ind w:left="5164" w:hanging="1224"/>
      </w:pPr>
    </w:lvl>
    <w:lvl w:ilvl="8">
      <w:start w:val="1"/>
      <w:numFmt w:val="decimal"/>
      <w:lvlText w:val="%1.%2.%3.%4.%5.%6.%7.%8.%9."/>
      <w:lvlJc w:val="left"/>
      <w:pPr>
        <w:ind w:left="5740" w:hanging="1440"/>
      </w:pPr>
    </w:lvl>
  </w:abstractNum>
  <w:abstractNum w:abstractNumId="12" w15:restartNumberingAfterBreak="0">
    <w:nsid w:val="063A1542"/>
    <w:multiLevelType w:val="hybridMultilevel"/>
    <w:tmpl w:val="55924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EB11C6"/>
    <w:multiLevelType w:val="multilevel"/>
    <w:tmpl w:val="AA2CC9FA"/>
    <w:lvl w:ilvl="0">
      <w:start w:val="1"/>
      <w:numFmt w:val="lowerRoman"/>
      <w:lvlText w:val="%1."/>
      <w:lvlJc w:val="right"/>
      <w:pPr>
        <w:ind w:left="1780" w:hanging="360"/>
      </w:pPr>
    </w:lvl>
    <w:lvl w:ilvl="1">
      <w:start w:val="1"/>
      <w:numFmt w:val="decimal"/>
      <w:lvlText w:val="%1.%2."/>
      <w:lvlJc w:val="left"/>
      <w:pPr>
        <w:ind w:left="2212" w:hanging="432"/>
      </w:pPr>
    </w:lvl>
    <w:lvl w:ilvl="2">
      <w:start w:val="1"/>
      <w:numFmt w:val="decimal"/>
      <w:lvlText w:val="%1.%2.%3."/>
      <w:lvlJc w:val="left"/>
      <w:pPr>
        <w:ind w:left="2644" w:hanging="504"/>
      </w:pPr>
    </w:lvl>
    <w:lvl w:ilvl="3">
      <w:start w:val="1"/>
      <w:numFmt w:val="decimal"/>
      <w:lvlText w:val="%1.%2.%3.%4."/>
      <w:lvlJc w:val="left"/>
      <w:pPr>
        <w:ind w:left="3148" w:hanging="648"/>
      </w:pPr>
    </w:lvl>
    <w:lvl w:ilvl="4">
      <w:start w:val="1"/>
      <w:numFmt w:val="decimal"/>
      <w:lvlText w:val="%1.%2.%3.%4.%5."/>
      <w:lvlJc w:val="left"/>
      <w:pPr>
        <w:ind w:left="3652" w:hanging="792"/>
      </w:pPr>
    </w:lvl>
    <w:lvl w:ilvl="5">
      <w:start w:val="1"/>
      <w:numFmt w:val="decimal"/>
      <w:lvlText w:val="%1.%2.%3.%4.%5.%6."/>
      <w:lvlJc w:val="left"/>
      <w:pPr>
        <w:ind w:left="4156" w:hanging="936"/>
      </w:pPr>
    </w:lvl>
    <w:lvl w:ilvl="6">
      <w:start w:val="1"/>
      <w:numFmt w:val="decimal"/>
      <w:lvlText w:val="%1.%2.%3.%4.%5.%6.%7."/>
      <w:lvlJc w:val="left"/>
      <w:pPr>
        <w:ind w:left="4660" w:hanging="1080"/>
      </w:pPr>
    </w:lvl>
    <w:lvl w:ilvl="7">
      <w:start w:val="1"/>
      <w:numFmt w:val="decimal"/>
      <w:lvlText w:val="%1.%2.%3.%4.%5.%6.%7.%8."/>
      <w:lvlJc w:val="left"/>
      <w:pPr>
        <w:ind w:left="5164" w:hanging="1224"/>
      </w:pPr>
    </w:lvl>
    <w:lvl w:ilvl="8">
      <w:start w:val="1"/>
      <w:numFmt w:val="decimal"/>
      <w:lvlText w:val="%1.%2.%3.%4.%5.%6.%7.%8.%9."/>
      <w:lvlJc w:val="left"/>
      <w:pPr>
        <w:ind w:left="5740" w:hanging="1440"/>
      </w:pPr>
    </w:lvl>
  </w:abstractNum>
  <w:abstractNum w:abstractNumId="14" w15:restartNumberingAfterBreak="0">
    <w:nsid w:val="088876D5"/>
    <w:multiLevelType w:val="hybridMultilevel"/>
    <w:tmpl w:val="10480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4418E9"/>
    <w:multiLevelType w:val="hybridMultilevel"/>
    <w:tmpl w:val="B3540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AA710F"/>
    <w:multiLevelType w:val="multilevel"/>
    <w:tmpl w:val="3ECC9B56"/>
    <w:lvl w:ilvl="0">
      <w:start w:val="1"/>
      <w:numFmt w:val="decimal"/>
      <w:pStyle w:val="TituloTIOcult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TI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btituloTI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ubtituloTI3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0A2F59C8"/>
    <w:multiLevelType w:val="hybridMultilevel"/>
    <w:tmpl w:val="A2E8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93598F"/>
    <w:multiLevelType w:val="hybridMultilevel"/>
    <w:tmpl w:val="2E249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B3405D0"/>
    <w:multiLevelType w:val="hybridMultilevel"/>
    <w:tmpl w:val="DE806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89313D"/>
    <w:multiLevelType w:val="hybridMultilevel"/>
    <w:tmpl w:val="757A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BB44EB"/>
    <w:multiLevelType w:val="hybridMultilevel"/>
    <w:tmpl w:val="A5A4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C4195B"/>
    <w:multiLevelType w:val="multilevel"/>
    <w:tmpl w:val="B856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4675C1"/>
    <w:multiLevelType w:val="hybridMultilevel"/>
    <w:tmpl w:val="69AC78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74502D"/>
    <w:multiLevelType w:val="hybridMultilevel"/>
    <w:tmpl w:val="353E1D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0EA1765C"/>
    <w:multiLevelType w:val="hybridMultilevel"/>
    <w:tmpl w:val="15B2A082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0EF628F8"/>
    <w:multiLevelType w:val="hybridMultilevel"/>
    <w:tmpl w:val="CD3C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7F8FA9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297FD5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629DD1" w:themeColor="accent1"/>
        <w:sz w:val="20"/>
      </w:rPr>
    </w:lvl>
  </w:abstractNum>
  <w:abstractNum w:abstractNumId="28" w15:restartNumberingAfterBreak="0">
    <w:nsid w:val="12F86D9F"/>
    <w:multiLevelType w:val="hybridMultilevel"/>
    <w:tmpl w:val="D0EA5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31D768C"/>
    <w:multiLevelType w:val="hybridMultilevel"/>
    <w:tmpl w:val="79A2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1F621B"/>
    <w:multiLevelType w:val="hybridMultilevel"/>
    <w:tmpl w:val="85A6CE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16CE11CF"/>
    <w:multiLevelType w:val="hybridMultilevel"/>
    <w:tmpl w:val="EBC2FA6C"/>
    <w:lvl w:ilvl="0" w:tplc="080A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16DB764F"/>
    <w:multiLevelType w:val="hybridMultilevel"/>
    <w:tmpl w:val="BC3CE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861221"/>
    <w:multiLevelType w:val="hybridMultilevel"/>
    <w:tmpl w:val="96409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79A2FDA"/>
    <w:multiLevelType w:val="hybridMultilevel"/>
    <w:tmpl w:val="C5864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AD0AB5"/>
    <w:multiLevelType w:val="hybridMultilevel"/>
    <w:tmpl w:val="0B9A6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83561E0"/>
    <w:multiLevelType w:val="hybridMultilevel"/>
    <w:tmpl w:val="57081F3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7" w15:restartNumberingAfterBreak="0">
    <w:nsid w:val="18F82468"/>
    <w:multiLevelType w:val="hybridMultilevel"/>
    <w:tmpl w:val="E4F40A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475EDF"/>
    <w:multiLevelType w:val="hybridMultilevel"/>
    <w:tmpl w:val="EB4EB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481B4C"/>
    <w:multiLevelType w:val="hybridMultilevel"/>
    <w:tmpl w:val="A0B273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195575CE"/>
    <w:multiLevelType w:val="hybridMultilevel"/>
    <w:tmpl w:val="5E58B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199A6C00"/>
    <w:multiLevelType w:val="hybridMultilevel"/>
    <w:tmpl w:val="28B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810822"/>
    <w:multiLevelType w:val="hybridMultilevel"/>
    <w:tmpl w:val="41F4C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AE57958"/>
    <w:multiLevelType w:val="hybridMultilevel"/>
    <w:tmpl w:val="F2D0D7B2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1F803684"/>
    <w:multiLevelType w:val="hybridMultilevel"/>
    <w:tmpl w:val="62361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F9E1D90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1FB9259E"/>
    <w:multiLevelType w:val="hybridMultilevel"/>
    <w:tmpl w:val="DD7802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04D6E95"/>
    <w:multiLevelType w:val="multilevel"/>
    <w:tmpl w:val="56C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B90FDD"/>
    <w:multiLevelType w:val="hybridMultilevel"/>
    <w:tmpl w:val="0C24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14105BE"/>
    <w:multiLevelType w:val="hybridMultilevel"/>
    <w:tmpl w:val="D93C5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BD650D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1" w15:restartNumberingAfterBreak="0">
    <w:nsid w:val="23250052"/>
    <w:multiLevelType w:val="hybridMultilevel"/>
    <w:tmpl w:val="EB4EB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3A28B2"/>
    <w:multiLevelType w:val="hybridMultilevel"/>
    <w:tmpl w:val="C1AA3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3831494"/>
    <w:multiLevelType w:val="hybridMultilevel"/>
    <w:tmpl w:val="3154EE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40C1503"/>
    <w:multiLevelType w:val="hybridMultilevel"/>
    <w:tmpl w:val="7E9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4B7C75"/>
    <w:multiLevelType w:val="hybridMultilevel"/>
    <w:tmpl w:val="CBBA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8A0BF5"/>
    <w:multiLevelType w:val="hybridMultilevel"/>
    <w:tmpl w:val="EB4EB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ED625C"/>
    <w:multiLevelType w:val="hybridMultilevel"/>
    <w:tmpl w:val="BCC0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2C3BC9"/>
    <w:multiLevelType w:val="hybridMultilevel"/>
    <w:tmpl w:val="86B2D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5642771"/>
    <w:multiLevelType w:val="hybridMultilevel"/>
    <w:tmpl w:val="7F2A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1104EA"/>
    <w:multiLevelType w:val="hybridMultilevel"/>
    <w:tmpl w:val="580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CB6E59"/>
    <w:multiLevelType w:val="hybridMultilevel"/>
    <w:tmpl w:val="20FCB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6E443AB"/>
    <w:multiLevelType w:val="hybridMultilevel"/>
    <w:tmpl w:val="7A8CE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7301EF7"/>
    <w:multiLevelType w:val="multilevel"/>
    <w:tmpl w:val="3BD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77C7059"/>
    <w:multiLevelType w:val="hybridMultilevel"/>
    <w:tmpl w:val="2DC2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7911878"/>
    <w:multiLevelType w:val="hybridMultilevel"/>
    <w:tmpl w:val="4AA04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281E5127"/>
    <w:multiLevelType w:val="hybridMultilevel"/>
    <w:tmpl w:val="25AC8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9FB47F1"/>
    <w:multiLevelType w:val="hybridMultilevel"/>
    <w:tmpl w:val="46E8BE88"/>
    <w:lvl w:ilvl="0" w:tplc="4ACE4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A3C0096"/>
    <w:multiLevelType w:val="hybridMultilevel"/>
    <w:tmpl w:val="71A8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AC32E3A"/>
    <w:multiLevelType w:val="hybridMultilevel"/>
    <w:tmpl w:val="3404D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EB458E"/>
    <w:multiLevelType w:val="hybridMultilevel"/>
    <w:tmpl w:val="331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B0E7B8E"/>
    <w:multiLevelType w:val="hybridMultilevel"/>
    <w:tmpl w:val="7AA47D6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2" w15:restartNumberingAfterBreak="0">
    <w:nsid w:val="2B3B233C"/>
    <w:multiLevelType w:val="hybridMultilevel"/>
    <w:tmpl w:val="ED4A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C1447CC"/>
    <w:multiLevelType w:val="hybridMultilevel"/>
    <w:tmpl w:val="83C211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242B72"/>
    <w:multiLevelType w:val="hybridMultilevel"/>
    <w:tmpl w:val="6CDC8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0C58BC"/>
    <w:multiLevelType w:val="hybridMultilevel"/>
    <w:tmpl w:val="486E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153EA1"/>
    <w:multiLevelType w:val="hybridMultilevel"/>
    <w:tmpl w:val="6972C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2D4328D6"/>
    <w:multiLevelType w:val="hybridMultilevel"/>
    <w:tmpl w:val="98E64FC8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8" w15:restartNumberingAfterBreak="0">
    <w:nsid w:val="2E32740C"/>
    <w:multiLevelType w:val="multilevel"/>
    <w:tmpl w:val="5E5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0B60AA"/>
    <w:multiLevelType w:val="multilevel"/>
    <w:tmpl w:val="627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3E6A04"/>
    <w:multiLevelType w:val="hybridMultilevel"/>
    <w:tmpl w:val="A516C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22042FA"/>
    <w:multiLevelType w:val="hybridMultilevel"/>
    <w:tmpl w:val="B68E0C7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2" w15:restartNumberingAfterBreak="0">
    <w:nsid w:val="3303259C"/>
    <w:multiLevelType w:val="hybridMultilevel"/>
    <w:tmpl w:val="01B8589E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33935125"/>
    <w:multiLevelType w:val="hybridMultilevel"/>
    <w:tmpl w:val="761A6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3B1527D"/>
    <w:multiLevelType w:val="hybridMultilevel"/>
    <w:tmpl w:val="6CD83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3DC4C0A"/>
    <w:multiLevelType w:val="hybridMultilevel"/>
    <w:tmpl w:val="CF00CF7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3DF381C"/>
    <w:multiLevelType w:val="hybridMultilevel"/>
    <w:tmpl w:val="B5482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33E62A9F"/>
    <w:multiLevelType w:val="multilevel"/>
    <w:tmpl w:val="81E6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610DEF"/>
    <w:multiLevelType w:val="hybridMultilevel"/>
    <w:tmpl w:val="1CA65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7711DD8"/>
    <w:multiLevelType w:val="hybridMultilevel"/>
    <w:tmpl w:val="3580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7CE08FF"/>
    <w:multiLevelType w:val="hybridMultilevel"/>
    <w:tmpl w:val="BA7CE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1" w15:restartNumberingAfterBreak="0">
    <w:nsid w:val="37E03B5B"/>
    <w:multiLevelType w:val="hybridMultilevel"/>
    <w:tmpl w:val="FC2C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82771A0"/>
    <w:multiLevelType w:val="hybridMultilevel"/>
    <w:tmpl w:val="93F48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8FE3A13"/>
    <w:multiLevelType w:val="hybridMultilevel"/>
    <w:tmpl w:val="71F8B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988488B"/>
    <w:multiLevelType w:val="hybridMultilevel"/>
    <w:tmpl w:val="24402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A5D49F6"/>
    <w:multiLevelType w:val="hybridMultilevel"/>
    <w:tmpl w:val="7232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AC71AE9"/>
    <w:multiLevelType w:val="hybridMultilevel"/>
    <w:tmpl w:val="30FC8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BC771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3CE01EE9"/>
    <w:multiLevelType w:val="hybridMultilevel"/>
    <w:tmpl w:val="0BB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D120B7C"/>
    <w:multiLevelType w:val="hybridMultilevel"/>
    <w:tmpl w:val="787C9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D412561"/>
    <w:multiLevelType w:val="hybridMultilevel"/>
    <w:tmpl w:val="51E8C3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7F8FA9" w:themeColor="accent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297FD5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629DD1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629DD1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629DD1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629DD1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629DD1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629DD1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629DD1" w:themeColor="accent1"/>
        <w:sz w:val="16"/>
      </w:rPr>
    </w:lvl>
  </w:abstractNum>
  <w:abstractNum w:abstractNumId="102" w15:restartNumberingAfterBreak="0">
    <w:nsid w:val="3E337AA0"/>
    <w:multiLevelType w:val="hybridMultilevel"/>
    <w:tmpl w:val="8058280C"/>
    <w:lvl w:ilvl="0" w:tplc="B0A2BF0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E700412"/>
    <w:multiLevelType w:val="hybridMultilevel"/>
    <w:tmpl w:val="4C9A2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3F0E2A74"/>
    <w:multiLevelType w:val="multilevel"/>
    <w:tmpl w:val="984869D2"/>
    <w:lvl w:ilvl="0">
      <w:start w:val="1"/>
      <w:numFmt w:val="decimal"/>
      <w:pStyle w:val="TituloTabla"/>
      <w:lvlText w:val="Tabl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3FA139E2"/>
    <w:multiLevelType w:val="hybridMultilevel"/>
    <w:tmpl w:val="B5A2A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3FAB5124"/>
    <w:multiLevelType w:val="hybridMultilevel"/>
    <w:tmpl w:val="3CBC5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1DC4C02"/>
    <w:multiLevelType w:val="hybridMultilevel"/>
    <w:tmpl w:val="7990F5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3107A14"/>
    <w:multiLevelType w:val="hybridMultilevel"/>
    <w:tmpl w:val="6838BD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40243DB"/>
    <w:multiLevelType w:val="hybridMultilevel"/>
    <w:tmpl w:val="B6D80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44D727E"/>
    <w:multiLevelType w:val="hybridMultilevel"/>
    <w:tmpl w:val="4C6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579632F"/>
    <w:multiLevelType w:val="hybridMultilevel"/>
    <w:tmpl w:val="18FA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D23C6D"/>
    <w:multiLevelType w:val="hybridMultilevel"/>
    <w:tmpl w:val="25C8D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7622C5F"/>
    <w:multiLevelType w:val="hybridMultilevel"/>
    <w:tmpl w:val="E2161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7E0320D"/>
    <w:multiLevelType w:val="hybridMultilevel"/>
    <w:tmpl w:val="B9F44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7E9059D"/>
    <w:multiLevelType w:val="hybridMultilevel"/>
    <w:tmpl w:val="3460D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8E77FBC"/>
    <w:multiLevelType w:val="hybridMultilevel"/>
    <w:tmpl w:val="FC48F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8F3472D"/>
    <w:multiLevelType w:val="hybridMultilevel"/>
    <w:tmpl w:val="B1AEFFF2"/>
    <w:lvl w:ilvl="0" w:tplc="137842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928558A"/>
    <w:multiLevelType w:val="hybridMultilevel"/>
    <w:tmpl w:val="E0F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9EC2DB1"/>
    <w:multiLevelType w:val="hybridMultilevel"/>
    <w:tmpl w:val="2C9CB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A6E264F"/>
    <w:multiLevelType w:val="multilevel"/>
    <w:tmpl w:val="34A0558E"/>
    <w:lvl w:ilvl="0">
      <w:start w:val="1"/>
      <w:numFmt w:val="upperRoman"/>
      <w:pStyle w:val="TtuloTI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4C2F79C1"/>
    <w:multiLevelType w:val="hybridMultilevel"/>
    <w:tmpl w:val="49C6B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C3A1952"/>
    <w:multiLevelType w:val="hybridMultilevel"/>
    <w:tmpl w:val="495A86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E321B92"/>
    <w:multiLevelType w:val="multilevel"/>
    <w:tmpl w:val="C83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E73E52"/>
    <w:multiLevelType w:val="hybridMultilevel"/>
    <w:tmpl w:val="2506B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FE96FEB"/>
    <w:multiLevelType w:val="hybridMultilevel"/>
    <w:tmpl w:val="C0AE5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50A5099E"/>
    <w:multiLevelType w:val="hybridMultilevel"/>
    <w:tmpl w:val="74F8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0B43F04"/>
    <w:multiLevelType w:val="hybridMultilevel"/>
    <w:tmpl w:val="6A1E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0B91481"/>
    <w:multiLevelType w:val="hybridMultilevel"/>
    <w:tmpl w:val="B57CFF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0CA0BDF"/>
    <w:multiLevelType w:val="hybridMultilevel"/>
    <w:tmpl w:val="1C2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0D00A27"/>
    <w:multiLevelType w:val="hybridMultilevel"/>
    <w:tmpl w:val="2D662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1835178"/>
    <w:multiLevelType w:val="hybridMultilevel"/>
    <w:tmpl w:val="535C4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1F67F4C"/>
    <w:multiLevelType w:val="hybridMultilevel"/>
    <w:tmpl w:val="91EC9E5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3" w15:restartNumberingAfterBreak="0">
    <w:nsid w:val="534417D9"/>
    <w:multiLevelType w:val="hybridMultilevel"/>
    <w:tmpl w:val="15108E7C"/>
    <w:lvl w:ilvl="0" w:tplc="FFFFFFFF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4" w15:restartNumberingAfterBreak="0">
    <w:nsid w:val="53830EFE"/>
    <w:multiLevelType w:val="hybridMultilevel"/>
    <w:tmpl w:val="E95279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4272803"/>
    <w:multiLevelType w:val="hybridMultilevel"/>
    <w:tmpl w:val="6BC26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43A077B"/>
    <w:multiLevelType w:val="hybridMultilevel"/>
    <w:tmpl w:val="55040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4BA1AD9"/>
    <w:multiLevelType w:val="hybridMultilevel"/>
    <w:tmpl w:val="2506B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4EA6D6D"/>
    <w:multiLevelType w:val="hybridMultilevel"/>
    <w:tmpl w:val="5EEE4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5D50566"/>
    <w:multiLevelType w:val="multilevel"/>
    <w:tmpl w:val="AA4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616B8F"/>
    <w:multiLevelType w:val="multilevel"/>
    <w:tmpl w:val="AA2CC9FA"/>
    <w:lvl w:ilvl="0">
      <w:start w:val="1"/>
      <w:numFmt w:val="lowerRoman"/>
      <w:lvlText w:val="%1."/>
      <w:lvlJc w:val="right"/>
      <w:pPr>
        <w:ind w:left="1780" w:hanging="360"/>
      </w:pPr>
    </w:lvl>
    <w:lvl w:ilvl="1">
      <w:start w:val="1"/>
      <w:numFmt w:val="decimal"/>
      <w:lvlText w:val="%1.%2."/>
      <w:lvlJc w:val="left"/>
      <w:pPr>
        <w:ind w:left="2212" w:hanging="432"/>
      </w:pPr>
    </w:lvl>
    <w:lvl w:ilvl="2">
      <w:start w:val="1"/>
      <w:numFmt w:val="decimal"/>
      <w:lvlText w:val="%1.%2.%3."/>
      <w:lvlJc w:val="left"/>
      <w:pPr>
        <w:ind w:left="2644" w:hanging="504"/>
      </w:pPr>
    </w:lvl>
    <w:lvl w:ilvl="3">
      <w:start w:val="1"/>
      <w:numFmt w:val="decimal"/>
      <w:lvlText w:val="%1.%2.%3.%4."/>
      <w:lvlJc w:val="left"/>
      <w:pPr>
        <w:ind w:left="3148" w:hanging="648"/>
      </w:pPr>
    </w:lvl>
    <w:lvl w:ilvl="4">
      <w:start w:val="1"/>
      <w:numFmt w:val="decimal"/>
      <w:lvlText w:val="%1.%2.%3.%4.%5."/>
      <w:lvlJc w:val="left"/>
      <w:pPr>
        <w:ind w:left="3652" w:hanging="792"/>
      </w:pPr>
    </w:lvl>
    <w:lvl w:ilvl="5">
      <w:start w:val="1"/>
      <w:numFmt w:val="decimal"/>
      <w:lvlText w:val="%1.%2.%3.%4.%5.%6."/>
      <w:lvlJc w:val="left"/>
      <w:pPr>
        <w:ind w:left="4156" w:hanging="936"/>
      </w:pPr>
    </w:lvl>
    <w:lvl w:ilvl="6">
      <w:start w:val="1"/>
      <w:numFmt w:val="decimal"/>
      <w:lvlText w:val="%1.%2.%3.%4.%5.%6.%7."/>
      <w:lvlJc w:val="left"/>
      <w:pPr>
        <w:ind w:left="4660" w:hanging="1080"/>
      </w:pPr>
    </w:lvl>
    <w:lvl w:ilvl="7">
      <w:start w:val="1"/>
      <w:numFmt w:val="decimal"/>
      <w:lvlText w:val="%1.%2.%3.%4.%5.%6.%7.%8."/>
      <w:lvlJc w:val="left"/>
      <w:pPr>
        <w:ind w:left="5164" w:hanging="1224"/>
      </w:pPr>
    </w:lvl>
    <w:lvl w:ilvl="8">
      <w:start w:val="1"/>
      <w:numFmt w:val="decimal"/>
      <w:lvlText w:val="%1.%2.%3.%4.%5.%6.%7.%8.%9."/>
      <w:lvlJc w:val="left"/>
      <w:pPr>
        <w:ind w:left="5740" w:hanging="1440"/>
      </w:pPr>
    </w:lvl>
  </w:abstractNum>
  <w:abstractNum w:abstractNumId="141" w15:restartNumberingAfterBreak="0">
    <w:nsid w:val="578E1A9B"/>
    <w:multiLevelType w:val="hybridMultilevel"/>
    <w:tmpl w:val="B9B4B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890585F"/>
    <w:multiLevelType w:val="hybridMultilevel"/>
    <w:tmpl w:val="DD582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93E6241"/>
    <w:multiLevelType w:val="hybridMultilevel"/>
    <w:tmpl w:val="85A6CE1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4" w15:restartNumberingAfterBreak="0">
    <w:nsid w:val="5A9F5DD6"/>
    <w:multiLevelType w:val="hybridMultilevel"/>
    <w:tmpl w:val="8734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AA70EC4"/>
    <w:multiLevelType w:val="hybridMultilevel"/>
    <w:tmpl w:val="6F7EA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D350135"/>
    <w:multiLevelType w:val="hybridMultilevel"/>
    <w:tmpl w:val="1B4EF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EEB3AD6"/>
    <w:multiLevelType w:val="hybridMultilevel"/>
    <w:tmpl w:val="E16E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08756C8"/>
    <w:multiLevelType w:val="multilevel"/>
    <w:tmpl w:val="CCFC9DCA"/>
    <w:lvl w:ilvl="0">
      <w:start w:val="1"/>
      <w:numFmt w:val="decimal"/>
      <w:pStyle w:val="TituloImagen"/>
      <w:lvlText w:val="Figur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9" w15:restartNumberingAfterBreak="0">
    <w:nsid w:val="6128053C"/>
    <w:multiLevelType w:val="hybridMultilevel"/>
    <w:tmpl w:val="F336DEE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614437BC"/>
    <w:multiLevelType w:val="hybridMultilevel"/>
    <w:tmpl w:val="02B2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1C05C16"/>
    <w:multiLevelType w:val="hybridMultilevel"/>
    <w:tmpl w:val="0D803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228624A"/>
    <w:multiLevelType w:val="hybridMultilevel"/>
    <w:tmpl w:val="DD5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3405B26"/>
    <w:multiLevelType w:val="hybridMultilevel"/>
    <w:tmpl w:val="A5A2A6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3DD6C1D"/>
    <w:multiLevelType w:val="hybridMultilevel"/>
    <w:tmpl w:val="B86C7C88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5" w15:restartNumberingAfterBreak="0">
    <w:nsid w:val="643335BE"/>
    <w:multiLevelType w:val="hybridMultilevel"/>
    <w:tmpl w:val="51E8C3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4666B36"/>
    <w:multiLevelType w:val="hybridMultilevel"/>
    <w:tmpl w:val="94005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4932E43"/>
    <w:multiLevelType w:val="hybridMultilevel"/>
    <w:tmpl w:val="D586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8" w15:restartNumberingAfterBreak="0">
    <w:nsid w:val="64F55020"/>
    <w:multiLevelType w:val="hybridMultilevel"/>
    <w:tmpl w:val="21E6D56C"/>
    <w:lvl w:ilvl="0" w:tplc="C0587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58E575F"/>
    <w:multiLevelType w:val="hybridMultilevel"/>
    <w:tmpl w:val="85A6CE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0" w15:restartNumberingAfterBreak="0">
    <w:nsid w:val="65972A16"/>
    <w:multiLevelType w:val="hybridMultilevel"/>
    <w:tmpl w:val="451CC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5BE795C"/>
    <w:multiLevelType w:val="hybridMultilevel"/>
    <w:tmpl w:val="1B7A8BDE"/>
    <w:lvl w:ilvl="0" w:tplc="B0A2BF0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61E5191"/>
    <w:multiLevelType w:val="hybridMultilevel"/>
    <w:tmpl w:val="BF325E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6922D86"/>
    <w:multiLevelType w:val="hybridMultilevel"/>
    <w:tmpl w:val="63D6868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4" w15:restartNumberingAfterBreak="0">
    <w:nsid w:val="66E10F35"/>
    <w:multiLevelType w:val="hybridMultilevel"/>
    <w:tmpl w:val="37A4EAD4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65" w15:restartNumberingAfterBreak="0">
    <w:nsid w:val="672717B7"/>
    <w:multiLevelType w:val="hybridMultilevel"/>
    <w:tmpl w:val="FDCE6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7C25C6F"/>
    <w:multiLevelType w:val="hybridMultilevel"/>
    <w:tmpl w:val="45B0EEEE"/>
    <w:lvl w:ilvl="0" w:tplc="2092F5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8096690"/>
    <w:multiLevelType w:val="hybridMultilevel"/>
    <w:tmpl w:val="8C3C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8EA2A17"/>
    <w:multiLevelType w:val="hybridMultilevel"/>
    <w:tmpl w:val="010CA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A2E3354"/>
    <w:multiLevelType w:val="hybridMultilevel"/>
    <w:tmpl w:val="F9A6F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A66279F"/>
    <w:multiLevelType w:val="hybridMultilevel"/>
    <w:tmpl w:val="579C6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A9061C8"/>
    <w:multiLevelType w:val="hybridMultilevel"/>
    <w:tmpl w:val="E646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B030E0E"/>
    <w:multiLevelType w:val="hybridMultilevel"/>
    <w:tmpl w:val="DE9E0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D257785"/>
    <w:multiLevelType w:val="hybridMultilevel"/>
    <w:tmpl w:val="10807670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74" w15:restartNumberingAfterBreak="0">
    <w:nsid w:val="6DD30CB2"/>
    <w:multiLevelType w:val="hybridMultilevel"/>
    <w:tmpl w:val="7A2C741A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5" w15:restartNumberingAfterBreak="0">
    <w:nsid w:val="6E185256"/>
    <w:multiLevelType w:val="hybridMultilevel"/>
    <w:tmpl w:val="9086F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E52007E"/>
    <w:multiLevelType w:val="hybridMultilevel"/>
    <w:tmpl w:val="E6C6E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E847B18"/>
    <w:multiLevelType w:val="hybridMultilevel"/>
    <w:tmpl w:val="EB4EB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05C54C6"/>
    <w:multiLevelType w:val="hybridMultilevel"/>
    <w:tmpl w:val="E4E6C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14D7173"/>
    <w:multiLevelType w:val="hybridMultilevel"/>
    <w:tmpl w:val="DD582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20E450F"/>
    <w:multiLevelType w:val="hybridMultilevel"/>
    <w:tmpl w:val="3092C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26A1271"/>
    <w:multiLevelType w:val="hybridMultilevel"/>
    <w:tmpl w:val="B0B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3901EAB"/>
    <w:multiLevelType w:val="hybridMultilevel"/>
    <w:tmpl w:val="6D76BD24"/>
    <w:lvl w:ilvl="0" w:tplc="0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3" w15:restartNumberingAfterBreak="0">
    <w:nsid w:val="745B0AC0"/>
    <w:multiLevelType w:val="hybridMultilevel"/>
    <w:tmpl w:val="0B6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4E53499"/>
    <w:multiLevelType w:val="multilevel"/>
    <w:tmpl w:val="38E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D658A6"/>
    <w:multiLevelType w:val="hybridMultilevel"/>
    <w:tmpl w:val="56F8035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86" w15:restartNumberingAfterBreak="0">
    <w:nsid w:val="76B60736"/>
    <w:multiLevelType w:val="hybridMultilevel"/>
    <w:tmpl w:val="B44A0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707256E"/>
    <w:multiLevelType w:val="hybridMultilevel"/>
    <w:tmpl w:val="C072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7193A3E"/>
    <w:multiLevelType w:val="hybridMultilevel"/>
    <w:tmpl w:val="EB4E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73A3B67"/>
    <w:multiLevelType w:val="hybridMultilevel"/>
    <w:tmpl w:val="ABEC19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7816565"/>
    <w:multiLevelType w:val="hybridMultilevel"/>
    <w:tmpl w:val="35265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80240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2" w15:restartNumberingAfterBreak="0">
    <w:nsid w:val="78594EFF"/>
    <w:multiLevelType w:val="hybridMultilevel"/>
    <w:tmpl w:val="DD7802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8C27DAA"/>
    <w:multiLevelType w:val="hybridMultilevel"/>
    <w:tmpl w:val="E93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8F05931"/>
    <w:multiLevelType w:val="hybridMultilevel"/>
    <w:tmpl w:val="C4B4E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5" w15:restartNumberingAfterBreak="0">
    <w:nsid w:val="79200BDA"/>
    <w:multiLevelType w:val="hybridMultilevel"/>
    <w:tmpl w:val="BDF2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9795FBF"/>
    <w:multiLevelType w:val="hybridMultilevel"/>
    <w:tmpl w:val="5B460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BD3170F"/>
    <w:multiLevelType w:val="hybridMultilevel"/>
    <w:tmpl w:val="E456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C161A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9" w15:restartNumberingAfterBreak="0">
    <w:nsid w:val="7CF8124E"/>
    <w:multiLevelType w:val="hybridMultilevel"/>
    <w:tmpl w:val="6F7E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DB3088A"/>
    <w:multiLevelType w:val="hybridMultilevel"/>
    <w:tmpl w:val="854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799409">
    <w:abstractNumId w:val="101"/>
  </w:num>
  <w:num w:numId="2" w16cid:durableId="1070808646">
    <w:abstractNumId w:val="27"/>
  </w:num>
  <w:num w:numId="3" w16cid:durableId="1388799345">
    <w:abstractNumId w:val="101"/>
  </w:num>
  <w:num w:numId="4" w16cid:durableId="1900902604">
    <w:abstractNumId w:val="45"/>
  </w:num>
  <w:num w:numId="5" w16cid:durableId="592785154">
    <w:abstractNumId w:val="0"/>
  </w:num>
  <w:num w:numId="6" w16cid:durableId="488987300">
    <w:abstractNumId w:val="16"/>
  </w:num>
  <w:num w:numId="7" w16cid:durableId="2122869695">
    <w:abstractNumId w:val="104"/>
  </w:num>
  <w:num w:numId="8" w16cid:durableId="683018700">
    <w:abstractNumId w:val="148"/>
  </w:num>
  <w:num w:numId="9" w16cid:durableId="1228538258">
    <w:abstractNumId w:val="120"/>
  </w:num>
  <w:num w:numId="10" w16cid:durableId="428549682">
    <w:abstractNumId w:val="66"/>
  </w:num>
  <w:num w:numId="11" w16cid:durableId="1193230926">
    <w:abstractNumId w:val="14"/>
  </w:num>
  <w:num w:numId="12" w16cid:durableId="1727290752">
    <w:abstractNumId w:val="108"/>
  </w:num>
  <w:num w:numId="13" w16cid:durableId="147793247">
    <w:abstractNumId w:val="196"/>
  </w:num>
  <w:num w:numId="14" w16cid:durableId="718823683">
    <w:abstractNumId w:val="185"/>
  </w:num>
  <w:num w:numId="15" w16cid:durableId="1970017490">
    <w:abstractNumId w:val="149"/>
  </w:num>
  <w:num w:numId="16" w16cid:durableId="2080518852">
    <w:abstractNumId w:val="42"/>
  </w:num>
  <w:num w:numId="17" w16cid:durableId="1752971244">
    <w:abstractNumId w:val="122"/>
  </w:num>
  <w:num w:numId="18" w16cid:durableId="916480900">
    <w:abstractNumId w:val="54"/>
  </w:num>
  <w:num w:numId="19" w16cid:durableId="1884442808">
    <w:abstractNumId w:val="9"/>
  </w:num>
  <w:num w:numId="20" w16cid:durableId="229048878">
    <w:abstractNumId w:val="131"/>
  </w:num>
  <w:num w:numId="21" w16cid:durableId="138306086">
    <w:abstractNumId w:val="97"/>
  </w:num>
  <w:num w:numId="22" w16cid:durableId="1816025548">
    <w:abstractNumId w:val="191"/>
  </w:num>
  <w:num w:numId="23" w16cid:durableId="1434012928">
    <w:abstractNumId w:val="49"/>
  </w:num>
  <w:num w:numId="24" w16cid:durableId="1291857084">
    <w:abstractNumId w:val="50"/>
  </w:num>
  <w:num w:numId="25" w16cid:durableId="2063822799">
    <w:abstractNumId w:val="128"/>
  </w:num>
  <w:num w:numId="26" w16cid:durableId="1808619228">
    <w:abstractNumId w:val="60"/>
  </w:num>
  <w:num w:numId="27" w16cid:durableId="658581533">
    <w:abstractNumId w:val="23"/>
  </w:num>
  <w:num w:numId="28" w16cid:durableId="1150705883">
    <w:abstractNumId w:val="69"/>
  </w:num>
  <w:num w:numId="29" w16cid:durableId="571041272">
    <w:abstractNumId w:val="53"/>
  </w:num>
  <w:num w:numId="30" w16cid:durableId="598873481">
    <w:abstractNumId w:val="107"/>
  </w:num>
  <w:num w:numId="31" w16cid:durableId="617373545">
    <w:abstractNumId w:val="100"/>
  </w:num>
  <w:num w:numId="32" w16cid:durableId="2118678058">
    <w:abstractNumId w:val="189"/>
  </w:num>
  <w:num w:numId="33" w16cid:durableId="737366162">
    <w:abstractNumId w:val="158"/>
  </w:num>
  <w:num w:numId="34" w16cid:durableId="56251214">
    <w:abstractNumId w:val="67"/>
  </w:num>
  <w:num w:numId="35" w16cid:durableId="1375420716">
    <w:abstractNumId w:val="82"/>
  </w:num>
  <w:num w:numId="36" w16cid:durableId="1020157753">
    <w:abstractNumId w:val="43"/>
  </w:num>
  <w:num w:numId="37" w16cid:durableId="16472642">
    <w:abstractNumId w:val="174"/>
  </w:num>
  <w:num w:numId="38" w16cid:durableId="1241409404">
    <w:abstractNumId w:val="154"/>
  </w:num>
  <w:num w:numId="39" w16cid:durableId="1620408423">
    <w:abstractNumId w:val="25"/>
  </w:num>
  <w:num w:numId="40" w16cid:durableId="2083481465">
    <w:abstractNumId w:val="182"/>
  </w:num>
  <w:num w:numId="41" w16cid:durableId="637027022">
    <w:abstractNumId w:val="73"/>
  </w:num>
  <w:num w:numId="42" w16cid:durableId="267011649">
    <w:abstractNumId w:val="162"/>
  </w:num>
  <w:num w:numId="43" w16cid:durableId="681972877">
    <w:abstractNumId w:val="198"/>
  </w:num>
  <w:num w:numId="44" w16cid:durableId="1080325031">
    <w:abstractNumId w:val="155"/>
  </w:num>
  <w:num w:numId="45" w16cid:durableId="335619377">
    <w:abstractNumId w:val="85"/>
  </w:num>
  <w:num w:numId="46" w16cid:durableId="1561479681">
    <w:abstractNumId w:val="21"/>
  </w:num>
  <w:num w:numId="47" w16cid:durableId="219752559">
    <w:abstractNumId w:val="139"/>
  </w:num>
  <w:num w:numId="48" w16cid:durableId="1604918946">
    <w:abstractNumId w:val="22"/>
  </w:num>
  <w:num w:numId="49" w16cid:durableId="713893542">
    <w:abstractNumId w:val="105"/>
  </w:num>
  <w:num w:numId="50" w16cid:durableId="721759308">
    <w:abstractNumId w:val="28"/>
  </w:num>
  <w:num w:numId="51" w16cid:durableId="993870051">
    <w:abstractNumId w:val="123"/>
  </w:num>
  <w:num w:numId="52" w16cid:durableId="1351371506">
    <w:abstractNumId w:val="117"/>
  </w:num>
  <w:num w:numId="53" w16cid:durableId="226230590">
    <w:abstractNumId w:val="63"/>
  </w:num>
  <w:num w:numId="54" w16cid:durableId="392121056">
    <w:abstractNumId w:val="153"/>
  </w:num>
  <w:num w:numId="55" w16cid:durableId="78597658">
    <w:abstractNumId w:val="184"/>
  </w:num>
  <w:num w:numId="56" w16cid:durableId="1788622212">
    <w:abstractNumId w:val="47"/>
  </w:num>
  <w:num w:numId="57" w16cid:durableId="234705920">
    <w:abstractNumId w:val="79"/>
  </w:num>
  <w:num w:numId="58" w16cid:durableId="2016111434">
    <w:abstractNumId w:val="87"/>
  </w:num>
  <w:num w:numId="59" w16cid:durableId="1872187739">
    <w:abstractNumId w:val="78"/>
  </w:num>
  <w:num w:numId="60" w16cid:durableId="283930290">
    <w:abstractNumId w:val="157"/>
  </w:num>
  <w:num w:numId="61" w16cid:durableId="1813791364">
    <w:abstractNumId w:val="26"/>
  </w:num>
  <w:num w:numId="62" w16cid:durableId="1519656601">
    <w:abstractNumId w:val="6"/>
  </w:num>
  <w:num w:numId="63" w16cid:durableId="732855486">
    <w:abstractNumId w:val="140"/>
  </w:num>
  <w:num w:numId="64" w16cid:durableId="603153878">
    <w:abstractNumId w:val="116"/>
  </w:num>
  <w:num w:numId="65" w16cid:durableId="2134251924">
    <w:abstractNumId w:val="11"/>
  </w:num>
  <w:num w:numId="66" w16cid:durableId="1685015303">
    <w:abstractNumId w:val="166"/>
  </w:num>
  <w:num w:numId="67" w16cid:durableId="222374698">
    <w:abstractNumId w:val="55"/>
  </w:num>
  <w:num w:numId="68" w16cid:durableId="1959218512">
    <w:abstractNumId w:val="92"/>
  </w:num>
  <w:num w:numId="69" w16cid:durableId="121002621">
    <w:abstractNumId w:val="13"/>
  </w:num>
  <w:num w:numId="70" w16cid:durableId="1452549403">
    <w:abstractNumId w:val="45"/>
  </w:num>
  <w:num w:numId="71" w16cid:durableId="934438469">
    <w:abstractNumId w:val="45"/>
  </w:num>
  <w:num w:numId="72" w16cid:durableId="420759632">
    <w:abstractNumId w:val="45"/>
  </w:num>
  <w:num w:numId="73" w16cid:durableId="1455292961">
    <w:abstractNumId w:val="45"/>
  </w:num>
  <w:num w:numId="74" w16cid:durableId="1290479506">
    <w:abstractNumId w:val="45"/>
  </w:num>
  <w:num w:numId="75" w16cid:durableId="1404598386">
    <w:abstractNumId w:val="10"/>
  </w:num>
  <w:num w:numId="76" w16cid:durableId="1921720532">
    <w:abstractNumId w:val="45"/>
  </w:num>
  <w:num w:numId="77" w16cid:durableId="309680260">
    <w:abstractNumId w:val="31"/>
  </w:num>
  <w:num w:numId="78" w16cid:durableId="2002997714">
    <w:abstractNumId w:val="45"/>
  </w:num>
  <w:num w:numId="79" w16cid:durableId="287710662">
    <w:abstractNumId w:val="45"/>
  </w:num>
  <w:num w:numId="80" w16cid:durableId="1044522045">
    <w:abstractNumId w:val="45"/>
  </w:num>
  <w:num w:numId="81" w16cid:durableId="406193919">
    <w:abstractNumId w:val="45"/>
  </w:num>
  <w:num w:numId="82" w16cid:durableId="1615668301">
    <w:abstractNumId w:val="152"/>
  </w:num>
  <w:num w:numId="83" w16cid:durableId="1912498014">
    <w:abstractNumId w:val="142"/>
  </w:num>
  <w:num w:numId="84" w16cid:durableId="111480553">
    <w:abstractNumId w:val="179"/>
  </w:num>
  <w:num w:numId="85" w16cid:durableId="1584954913">
    <w:abstractNumId w:val="15"/>
  </w:num>
  <w:num w:numId="86" w16cid:durableId="1826122480">
    <w:abstractNumId w:val="45"/>
  </w:num>
  <w:num w:numId="87" w16cid:durableId="1367563697">
    <w:abstractNumId w:val="33"/>
  </w:num>
  <w:num w:numId="88" w16cid:durableId="1679380584">
    <w:abstractNumId w:val="151"/>
  </w:num>
  <w:num w:numId="89" w16cid:durableId="47144903">
    <w:abstractNumId w:val="39"/>
  </w:num>
  <w:num w:numId="90" w16cid:durableId="700714235">
    <w:abstractNumId w:val="37"/>
  </w:num>
  <w:num w:numId="91" w16cid:durableId="1798984620">
    <w:abstractNumId w:val="52"/>
  </w:num>
  <w:num w:numId="92" w16cid:durableId="1515680631">
    <w:abstractNumId w:val="147"/>
  </w:num>
  <w:num w:numId="93" w16cid:durableId="881097838">
    <w:abstractNumId w:val="170"/>
  </w:num>
  <w:num w:numId="94" w16cid:durableId="912932982">
    <w:abstractNumId w:val="130"/>
  </w:num>
  <w:num w:numId="95" w16cid:durableId="1087922177">
    <w:abstractNumId w:val="160"/>
  </w:num>
  <w:num w:numId="96" w16cid:durableId="1105879217">
    <w:abstractNumId w:val="45"/>
  </w:num>
  <w:num w:numId="97" w16cid:durableId="1692292324">
    <w:abstractNumId w:val="197"/>
  </w:num>
  <w:num w:numId="98" w16cid:durableId="1373269252">
    <w:abstractNumId w:val="46"/>
  </w:num>
  <w:num w:numId="99" w16cid:durableId="1929075989">
    <w:abstractNumId w:val="113"/>
  </w:num>
  <w:num w:numId="100" w16cid:durableId="135875488">
    <w:abstractNumId w:val="190"/>
  </w:num>
  <w:num w:numId="101" w16cid:durableId="1358001093">
    <w:abstractNumId w:val="58"/>
  </w:num>
  <w:num w:numId="102" w16cid:durableId="1111978485">
    <w:abstractNumId w:val="35"/>
  </w:num>
  <w:num w:numId="103" w16cid:durableId="1389067084">
    <w:abstractNumId w:val="146"/>
  </w:num>
  <w:num w:numId="104" w16cid:durableId="1275213634">
    <w:abstractNumId w:val="84"/>
  </w:num>
  <w:num w:numId="105" w16cid:durableId="2063938767">
    <w:abstractNumId w:val="175"/>
  </w:num>
  <w:num w:numId="106" w16cid:durableId="2069377877">
    <w:abstractNumId w:val="195"/>
  </w:num>
  <w:num w:numId="107" w16cid:durableId="904875477">
    <w:abstractNumId w:val="126"/>
  </w:num>
  <w:num w:numId="108" w16cid:durableId="851145687">
    <w:abstractNumId w:val="109"/>
  </w:num>
  <w:num w:numId="109" w16cid:durableId="1064522436">
    <w:abstractNumId w:val="45"/>
  </w:num>
  <w:num w:numId="110" w16cid:durableId="1765417083">
    <w:abstractNumId w:val="96"/>
  </w:num>
  <w:num w:numId="111" w16cid:durableId="2093552021">
    <w:abstractNumId w:val="45"/>
  </w:num>
  <w:num w:numId="112" w16cid:durableId="180822474">
    <w:abstractNumId w:val="24"/>
  </w:num>
  <w:num w:numId="113" w16cid:durableId="1995642569">
    <w:abstractNumId w:val="156"/>
  </w:num>
  <w:num w:numId="114" w16cid:durableId="1586454686">
    <w:abstractNumId w:val="45"/>
  </w:num>
  <w:num w:numId="115" w16cid:durableId="41681627">
    <w:abstractNumId w:val="93"/>
  </w:num>
  <w:num w:numId="116" w16cid:durableId="2047480360">
    <w:abstractNumId w:val="45"/>
  </w:num>
  <w:num w:numId="117" w16cid:durableId="312298336">
    <w:abstractNumId w:val="188"/>
  </w:num>
  <w:num w:numId="118" w16cid:durableId="203831713">
    <w:abstractNumId w:val="183"/>
  </w:num>
  <w:num w:numId="119" w16cid:durableId="1251700657">
    <w:abstractNumId w:val="64"/>
  </w:num>
  <w:num w:numId="120" w16cid:durableId="2133744228">
    <w:abstractNumId w:val="165"/>
  </w:num>
  <w:num w:numId="121" w16cid:durableId="849294721">
    <w:abstractNumId w:val="121"/>
  </w:num>
  <w:num w:numId="122" w16cid:durableId="97220438">
    <w:abstractNumId w:val="186"/>
  </w:num>
  <w:num w:numId="123" w16cid:durableId="485511475">
    <w:abstractNumId w:val="114"/>
  </w:num>
  <w:num w:numId="124" w16cid:durableId="1570534777">
    <w:abstractNumId w:val="118"/>
  </w:num>
  <w:num w:numId="125" w16cid:durableId="103426148">
    <w:abstractNumId w:val="2"/>
  </w:num>
  <w:num w:numId="126" w16cid:durableId="1305351019">
    <w:abstractNumId w:val="45"/>
  </w:num>
  <w:num w:numId="127" w16cid:durableId="2003310140">
    <w:abstractNumId w:val="70"/>
  </w:num>
  <w:num w:numId="128" w16cid:durableId="2076389970">
    <w:abstractNumId w:val="103"/>
  </w:num>
  <w:num w:numId="129" w16cid:durableId="1147631430">
    <w:abstractNumId w:val="200"/>
  </w:num>
  <w:num w:numId="130" w16cid:durableId="1664772708">
    <w:abstractNumId w:val="127"/>
  </w:num>
  <w:num w:numId="131" w16cid:durableId="758213960">
    <w:abstractNumId w:val="144"/>
  </w:num>
  <w:num w:numId="132" w16cid:durableId="852645983">
    <w:abstractNumId w:val="20"/>
  </w:num>
  <w:num w:numId="133" w16cid:durableId="2061317094">
    <w:abstractNumId w:val="167"/>
  </w:num>
  <w:num w:numId="134" w16cid:durableId="1590698777">
    <w:abstractNumId w:val="192"/>
  </w:num>
  <w:num w:numId="135" w16cid:durableId="1900632594">
    <w:abstractNumId w:val="83"/>
  </w:num>
  <w:num w:numId="136" w16cid:durableId="316302299">
    <w:abstractNumId w:val="29"/>
  </w:num>
  <w:num w:numId="137" w16cid:durableId="20014519">
    <w:abstractNumId w:val="34"/>
  </w:num>
  <w:num w:numId="138" w16cid:durableId="647511761">
    <w:abstractNumId w:val="110"/>
  </w:num>
  <w:num w:numId="139" w16cid:durableId="1272661818">
    <w:abstractNumId w:val="99"/>
  </w:num>
  <w:num w:numId="140" w16cid:durableId="363795480">
    <w:abstractNumId w:val="61"/>
  </w:num>
  <w:num w:numId="141" w16cid:durableId="1937399692">
    <w:abstractNumId w:val="74"/>
  </w:num>
  <w:num w:numId="142" w16cid:durableId="1755786745">
    <w:abstractNumId w:val="168"/>
  </w:num>
  <w:num w:numId="143" w16cid:durableId="1272978587">
    <w:abstractNumId w:val="77"/>
  </w:num>
  <w:num w:numId="144" w16cid:durableId="1168061187">
    <w:abstractNumId w:val="106"/>
  </w:num>
  <w:num w:numId="145" w16cid:durableId="501353727">
    <w:abstractNumId w:val="163"/>
  </w:num>
  <w:num w:numId="146" w16cid:durableId="1687714143">
    <w:abstractNumId w:val="18"/>
  </w:num>
  <w:num w:numId="147" w16cid:durableId="1899323295">
    <w:abstractNumId w:val="65"/>
  </w:num>
  <w:num w:numId="148" w16cid:durableId="1192838675">
    <w:abstractNumId w:val="8"/>
  </w:num>
  <w:num w:numId="149" w16cid:durableId="1696616301">
    <w:abstractNumId w:val="169"/>
  </w:num>
  <w:num w:numId="150" w16cid:durableId="748969147">
    <w:abstractNumId w:val="86"/>
  </w:num>
  <w:num w:numId="151" w16cid:durableId="1487168843">
    <w:abstractNumId w:val="76"/>
  </w:num>
  <w:num w:numId="152" w16cid:durableId="835536225">
    <w:abstractNumId w:val="135"/>
  </w:num>
  <w:num w:numId="153" w16cid:durableId="172957733">
    <w:abstractNumId w:val="177"/>
  </w:num>
  <w:num w:numId="154" w16cid:durableId="1566834800">
    <w:abstractNumId w:val="178"/>
  </w:num>
  <w:num w:numId="155" w16cid:durableId="1158111273">
    <w:abstractNumId w:val="59"/>
  </w:num>
  <w:num w:numId="156" w16cid:durableId="157818424">
    <w:abstractNumId w:val="176"/>
  </w:num>
  <w:num w:numId="157" w16cid:durableId="772748219">
    <w:abstractNumId w:val="90"/>
  </w:num>
  <w:num w:numId="158" w16cid:durableId="1140876530">
    <w:abstractNumId w:val="81"/>
  </w:num>
  <w:num w:numId="159" w16cid:durableId="528836803">
    <w:abstractNumId w:val="136"/>
  </w:num>
  <w:num w:numId="160" w16cid:durableId="276454988">
    <w:abstractNumId w:val="124"/>
  </w:num>
  <w:num w:numId="161" w16cid:durableId="455175727">
    <w:abstractNumId w:val="187"/>
  </w:num>
  <w:num w:numId="162" w16cid:durableId="1363090266">
    <w:abstractNumId w:val="111"/>
  </w:num>
  <w:num w:numId="163" w16cid:durableId="1738287857">
    <w:abstractNumId w:val="75"/>
  </w:num>
  <w:num w:numId="164" w16cid:durableId="345180315">
    <w:abstractNumId w:val="17"/>
  </w:num>
  <w:num w:numId="165" w16cid:durableId="1615668093">
    <w:abstractNumId w:val="199"/>
  </w:num>
  <w:num w:numId="166" w16cid:durableId="373115573">
    <w:abstractNumId w:val="143"/>
  </w:num>
  <w:num w:numId="167" w16cid:durableId="726757906">
    <w:abstractNumId w:val="193"/>
  </w:num>
  <w:num w:numId="168" w16cid:durableId="1958371043">
    <w:abstractNumId w:val="150"/>
  </w:num>
  <w:num w:numId="169" w16cid:durableId="7563139">
    <w:abstractNumId w:val="138"/>
  </w:num>
  <w:num w:numId="170" w16cid:durableId="500241802">
    <w:abstractNumId w:val="129"/>
  </w:num>
  <w:num w:numId="171" w16cid:durableId="1452699511">
    <w:abstractNumId w:val="48"/>
  </w:num>
  <w:num w:numId="172" w16cid:durableId="1440493375">
    <w:abstractNumId w:val="132"/>
  </w:num>
  <w:num w:numId="173" w16cid:durableId="416874741">
    <w:abstractNumId w:val="164"/>
  </w:num>
  <w:num w:numId="174" w16cid:durableId="177895156">
    <w:abstractNumId w:val="95"/>
  </w:num>
  <w:num w:numId="175" w16cid:durableId="117143035">
    <w:abstractNumId w:val="45"/>
  </w:num>
  <w:num w:numId="176" w16cid:durableId="479883714">
    <w:abstractNumId w:val="173"/>
  </w:num>
  <w:num w:numId="177" w16cid:durableId="1967007021">
    <w:abstractNumId w:val="171"/>
  </w:num>
  <w:num w:numId="178" w16cid:durableId="1403792876">
    <w:abstractNumId w:val="91"/>
  </w:num>
  <w:num w:numId="179" w16cid:durableId="1990476373">
    <w:abstractNumId w:val="3"/>
  </w:num>
  <w:num w:numId="180" w16cid:durableId="905648523">
    <w:abstractNumId w:val="36"/>
  </w:num>
  <w:num w:numId="181" w16cid:durableId="2001423362">
    <w:abstractNumId w:val="72"/>
  </w:num>
  <w:num w:numId="182" w16cid:durableId="1220705418">
    <w:abstractNumId w:val="88"/>
  </w:num>
  <w:num w:numId="183" w16cid:durableId="264776489">
    <w:abstractNumId w:val="180"/>
  </w:num>
  <w:num w:numId="184" w16cid:durableId="553664471">
    <w:abstractNumId w:val="45"/>
  </w:num>
  <w:num w:numId="185" w16cid:durableId="1924558589">
    <w:abstractNumId w:val="68"/>
  </w:num>
  <w:num w:numId="186" w16cid:durableId="1094782166">
    <w:abstractNumId w:val="94"/>
  </w:num>
  <w:num w:numId="187" w16cid:durableId="1750030967">
    <w:abstractNumId w:val="141"/>
  </w:num>
  <w:num w:numId="188" w16cid:durableId="650410343">
    <w:abstractNumId w:val="71"/>
  </w:num>
  <w:num w:numId="189" w16cid:durableId="374936497">
    <w:abstractNumId w:val="45"/>
  </w:num>
  <w:num w:numId="190" w16cid:durableId="1952780833">
    <w:abstractNumId w:val="62"/>
  </w:num>
  <w:num w:numId="191" w16cid:durableId="835533234">
    <w:abstractNumId w:val="89"/>
  </w:num>
  <w:num w:numId="192" w16cid:durableId="1576739073">
    <w:abstractNumId w:val="80"/>
  </w:num>
  <w:num w:numId="193" w16cid:durableId="1948350817">
    <w:abstractNumId w:val="30"/>
  </w:num>
  <w:num w:numId="194" w16cid:durableId="1985085951">
    <w:abstractNumId w:val="32"/>
  </w:num>
  <w:num w:numId="195" w16cid:durableId="50462975">
    <w:abstractNumId w:val="172"/>
  </w:num>
  <w:num w:numId="196" w16cid:durableId="1517768562">
    <w:abstractNumId w:val="40"/>
  </w:num>
  <w:num w:numId="197" w16cid:durableId="2036616309">
    <w:abstractNumId w:val="194"/>
  </w:num>
  <w:num w:numId="198" w16cid:durableId="1106850204">
    <w:abstractNumId w:val="57"/>
  </w:num>
  <w:num w:numId="199" w16cid:durableId="1862158113">
    <w:abstractNumId w:val="112"/>
  </w:num>
  <w:num w:numId="200" w16cid:durableId="644047099">
    <w:abstractNumId w:val="5"/>
  </w:num>
  <w:num w:numId="201" w16cid:durableId="1273636226">
    <w:abstractNumId w:val="12"/>
  </w:num>
  <w:num w:numId="202" w16cid:durableId="1844128597">
    <w:abstractNumId w:val="56"/>
  </w:num>
  <w:num w:numId="203" w16cid:durableId="803085003">
    <w:abstractNumId w:val="145"/>
  </w:num>
  <w:num w:numId="204" w16cid:durableId="562718965">
    <w:abstractNumId w:val="181"/>
  </w:num>
  <w:num w:numId="205" w16cid:durableId="1045444080">
    <w:abstractNumId w:val="19"/>
  </w:num>
  <w:num w:numId="206" w16cid:durableId="1684939345">
    <w:abstractNumId w:val="98"/>
  </w:num>
  <w:num w:numId="207" w16cid:durableId="1589197391">
    <w:abstractNumId w:val="44"/>
  </w:num>
  <w:num w:numId="208" w16cid:durableId="1473013304">
    <w:abstractNumId w:val="102"/>
  </w:num>
  <w:num w:numId="209" w16cid:durableId="827211248">
    <w:abstractNumId w:val="125"/>
  </w:num>
  <w:num w:numId="210" w16cid:durableId="540049188">
    <w:abstractNumId w:val="161"/>
  </w:num>
  <w:num w:numId="211" w16cid:durableId="2054111998">
    <w:abstractNumId w:val="115"/>
  </w:num>
  <w:num w:numId="212" w16cid:durableId="936987226">
    <w:abstractNumId w:val="137"/>
  </w:num>
  <w:num w:numId="213" w16cid:durableId="576594273">
    <w:abstractNumId w:val="159"/>
  </w:num>
  <w:num w:numId="214" w16cid:durableId="1712995405">
    <w:abstractNumId w:val="7"/>
  </w:num>
  <w:num w:numId="215" w16cid:durableId="1215700936">
    <w:abstractNumId w:val="134"/>
  </w:num>
  <w:num w:numId="216" w16cid:durableId="1323317641">
    <w:abstractNumId w:val="38"/>
  </w:num>
  <w:num w:numId="217" w16cid:durableId="137117305">
    <w:abstractNumId w:val="51"/>
  </w:num>
  <w:num w:numId="218" w16cid:durableId="1934244177">
    <w:abstractNumId w:val="41"/>
  </w:num>
  <w:num w:numId="219" w16cid:durableId="188757489">
    <w:abstractNumId w:val="119"/>
  </w:num>
  <w:num w:numId="220" w16cid:durableId="1858734303">
    <w:abstractNumId w:val="4"/>
  </w:num>
  <w:num w:numId="221" w16cid:durableId="388918531">
    <w:abstractNumId w:val="133"/>
  </w:num>
  <w:num w:numId="222" w16cid:durableId="1635217578">
    <w:abstractNumId w:val="45"/>
  </w:num>
  <w:num w:numId="223" w16cid:durableId="2113813303">
    <w:abstractNumId w:val="45"/>
  </w:num>
  <w:num w:numId="224" w16cid:durableId="526530728">
    <w:abstractNumId w:val="45"/>
  </w:num>
  <w:num w:numId="225" w16cid:durableId="1361710233">
    <w:abstractNumId w:val="45"/>
  </w:num>
  <w:num w:numId="226" w16cid:durableId="403377621">
    <w:abstractNumId w:val="45"/>
  </w:num>
  <w:num w:numId="227" w16cid:durableId="896357223">
    <w:abstractNumId w:val="45"/>
  </w:num>
  <w:num w:numId="228" w16cid:durableId="844713298">
    <w:abstractNumId w:val="45"/>
  </w:num>
  <w:num w:numId="229" w16cid:durableId="395326491">
    <w:abstractNumId w:val="45"/>
  </w:num>
  <w:num w:numId="230" w16cid:durableId="2119057068">
    <w:abstractNumId w:val="45"/>
  </w:num>
  <w:num w:numId="231" w16cid:durableId="1076321472">
    <w:abstractNumId w:val="45"/>
  </w:num>
  <w:num w:numId="232" w16cid:durableId="759913357">
    <w:abstractNumId w:val="45"/>
  </w:num>
  <w:num w:numId="233" w16cid:durableId="639072890">
    <w:abstractNumId w:val="4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284"/>
  <w:hyphenationZone w:val="4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3D"/>
    <w:rsid w:val="00000225"/>
    <w:rsid w:val="00000295"/>
    <w:rsid w:val="000005BA"/>
    <w:rsid w:val="00000C9A"/>
    <w:rsid w:val="00001DC5"/>
    <w:rsid w:val="000025C8"/>
    <w:rsid w:val="00003468"/>
    <w:rsid w:val="0000483B"/>
    <w:rsid w:val="000055A7"/>
    <w:rsid w:val="00006D1A"/>
    <w:rsid w:val="000079F5"/>
    <w:rsid w:val="00007CA1"/>
    <w:rsid w:val="0001001F"/>
    <w:rsid w:val="00010F18"/>
    <w:rsid w:val="00011249"/>
    <w:rsid w:val="0001126D"/>
    <w:rsid w:val="00012451"/>
    <w:rsid w:val="000144E7"/>
    <w:rsid w:val="00014A0E"/>
    <w:rsid w:val="00015460"/>
    <w:rsid w:val="000155FA"/>
    <w:rsid w:val="00015B77"/>
    <w:rsid w:val="00016122"/>
    <w:rsid w:val="00016251"/>
    <w:rsid w:val="000167FB"/>
    <w:rsid w:val="0001720E"/>
    <w:rsid w:val="00020280"/>
    <w:rsid w:val="000202A9"/>
    <w:rsid w:val="000203A9"/>
    <w:rsid w:val="00020696"/>
    <w:rsid w:val="00020C06"/>
    <w:rsid w:val="00021F34"/>
    <w:rsid w:val="000226BE"/>
    <w:rsid w:val="00022E38"/>
    <w:rsid w:val="000230AB"/>
    <w:rsid w:val="000238F7"/>
    <w:rsid w:val="00023CF5"/>
    <w:rsid w:val="0002473E"/>
    <w:rsid w:val="00025BC3"/>
    <w:rsid w:val="0002654A"/>
    <w:rsid w:val="00027089"/>
    <w:rsid w:val="00027404"/>
    <w:rsid w:val="000275AE"/>
    <w:rsid w:val="0002782C"/>
    <w:rsid w:val="0003018B"/>
    <w:rsid w:val="0003067A"/>
    <w:rsid w:val="00030867"/>
    <w:rsid w:val="00030DF2"/>
    <w:rsid w:val="0003113D"/>
    <w:rsid w:val="00031A89"/>
    <w:rsid w:val="000322C2"/>
    <w:rsid w:val="000323B6"/>
    <w:rsid w:val="0003251C"/>
    <w:rsid w:val="0003253F"/>
    <w:rsid w:val="00032BD7"/>
    <w:rsid w:val="000338E2"/>
    <w:rsid w:val="00033BF3"/>
    <w:rsid w:val="00034D31"/>
    <w:rsid w:val="000350CA"/>
    <w:rsid w:val="0003528E"/>
    <w:rsid w:val="000356B0"/>
    <w:rsid w:val="0003597C"/>
    <w:rsid w:val="000361D3"/>
    <w:rsid w:val="00036892"/>
    <w:rsid w:val="00036B30"/>
    <w:rsid w:val="00040058"/>
    <w:rsid w:val="000426E4"/>
    <w:rsid w:val="00043BDB"/>
    <w:rsid w:val="00043D61"/>
    <w:rsid w:val="00043F5F"/>
    <w:rsid w:val="00044AFC"/>
    <w:rsid w:val="00045305"/>
    <w:rsid w:val="00045C01"/>
    <w:rsid w:val="00045E2F"/>
    <w:rsid w:val="00045FD6"/>
    <w:rsid w:val="00046180"/>
    <w:rsid w:val="0005033A"/>
    <w:rsid w:val="00050624"/>
    <w:rsid w:val="000518A3"/>
    <w:rsid w:val="00051BED"/>
    <w:rsid w:val="00052A72"/>
    <w:rsid w:val="00052B63"/>
    <w:rsid w:val="00052EE7"/>
    <w:rsid w:val="0005376F"/>
    <w:rsid w:val="0005392A"/>
    <w:rsid w:val="00054EEF"/>
    <w:rsid w:val="00054FED"/>
    <w:rsid w:val="000550D2"/>
    <w:rsid w:val="00055F23"/>
    <w:rsid w:val="0005660F"/>
    <w:rsid w:val="0005672B"/>
    <w:rsid w:val="0005677D"/>
    <w:rsid w:val="00057646"/>
    <w:rsid w:val="0006003B"/>
    <w:rsid w:val="0006078F"/>
    <w:rsid w:val="00060D46"/>
    <w:rsid w:val="00060E6F"/>
    <w:rsid w:val="000614C0"/>
    <w:rsid w:val="00062801"/>
    <w:rsid w:val="000628B2"/>
    <w:rsid w:val="00063E1C"/>
    <w:rsid w:val="00065337"/>
    <w:rsid w:val="00066C5A"/>
    <w:rsid w:val="00066DE2"/>
    <w:rsid w:val="00066FD9"/>
    <w:rsid w:val="00070F0B"/>
    <w:rsid w:val="0007100D"/>
    <w:rsid w:val="00071AF8"/>
    <w:rsid w:val="00071B75"/>
    <w:rsid w:val="00072136"/>
    <w:rsid w:val="00072565"/>
    <w:rsid w:val="000738E4"/>
    <w:rsid w:val="00073A4B"/>
    <w:rsid w:val="000742A5"/>
    <w:rsid w:val="00074475"/>
    <w:rsid w:val="00074A60"/>
    <w:rsid w:val="00074BDB"/>
    <w:rsid w:val="000753CB"/>
    <w:rsid w:val="00075E4A"/>
    <w:rsid w:val="00075F4A"/>
    <w:rsid w:val="000763F9"/>
    <w:rsid w:val="00076CF8"/>
    <w:rsid w:val="00076D6F"/>
    <w:rsid w:val="00077354"/>
    <w:rsid w:val="000775D9"/>
    <w:rsid w:val="00081A4B"/>
    <w:rsid w:val="00081C44"/>
    <w:rsid w:val="00082F40"/>
    <w:rsid w:val="0008370C"/>
    <w:rsid w:val="000837D0"/>
    <w:rsid w:val="00084473"/>
    <w:rsid w:val="00084820"/>
    <w:rsid w:val="00084D29"/>
    <w:rsid w:val="00085671"/>
    <w:rsid w:val="000856A7"/>
    <w:rsid w:val="00085AAC"/>
    <w:rsid w:val="000866EE"/>
    <w:rsid w:val="00090457"/>
    <w:rsid w:val="00090768"/>
    <w:rsid w:val="00090781"/>
    <w:rsid w:val="000916AF"/>
    <w:rsid w:val="00091A2F"/>
    <w:rsid w:val="00092840"/>
    <w:rsid w:val="00092B65"/>
    <w:rsid w:val="00093273"/>
    <w:rsid w:val="00093C67"/>
    <w:rsid w:val="000945D0"/>
    <w:rsid w:val="00096286"/>
    <w:rsid w:val="00096A34"/>
    <w:rsid w:val="000A0AD4"/>
    <w:rsid w:val="000A0DE9"/>
    <w:rsid w:val="000A151C"/>
    <w:rsid w:val="000A1975"/>
    <w:rsid w:val="000A208E"/>
    <w:rsid w:val="000A3CEE"/>
    <w:rsid w:val="000A4036"/>
    <w:rsid w:val="000A4351"/>
    <w:rsid w:val="000A4DF0"/>
    <w:rsid w:val="000A5305"/>
    <w:rsid w:val="000A62CC"/>
    <w:rsid w:val="000A672F"/>
    <w:rsid w:val="000A6737"/>
    <w:rsid w:val="000A6A5A"/>
    <w:rsid w:val="000A79E5"/>
    <w:rsid w:val="000B134A"/>
    <w:rsid w:val="000B2172"/>
    <w:rsid w:val="000B25E0"/>
    <w:rsid w:val="000B27CC"/>
    <w:rsid w:val="000B4A46"/>
    <w:rsid w:val="000B4B7D"/>
    <w:rsid w:val="000B51F4"/>
    <w:rsid w:val="000B5B47"/>
    <w:rsid w:val="000B5F20"/>
    <w:rsid w:val="000B63FB"/>
    <w:rsid w:val="000B6D03"/>
    <w:rsid w:val="000B7105"/>
    <w:rsid w:val="000C0376"/>
    <w:rsid w:val="000C040B"/>
    <w:rsid w:val="000C14DB"/>
    <w:rsid w:val="000C235B"/>
    <w:rsid w:val="000C2584"/>
    <w:rsid w:val="000C25B5"/>
    <w:rsid w:val="000C3459"/>
    <w:rsid w:val="000C36C5"/>
    <w:rsid w:val="000C4129"/>
    <w:rsid w:val="000C4386"/>
    <w:rsid w:val="000C4937"/>
    <w:rsid w:val="000C5720"/>
    <w:rsid w:val="000C5FAE"/>
    <w:rsid w:val="000C66BF"/>
    <w:rsid w:val="000C6785"/>
    <w:rsid w:val="000C6876"/>
    <w:rsid w:val="000C6E98"/>
    <w:rsid w:val="000C7F32"/>
    <w:rsid w:val="000D0FBD"/>
    <w:rsid w:val="000D10AF"/>
    <w:rsid w:val="000D19B2"/>
    <w:rsid w:val="000D2959"/>
    <w:rsid w:val="000D3F82"/>
    <w:rsid w:val="000D5B12"/>
    <w:rsid w:val="000D746A"/>
    <w:rsid w:val="000E0328"/>
    <w:rsid w:val="000E0904"/>
    <w:rsid w:val="000E0A5B"/>
    <w:rsid w:val="000E0A65"/>
    <w:rsid w:val="000E0AD1"/>
    <w:rsid w:val="000E0D6B"/>
    <w:rsid w:val="000E109A"/>
    <w:rsid w:val="000E18BC"/>
    <w:rsid w:val="000E1C01"/>
    <w:rsid w:val="000E235D"/>
    <w:rsid w:val="000E2C54"/>
    <w:rsid w:val="000E2D9B"/>
    <w:rsid w:val="000E461A"/>
    <w:rsid w:val="000E547D"/>
    <w:rsid w:val="000E5523"/>
    <w:rsid w:val="000E577F"/>
    <w:rsid w:val="000E59C1"/>
    <w:rsid w:val="000E66A3"/>
    <w:rsid w:val="000E66EC"/>
    <w:rsid w:val="000E69B9"/>
    <w:rsid w:val="000E6C90"/>
    <w:rsid w:val="000F06FD"/>
    <w:rsid w:val="000F0E74"/>
    <w:rsid w:val="000F10E6"/>
    <w:rsid w:val="000F1350"/>
    <w:rsid w:val="000F1D25"/>
    <w:rsid w:val="000F20A5"/>
    <w:rsid w:val="000F211D"/>
    <w:rsid w:val="000F2405"/>
    <w:rsid w:val="000F294B"/>
    <w:rsid w:val="000F2D14"/>
    <w:rsid w:val="000F39CF"/>
    <w:rsid w:val="000F4A6F"/>
    <w:rsid w:val="000F5670"/>
    <w:rsid w:val="000F5776"/>
    <w:rsid w:val="000F5A8F"/>
    <w:rsid w:val="000F5BF4"/>
    <w:rsid w:val="000F6247"/>
    <w:rsid w:val="000F6793"/>
    <w:rsid w:val="000F6BDF"/>
    <w:rsid w:val="000F6F19"/>
    <w:rsid w:val="000F75EB"/>
    <w:rsid w:val="001009B3"/>
    <w:rsid w:val="001013A2"/>
    <w:rsid w:val="00102471"/>
    <w:rsid w:val="001027A3"/>
    <w:rsid w:val="0010302D"/>
    <w:rsid w:val="0010336A"/>
    <w:rsid w:val="00103DB6"/>
    <w:rsid w:val="00104BF0"/>
    <w:rsid w:val="00105167"/>
    <w:rsid w:val="00106106"/>
    <w:rsid w:val="001061DB"/>
    <w:rsid w:val="00106EC9"/>
    <w:rsid w:val="001074CF"/>
    <w:rsid w:val="00107995"/>
    <w:rsid w:val="00107AFB"/>
    <w:rsid w:val="00107E97"/>
    <w:rsid w:val="00110446"/>
    <w:rsid w:val="00110AE8"/>
    <w:rsid w:val="00111857"/>
    <w:rsid w:val="00112281"/>
    <w:rsid w:val="00112F27"/>
    <w:rsid w:val="00112F4C"/>
    <w:rsid w:val="00113424"/>
    <w:rsid w:val="00115346"/>
    <w:rsid w:val="0011635A"/>
    <w:rsid w:val="00116D1E"/>
    <w:rsid w:val="00116F72"/>
    <w:rsid w:val="00117B75"/>
    <w:rsid w:val="00117D21"/>
    <w:rsid w:val="001217BB"/>
    <w:rsid w:val="00121DBC"/>
    <w:rsid w:val="00123205"/>
    <w:rsid w:val="0012325F"/>
    <w:rsid w:val="00123312"/>
    <w:rsid w:val="00124C4F"/>
    <w:rsid w:val="00124E0D"/>
    <w:rsid w:val="00124EFD"/>
    <w:rsid w:val="0012528B"/>
    <w:rsid w:val="001256B7"/>
    <w:rsid w:val="0012757A"/>
    <w:rsid w:val="001275E2"/>
    <w:rsid w:val="00131292"/>
    <w:rsid w:val="001315E5"/>
    <w:rsid w:val="00132931"/>
    <w:rsid w:val="00132D5A"/>
    <w:rsid w:val="0013366F"/>
    <w:rsid w:val="0013378C"/>
    <w:rsid w:val="00133906"/>
    <w:rsid w:val="00134065"/>
    <w:rsid w:val="001340DB"/>
    <w:rsid w:val="0013422E"/>
    <w:rsid w:val="00135D65"/>
    <w:rsid w:val="00135ECD"/>
    <w:rsid w:val="00135F33"/>
    <w:rsid w:val="00136F4E"/>
    <w:rsid w:val="00137258"/>
    <w:rsid w:val="001375EC"/>
    <w:rsid w:val="00137832"/>
    <w:rsid w:val="00137B0D"/>
    <w:rsid w:val="00141F6B"/>
    <w:rsid w:val="00142248"/>
    <w:rsid w:val="0014420F"/>
    <w:rsid w:val="00144AEC"/>
    <w:rsid w:val="00144B48"/>
    <w:rsid w:val="00145428"/>
    <w:rsid w:val="001454E6"/>
    <w:rsid w:val="001457CF"/>
    <w:rsid w:val="00145A24"/>
    <w:rsid w:val="00146355"/>
    <w:rsid w:val="00147D3D"/>
    <w:rsid w:val="00147EE4"/>
    <w:rsid w:val="001507C5"/>
    <w:rsid w:val="00150DEC"/>
    <w:rsid w:val="001512B4"/>
    <w:rsid w:val="0015174B"/>
    <w:rsid w:val="0015206B"/>
    <w:rsid w:val="0015209E"/>
    <w:rsid w:val="00152552"/>
    <w:rsid w:val="0015267E"/>
    <w:rsid w:val="00152E33"/>
    <w:rsid w:val="00152F4D"/>
    <w:rsid w:val="00152FB0"/>
    <w:rsid w:val="00153223"/>
    <w:rsid w:val="00153DF4"/>
    <w:rsid w:val="0015402C"/>
    <w:rsid w:val="001540E4"/>
    <w:rsid w:val="001548A1"/>
    <w:rsid w:val="00154BC7"/>
    <w:rsid w:val="00154CFB"/>
    <w:rsid w:val="00154D41"/>
    <w:rsid w:val="00155D3D"/>
    <w:rsid w:val="00156155"/>
    <w:rsid w:val="0015725E"/>
    <w:rsid w:val="001601E2"/>
    <w:rsid w:val="001601E9"/>
    <w:rsid w:val="00160551"/>
    <w:rsid w:val="001620ED"/>
    <w:rsid w:val="00162988"/>
    <w:rsid w:val="0016304C"/>
    <w:rsid w:val="001630BF"/>
    <w:rsid w:val="0016391E"/>
    <w:rsid w:val="00164E3B"/>
    <w:rsid w:val="00165191"/>
    <w:rsid w:val="001653FC"/>
    <w:rsid w:val="001657B0"/>
    <w:rsid w:val="00165899"/>
    <w:rsid w:val="00165D7D"/>
    <w:rsid w:val="00167D3A"/>
    <w:rsid w:val="001707A4"/>
    <w:rsid w:val="0017262F"/>
    <w:rsid w:val="00173139"/>
    <w:rsid w:val="0017441B"/>
    <w:rsid w:val="00174483"/>
    <w:rsid w:val="0017526D"/>
    <w:rsid w:val="00175D74"/>
    <w:rsid w:val="00175EBB"/>
    <w:rsid w:val="00176CA5"/>
    <w:rsid w:val="00176F48"/>
    <w:rsid w:val="001770CA"/>
    <w:rsid w:val="0017732A"/>
    <w:rsid w:val="00177689"/>
    <w:rsid w:val="00177F88"/>
    <w:rsid w:val="00180080"/>
    <w:rsid w:val="00180225"/>
    <w:rsid w:val="00180A99"/>
    <w:rsid w:val="0018115B"/>
    <w:rsid w:val="00181175"/>
    <w:rsid w:val="0018136A"/>
    <w:rsid w:val="001813F5"/>
    <w:rsid w:val="00181461"/>
    <w:rsid w:val="001815A1"/>
    <w:rsid w:val="001828B5"/>
    <w:rsid w:val="00182C67"/>
    <w:rsid w:val="00182D0E"/>
    <w:rsid w:val="00182E0C"/>
    <w:rsid w:val="00183103"/>
    <w:rsid w:val="00184038"/>
    <w:rsid w:val="00184FB9"/>
    <w:rsid w:val="00186CA2"/>
    <w:rsid w:val="00187203"/>
    <w:rsid w:val="00187FEC"/>
    <w:rsid w:val="00191267"/>
    <w:rsid w:val="00191460"/>
    <w:rsid w:val="0019177F"/>
    <w:rsid w:val="00191889"/>
    <w:rsid w:val="00191E86"/>
    <w:rsid w:val="0019211D"/>
    <w:rsid w:val="00193162"/>
    <w:rsid w:val="001931C7"/>
    <w:rsid w:val="00193C46"/>
    <w:rsid w:val="00194CB9"/>
    <w:rsid w:val="00195438"/>
    <w:rsid w:val="001955DE"/>
    <w:rsid w:val="0019617C"/>
    <w:rsid w:val="0019680D"/>
    <w:rsid w:val="001973C2"/>
    <w:rsid w:val="001A0357"/>
    <w:rsid w:val="001A03C0"/>
    <w:rsid w:val="001A0691"/>
    <w:rsid w:val="001A1064"/>
    <w:rsid w:val="001A120E"/>
    <w:rsid w:val="001A1388"/>
    <w:rsid w:val="001A2729"/>
    <w:rsid w:val="001A2E6B"/>
    <w:rsid w:val="001A2FAC"/>
    <w:rsid w:val="001A3293"/>
    <w:rsid w:val="001A3D3F"/>
    <w:rsid w:val="001A4492"/>
    <w:rsid w:val="001A4B7A"/>
    <w:rsid w:val="001A506F"/>
    <w:rsid w:val="001A519E"/>
    <w:rsid w:val="001A5914"/>
    <w:rsid w:val="001A5934"/>
    <w:rsid w:val="001A7018"/>
    <w:rsid w:val="001A787A"/>
    <w:rsid w:val="001B0554"/>
    <w:rsid w:val="001B0665"/>
    <w:rsid w:val="001B0746"/>
    <w:rsid w:val="001B0960"/>
    <w:rsid w:val="001B09AB"/>
    <w:rsid w:val="001B0A8B"/>
    <w:rsid w:val="001B1310"/>
    <w:rsid w:val="001B1656"/>
    <w:rsid w:val="001B1C01"/>
    <w:rsid w:val="001B1FA4"/>
    <w:rsid w:val="001B2019"/>
    <w:rsid w:val="001B2261"/>
    <w:rsid w:val="001B22C5"/>
    <w:rsid w:val="001B4594"/>
    <w:rsid w:val="001B46B2"/>
    <w:rsid w:val="001B4DB1"/>
    <w:rsid w:val="001B6803"/>
    <w:rsid w:val="001B6855"/>
    <w:rsid w:val="001B70B6"/>
    <w:rsid w:val="001C029E"/>
    <w:rsid w:val="001C13B2"/>
    <w:rsid w:val="001C14FD"/>
    <w:rsid w:val="001C174C"/>
    <w:rsid w:val="001C19A6"/>
    <w:rsid w:val="001C1F8A"/>
    <w:rsid w:val="001C28AC"/>
    <w:rsid w:val="001C2C87"/>
    <w:rsid w:val="001C31E6"/>
    <w:rsid w:val="001C3E4A"/>
    <w:rsid w:val="001C407B"/>
    <w:rsid w:val="001C5E6E"/>
    <w:rsid w:val="001C5F70"/>
    <w:rsid w:val="001C624F"/>
    <w:rsid w:val="001C650E"/>
    <w:rsid w:val="001C6559"/>
    <w:rsid w:val="001C65D2"/>
    <w:rsid w:val="001C68A6"/>
    <w:rsid w:val="001C6BAE"/>
    <w:rsid w:val="001C6F7D"/>
    <w:rsid w:val="001C7260"/>
    <w:rsid w:val="001C7E35"/>
    <w:rsid w:val="001D066A"/>
    <w:rsid w:val="001D10F4"/>
    <w:rsid w:val="001D11F5"/>
    <w:rsid w:val="001D12D4"/>
    <w:rsid w:val="001D1557"/>
    <w:rsid w:val="001D22F7"/>
    <w:rsid w:val="001D2887"/>
    <w:rsid w:val="001D2D90"/>
    <w:rsid w:val="001D3BEA"/>
    <w:rsid w:val="001D412E"/>
    <w:rsid w:val="001D413A"/>
    <w:rsid w:val="001D49F2"/>
    <w:rsid w:val="001D52E2"/>
    <w:rsid w:val="001D5406"/>
    <w:rsid w:val="001D56DD"/>
    <w:rsid w:val="001D5C49"/>
    <w:rsid w:val="001D6300"/>
    <w:rsid w:val="001D691B"/>
    <w:rsid w:val="001D7A04"/>
    <w:rsid w:val="001D7C34"/>
    <w:rsid w:val="001E061C"/>
    <w:rsid w:val="001E0755"/>
    <w:rsid w:val="001E0C95"/>
    <w:rsid w:val="001E0D18"/>
    <w:rsid w:val="001E0FFD"/>
    <w:rsid w:val="001E14F8"/>
    <w:rsid w:val="001E2541"/>
    <w:rsid w:val="001E2743"/>
    <w:rsid w:val="001E2937"/>
    <w:rsid w:val="001E34DE"/>
    <w:rsid w:val="001E36BB"/>
    <w:rsid w:val="001E4BF3"/>
    <w:rsid w:val="001E51B2"/>
    <w:rsid w:val="001E6AF6"/>
    <w:rsid w:val="001E6CA5"/>
    <w:rsid w:val="001E7220"/>
    <w:rsid w:val="001E7479"/>
    <w:rsid w:val="001E7B42"/>
    <w:rsid w:val="001E7D11"/>
    <w:rsid w:val="001F0BFD"/>
    <w:rsid w:val="001F118A"/>
    <w:rsid w:val="001F13BE"/>
    <w:rsid w:val="001F1BD1"/>
    <w:rsid w:val="001F205C"/>
    <w:rsid w:val="001F2934"/>
    <w:rsid w:val="001F2BA7"/>
    <w:rsid w:val="001F40C9"/>
    <w:rsid w:val="001F4526"/>
    <w:rsid w:val="001F4692"/>
    <w:rsid w:val="001F4D50"/>
    <w:rsid w:val="001F5955"/>
    <w:rsid w:val="001F65D6"/>
    <w:rsid w:val="001F666F"/>
    <w:rsid w:val="001F6F1A"/>
    <w:rsid w:val="001F7511"/>
    <w:rsid w:val="001F77E9"/>
    <w:rsid w:val="00200792"/>
    <w:rsid w:val="002008BE"/>
    <w:rsid w:val="00202051"/>
    <w:rsid w:val="00202494"/>
    <w:rsid w:val="00202E8E"/>
    <w:rsid w:val="00202EA6"/>
    <w:rsid w:val="00203287"/>
    <w:rsid w:val="002033BF"/>
    <w:rsid w:val="00203512"/>
    <w:rsid w:val="002035CB"/>
    <w:rsid w:val="00203A25"/>
    <w:rsid w:val="00203EF0"/>
    <w:rsid w:val="0020448C"/>
    <w:rsid w:val="00204ECE"/>
    <w:rsid w:val="0020597B"/>
    <w:rsid w:val="00205D4F"/>
    <w:rsid w:val="00205F26"/>
    <w:rsid w:val="00206DBF"/>
    <w:rsid w:val="00207B6B"/>
    <w:rsid w:val="00210CD8"/>
    <w:rsid w:val="00210D58"/>
    <w:rsid w:val="00211702"/>
    <w:rsid w:val="0021209D"/>
    <w:rsid w:val="00212BCA"/>
    <w:rsid w:val="00212DD7"/>
    <w:rsid w:val="00212E9A"/>
    <w:rsid w:val="002130A5"/>
    <w:rsid w:val="00213FF7"/>
    <w:rsid w:val="00215464"/>
    <w:rsid w:val="002158CD"/>
    <w:rsid w:val="00215CCF"/>
    <w:rsid w:val="0021619C"/>
    <w:rsid w:val="00217496"/>
    <w:rsid w:val="00220CBE"/>
    <w:rsid w:val="00220FDA"/>
    <w:rsid w:val="00221595"/>
    <w:rsid w:val="00221ACD"/>
    <w:rsid w:val="00222057"/>
    <w:rsid w:val="0022210A"/>
    <w:rsid w:val="00222BCF"/>
    <w:rsid w:val="00223555"/>
    <w:rsid w:val="00223D96"/>
    <w:rsid w:val="00224E33"/>
    <w:rsid w:val="00225162"/>
    <w:rsid w:val="0022516A"/>
    <w:rsid w:val="0022597B"/>
    <w:rsid w:val="00225D4B"/>
    <w:rsid w:val="00225DE0"/>
    <w:rsid w:val="002260BB"/>
    <w:rsid w:val="00226F65"/>
    <w:rsid w:val="00227048"/>
    <w:rsid w:val="0022762E"/>
    <w:rsid w:val="00227C9F"/>
    <w:rsid w:val="00230B17"/>
    <w:rsid w:val="00230F5F"/>
    <w:rsid w:val="00232816"/>
    <w:rsid w:val="00234D51"/>
    <w:rsid w:val="0023569F"/>
    <w:rsid w:val="00235C02"/>
    <w:rsid w:val="00235DA6"/>
    <w:rsid w:val="00235F95"/>
    <w:rsid w:val="00236051"/>
    <w:rsid w:val="002361E9"/>
    <w:rsid w:val="00236975"/>
    <w:rsid w:val="00240170"/>
    <w:rsid w:val="00241141"/>
    <w:rsid w:val="00241FF7"/>
    <w:rsid w:val="00242696"/>
    <w:rsid w:val="00242A49"/>
    <w:rsid w:val="00242F1C"/>
    <w:rsid w:val="002435A0"/>
    <w:rsid w:val="0024369D"/>
    <w:rsid w:val="00243AB8"/>
    <w:rsid w:val="00243B14"/>
    <w:rsid w:val="00244261"/>
    <w:rsid w:val="002447BD"/>
    <w:rsid w:val="00244F62"/>
    <w:rsid w:val="002450AA"/>
    <w:rsid w:val="00245B2B"/>
    <w:rsid w:val="0024632D"/>
    <w:rsid w:val="00247D79"/>
    <w:rsid w:val="002500AD"/>
    <w:rsid w:val="002501ED"/>
    <w:rsid w:val="00250C5A"/>
    <w:rsid w:val="00251338"/>
    <w:rsid w:val="002516A1"/>
    <w:rsid w:val="002516E4"/>
    <w:rsid w:val="002518AD"/>
    <w:rsid w:val="00251EF3"/>
    <w:rsid w:val="00252302"/>
    <w:rsid w:val="00252A1B"/>
    <w:rsid w:val="00255063"/>
    <w:rsid w:val="00255B48"/>
    <w:rsid w:val="002568A9"/>
    <w:rsid w:val="00256BAE"/>
    <w:rsid w:val="002579FA"/>
    <w:rsid w:val="0026081C"/>
    <w:rsid w:val="00261B72"/>
    <w:rsid w:val="00261E57"/>
    <w:rsid w:val="00262CFD"/>
    <w:rsid w:val="00262D0A"/>
    <w:rsid w:val="00262D8C"/>
    <w:rsid w:val="0026370B"/>
    <w:rsid w:val="0026381C"/>
    <w:rsid w:val="00263C48"/>
    <w:rsid w:val="002641A3"/>
    <w:rsid w:val="002651CC"/>
    <w:rsid w:val="00265AD1"/>
    <w:rsid w:val="00265B2B"/>
    <w:rsid w:val="00265DE6"/>
    <w:rsid w:val="00265F3F"/>
    <w:rsid w:val="0026602C"/>
    <w:rsid w:val="002663FF"/>
    <w:rsid w:val="00266B88"/>
    <w:rsid w:val="00267718"/>
    <w:rsid w:val="0026772B"/>
    <w:rsid w:val="00270C56"/>
    <w:rsid w:val="002716C3"/>
    <w:rsid w:val="002735AA"/>
    <w:rsid w:val="002739DB"/>
    <w:rsid w:val="00274840"/>
    <w:rsid w:val="002759D5"/>
    <w:rsid w:val="002761CE"/>
    <w:rsid w:val="00276F94"/>
    <w:rsid w:val="002777EE"/>
    <w:rsid w:val="002803F3"/>
    <w:rsid w:val="00280669"/>
    <w:rsid w:val="00280A4B"/>
    <w:rsid w:val="00280AAF"/>
    <w:rsid w:val="00280C71"/>
    <w:rsid w:val="00280CAC"/>
    <w:rsid w:val="002822CC"/>
    <w:rsid w:val="00282493"/>
    <w:rsid w:val="002824B2"/>
    <w:rsid w:val="0028272F"/>
    <w:rsid w:val="0028282C"/>
    <w:rsid w:val="002829FD"/>
    <w:rsid w:val="0028327B"/>
    <w:rsid w:val="0028399D"/>
    <w:rsid w:val="00284B19"/>
    <w:rsid w:val="00285735"/>
    <w:rsid w:val="00285924"/>
    <w:rsid w:val="0028685F"/>
    <w:rsid w:val="002869CA"/>
    <w:rsid w:val="002876B1"/>
    <w:rsid w:val="002902B7"/>
    <w:rsid w:val="00290342"/>
    <w:rsid w:val="00290BE1"/>
    <w:rsid w:val="00291338"/>
    <w:rsid w:val="00292A49"/>
    <w:rsid w:val="0029381A"/>
    <w:rsid w:val="0029387B"/>
    <w:rsid w:val="00293B04"/>
    <w:rsid w:val="00294359"/>
    <w:rsid w:val="00295D92"/>
    <w:rsid w:val="002961E6"/>
    <w:rsid w:val="00296C0C"/>
    <w:rsid w:val="00297D80"/>
    <w:rsid w:val="002A0171"/>
    <w:rsid w:val="002A0690"/>
    <w:rsid w:val="002A07D2"/>
    <w:rsid w:val="002A10B2"/>
    <w:rsid w:val="002A1162"/>
    <w:rsid w:val="002A14DE"/>
    <w:rsid w:val="002A1F85"/>
    <w:rsid w:val="002A3B24"/>
    <w:rsid w:val="002A3BBF"/>
    <w:rsid w:val="002A3CD1"/>
    <w:rsid w:val="002A524D"/>
    <w:rsid w:val="002A5609"/>
    <w:rsid w:val="002A627A"/>
    <w:rsid w:val="002A6588"/>
    <w:rsid w:val="002B04B9"/>
    <w:rsid w:val="002B0BFF"/>
    <w:rsid w:val="002B13F3"/>
    <w:rsid w:val="002B160E"/>
    <w:rsid w:val="002B1AEA"/>
    <w:rsid w:val="002B1F71"/>
    <w:rsid w:val="002B3523"/>
    <w:rsid w:val="002B358C"/>
    <w:rsid w:val="002B36C4"/>
    <w:rsid w:val="002B3730"/>
    <w:rsid w:val="002B3F11"/>
    <w:rsid w:val="002B3FA9"/>
    <w:rsid w:val="002B412C"/>
    <w:rsid w:val="002B51C8"/>
    <w:rsid w:val="002B568C"/>
    <w:rsid w:val="002B6132"/>
    <w:rsid w:val="002B7886"/>
    <w:rsid w:val="002C0985"/>
    <w:rsid w:val="002C0AEB"/>
    <w:rsid w:val="002C123C"/>
    <w:rsid w:val="002C3286"/>
    <w:rsid w:val="002C40A9"/>
    <w:rsid w:val="002C45E5"/>
    <w:rsid w:val="002C4836"/>
    <w:rsid w:val="002C4B94"/>
    <w:rsid w:val="002C50B5"/>
    <w:rsid w:val="002C56CD"/>
    <w:rsid w:val="002C5F83"/>
    <w:rsid w:val="002C6938"/>
    <w:rsid w:val="002C7050"/>
    <w:rsid w:val="002C7900"/>
    <w:rsid w:val="002C795E"/>
    <w:rsid w:val="002D06B8"/>
    <w:rsid w:val="002D0DFC"/>
    <w:rsid w:val="002D10A2"/>
    <w:rsid w:val="002D19CF"/>
    <w:rsid w:val="002D1A61"/>
    <w:rsid w:val="002D1D76"/>
    <w:rsid w:val="002D1DC0"/>
    <w:rsid w:val="002D22DF"/>
    <w:rsid w:val="002D2840"/>
    <w:rsid w:val="002D2CAD"/>
    <w:rsid w:val="002D2DCE"/>
    <w:rsid w:val="002D3A8C"/>
    <w:rsid w:val="002D4590"/>
    <w:rsid w:val="002D4F82"/>
    <w:rsid w:val="002D5EF6"/>
    <w:rsid w:val="002D6275"/>
    <w:rsid w:val="002D798E"/>
    <w:rsid w:val="002E063C"/>
    <w:rsid w:val="002E0D28"/>
    <w:rsid w:val="002E0D2F"/>
    <w:rsid w:val="002E1AB0"/>
    <w:rsid w:val="002E30D8"/>
    <w:rsid w:val="002E3A0A"/>
    <w:rsid w:val="002E3D5A"/>
    <w:rsid w:val="002E41D6"/>
    <w:rsid w:val="002E4791"/>
    <w:rsid w:val="002E4921"/>
    <w:rsid w:val="002E55A4"/>
    <w:rsid w:val="002E59C6"/>
    <w:rsid w:val="002E5CEC"/>
    <w:rsid w:val="002E6740"/>
    <w:rsid w:val="002E6D31"/>
    <w:rsid w:val="002E70EB"/>
    <w:rsid w:val="002E797D"/>
    <w:rsid w:val="002E7A9B"/>
    <w:rsid w:val="002E7C1E"/>
    <w:rsid w:val="002E7D5A"/>
    <w:rsid w:val="002F03C6"/>
    <w:rsid w:val="002F081E"/>
    <w:rsid w:val="002F10ED"/>
    <w:rsid w:val="002F2432"/>
    <w:rsid w:val="002F2539"/>
    <w:rsid w:val="002F26BD"/>
    <w:rsid w:val="002F274E"/>
    <w:rsid w:val="002F29A7"/>
    <w:rsid w:val="002F3028"/>
    <w:rsid w:val="002F393B"/>
    <w:rsid w:val="002F3C3D"/>
    <w:rsid w:val="002F3CC6"/>
    <w:rsid w:val="002F3E3F"/>
    <w:rsid w:val="002F581C"/>
    <w:rsid w:val="002F6F69"/>
    <w:rsid w:val="002F73EF"/>
    <w:rsid w:val="002F7615"/>
    <w:rsid w:val="002F7A6D"/>
    <w:rsid w:val="002F7C2E"/>
    <w:rsid w:val="003006BA"/>
    <w:rsid w:val="0030175B"/>
    <w:rsid w:val="0030217A"/>
    <w:rsid w:val="00302A4E"/>
    <w:rsid w:val="00302F32"/>
    <w:rsid w:val="00302FA6"/>
    <w:rsid w:val="003030F5"/>
    <w:rsid w:val="0030338C"/>
    <w:rsid w:val="003033DD"/>
    <w:rsid w:val="003034D2"/>
    <w:rsid w:val="003038C3"/>
    <w:rsid w:val="00303F56"/>
    <w:rsid w:val="00304781"/>
    <w:rsid w:val="003057FA"/>
    <w:rsid w:val="00305B06"/>
    <w:rsid w:val="00306026"/>
    <w:rsid w:val="00306A4C"/>
    <w:rsid w:val="0030753C"/>
    <w:rsid w:val="003100A9"/>
    <w:rsid w:val="00310244"/>
    <w:rsid w:val="00310C4B"/>
    <w:rsid w:val="00310E15"/>
    <w:rsid w:val="0031110E"/>
    <w:rsid w:val="00311A0E"/>
    <w:rsid w:val="0031208B"/>
    <w:rsid w:val="003122A1"/>
    <w:rsid w:val="00312675"/>
    <w:rsid w:val="00313748"/>
    <w:rsid w:val="00313B11"/>
    <w:rsid w:val="00313D50"/>
    <w:rsid w:val="00314471"/>
    <w:rsid w:val="00314800"/>
    <w:rsid w:val="003148FC"/>
    <w:rsid w:val="00315128"/>
    <w:rsid w:val="00315B39"/>
    <w:rsid w:val="00317299"/>
    <w:rsid w:val="003200AA"/>
    <w:rsid w:val="00320FCA"/>
    <w:rsid w:val="0032248E"/>
    <w:rsid w:val="00322B00"/>
    <w:rsid w:val="00323E1B"/>
    <w:rsid w:val="00323E2E"/>
    <w:rsid w:val="00323E84"/>
    <w:rsid w:val="00323F38"/>
    <w:rsid w:val="00324D24"/>
    <w:rsid w:val="00325256"/>
    <w:rsid w:val="00326337"/>
    <w:rsid w:val="00327006"/>
    <w:rsid w:val="00327D0C"/>
    <w:rsid w:val="003311E8"/>
    <w:rsid w:val="003318C2"/>
    <w:rsid w:val="0033241A"/>
    <w:rsid w:val="00332526"/>
    <w:rsid w:val="00332723"/>
    <w:rsid w:val="00332F7E"/>
    <w:rsid w:val="003335F0"/>
    <w:rsid w:val="003338CD"/>
    <w:rsid w:val="00333E6A"/>
    <w:rsid w:val="00334228"/>
    <w:rsid w:val="00334888"/>
    <w:rsid w:val="00334965"/>
    <w:rsid w:val="00335108"/>
    <w:rsid w:val="0033612A"/>
    <w:rsid w:val="00336299"/>
    <w:rsid w:val="00336FB0"/>
    <w:rsid w:val="00337253"/>
    <w:rsid w:val="003408C3"/>
    <w:rsid w:val="00340D97"/>
    <w:rsid w:val="00340DA4"/>
    <w:rsid w:val="00341A69"/>
    <w:rsid w:val="00341A87"/>
    <w:rsid w:val="003426B1"/>
    <w:rsid w:val="00343D8D"/>
    <w:rsid w:val="00343DA8"/>
    <w:rsid w:val="00344C47"/>
    <w:rsid w:val="00344C6A"/>
    <w:rsid w:val="00345256"/>
    <w:rsid w:val="00345413"/>
    <w:rsid w:val="003455B9"/>
    <w:rsid w:val="0034596F"/>
    <w:rsid w:val="00345C45"/>
    <w:rsid w:val="003461C5"/>
    <w:rsid w:val="00346795"/>
    <w:rsid w:val="00346A38"/>
    <w:rsid w:val="003479B1"/>
    <w:rsid w:val="00347B49"/>
    <w:rsid w:val="003500DB"/>
    <w:rsid w:val="003509F9"/>
    <w:rsid w:val="00350ADF"/>
    <w:rsid w:val="00350F5A"/>
    <w:rsid w:val="00351236"/>
    <w:rsid w:val="003515A0"/>
    <w:rsid w:val="00351D1D"/>
    <w:rsid w:val="0035245F"/>
    <w:rsid w:val="00353772"/>
    <w:rsid w:val="00353F48"/>
    <w:rsid w:val="0035451D"/>
    <w:rsid w:val="00354653"/>
    <w:rsid w:val="00354879"/>
    <w:rsid w:val="003550AB"/>
    <w:rsid w:val="00355348"/>
    <w:rsid w:val="00355A04"/>
    <w:rsid w:val="0035600A"/>
    <w:rsid w:val="003562B5"/>
    <w:rsid w:val="0035696C"/>
    <w:rsid w:val="00356CBC"/>
    <w:rsid w:val="003601F1"/>
    <w:rsid w:val="003619B9"/>
    <w:rsid w:val="003624E1"/>
    <w:rsid w:val="003628BE"/>
    <w:rsid w:val="0036309E"/>
    <w:rsid w:val="00363477"/>
    <w:rsid w:val="0036420B"/>
    <w:rsid w:val="00364CC6"/>
    <w:rsid w:val="00364F1B"/>
    <w:rsid w:val="003650F6"/>
    <w:rsid w:val="00365111"/>
    <w:rsid w:val="0036563C"/>
    <w:rsid w:val="00365B5B"/>
    <w:rsid w:val="00365C8C"/>
    <w:rsid w:val="00365CA6"/>
    <w:rsid w:val="00365E19"/>
    <w:rsid w:val="00365EAB"/>
    <w:rsid w:val="00366061"/>
    <w:rsid w:val="003665BF"/>
    <w:rsid w:val="00366B69"/>
    <w:rsid w:val="003678A5"/>
    <w:rsid w:val="00367A80"/>
    <w:rsid w:val="00367BF8"/>
    <w:rsid w:val="003708AE"/>
    <w:rsid w:val="00371116"/>
    <w:rsid w:val="00371979"/>
    <w:rsid w:val="00372DD4"/>
    <w:rsid w:val="003730F9"/>
    <w:rsid w:val="0037327D"/>
    <w:rsid w:val="0037388E"/>
    <w:rsid w:val="00373C99"/>
    <w:rsid w:val="003741C7"/>
    <w:rsid w:val="0037481E"/>
    <w:rsid w:val="0037600B"/>
    <w:rsid w:val="00376540"/>
    <w:rsid w:val="00376736"/>
    <w:rsid w:val="00377424"/>
    <w:rsid w:val="003774B7"/>
    <w:rsid w:val="00377AD8"/>
    <w:rsid w:val="003805B2"/>
    <w:rsid w:val="0038082A"/>
    <w:rsid w:val="00381E8C"/>
    <w:rsid w:val="00382056"/>
    <w:rsid w:val="003827CD"/>
    <w:rsid w:val="0038425C"/>
    <w:rsid w:val="003853E5"/>
    <w:rsid w:val="00390130"/>
    <w:rsid w:val="003906D1"/>
    <w:rsid w:val="00390A24"/>
    <w:rsid w:val="003915E1"/>
    <w:rsid w:val="0039265D"/>
    <w:rsid w:val="00392A6F"/>
    <w:rsid w:val="00393283"/>
    <w:rsid w:val="00393E40"/>
    <w:rsid w:val="00395A4F"/>
    <w:rsid w:val="00397A53"/>
    <w:rsid w:val="003A05EA"/>
    <w:rsid w:val="003A096B"/>
    <w:rsid w:val="003A1395"/>
    <w:rsid w:val="003A1765"/>
    <w:rsid w:val="003A2072"/>
    <w:rsid w:val="003A25C8"/>
    <w:rsid w:val="003A2C4E"/>
    <w:rsid w:val="003A35D9"/>
    <w:rsid w:val="003A3EEF"/>
    <w:rsid w:val="003A44A1"/>
    <w:rsid w:val="003A47AB"/>
    <w:rsid w:val="003A4F9C"/>
    <w:rsid w:val="003A6D33"/>
    <w:rsid w:val="003A74DD"/>
    <w:rsid w:val="003A74F7"/>
    <w:rsid w:val="003A7B21"/>
    <w:rsid w:val="003A7DDB"/>
    <w:rsid w:val="003B1944"/>
    <w:rsid w:val="003B2D20"/>
    <w:rsid w:val="003B4658"/>
    <w:rsid w:val="003B47E9"/>
    <w:rsid w:val="003B4A32"/>
    <w:rsid w:val="003B545D"/>
    <w:rsid w:val="003B5F6C"/>
    <w:rsid w:val="003B6923"/>
    <w:rsid w:val="003B7061"/>
    <w:rsid w:val="003B7F0E"/>
    <w:rsid w:val="003C136D"/>
    <w:rsid w:val="003C26D2"/>
    <w:rsid w:val="003C36A6"/>
    <w:rsid w:val="003C3A4B"/>
    <w:rsid w:val="003C40FF"/>
    <w:rsid w:val="003C45A4"/>
    <w:rsid w:val="003C470D"/>
    <w:rsid w:val="003C4818"/>
    <w:rsid w:val="003C4C71"/>
    <w:rsid w:val="003C4E33"/>
    <w:rsid w:val="003C5270"/>
    <w:rsid w:val="003C64D1"/>
    <w:rsid w:val="003C739C"/>
    <w:rsid w:val="003C76AE"/>
    <w:rsid w:val="003D1316"/>
    <w:rsid w:val="003D1B28"/>
    <w:rsid w:val="003D1CA9"/>
    <w:rsid w:val="003D264C"/>
    <w:rsid w:val="003D2F0C"/>
    <w:rsid w:val="003D38E3"/>
    <w:rsid w:val="003D44C7"/>
    <w:rsid w:val="003D462D"/>
    <w:rsid w:val="003D474F"/>
    <w:rsid w:val="003D5087"/>
    <w:rsid w:val="003D5AE3"/>
    <w:rsid w:val="003D5E7C"/>
    <w:rsid w:val="003D64EB"/>
    <w:rsid w:val="003D7D8D"/>
    <w:rsid w:val="003E02BF"/>
    <w:rsid w:val="003E0857"/>
    <w:rsid w:val="003E098B"/>
    <w:rsid w:val="003E1832"/>
    <w:rsid w:val="003E1CF0"/>
    <w:rsid w:val="003E285E"/>
    <w:rsid w:val="003E2C6D"/>
    <w:rsid w:val="003E4628"/>
    <w:rsid w:val="003E53C0"/>
    <w:rsid w:val="003E617D"/>
    <w:rsid w:val="003E7156"/>
    <w:rsid w:val="003E73F4"/>
    <w:rsid w:val="003E7D7A"/>
    <w:rsid w:val="003F097B"/>
    <w:rsid w:val="003F0EA0"/>
    <w:rsid w:val="003F1ABC"/>
    <w:rsid w:val="003F284F"/>
    <w:rsid w:val="003F2EF3"/>
    <w:rsid w:val="003F35FB"/>
    <w:rsid w:val="003F3D01"/>
    <w:rsid w:val="003F4256"/>
    <w:rsid w:val="003F4852"/>
    <w:rsid w:val="003F5330"/>
    <w:rsid w:val="003F6562"/>
    <w:rsid w:val="003F680F"/>
    <w:rsid w:val="003F6927"/>
    <w:rsid w:val="003F6E9D"/>
    <w:rsid w:val="003F6F85"/>
    <w:rsid w:val="003F7B7B"/>
    <w:rsid w:val="003F7C10"/>
    <w:rsid w:val="00400148"/>
    <w:rsid w:val="00400B86"/>
    <w:rsid w:val="004010C5"/>
    <w:rsid w:val="00401C0D"/>
    <w:rsid w:val="0040208B"/>
    <w:rsid w:val="004024D2"/>
    <w:rsid w:val="00402AA5"/>
    <w:rsid w:val="00402D0E"/>
    <w:rsid w:val="00402D78"/>
    <w:rsid w:val="00402DCB"/>
    <w:rsid w:val="00403A90"/>
    <w:rsid w:val="00403CE9"/>
    <w:rsid w:val="00404378"/>
    <w:rsid w:val="00404762"/>
    <w:rsid w:val="004052DD"/>
    <w:rsid w:val="00405509"/>
    <w:rsid w:val="00405C7B"/>
    <w:rsid w:val="00405D1D"/>
    <w:rsid w:val="004061DC"/>
    <w:rsid w:val="00407631"/>
    <w:rsid w:val="0040778E"/>
    <w:rsid w:val="00407E2D"/>
    <w:rsid w:val="004100DB"/>
    <w:rsid w:val="00410277"/>
    <w:rsid w:val="0041167A"/>
    <w:rsid w:val="00411A36"/>
    <w:rsid w:val="00412021"/>
    <w:rsid w:val="00412297"/>
    <w:rsid w:val="004123A4"/>
    <w:rsid w:val="00412BA8"/>
    <w:rsid w:val="00412ED6"/>
    <w:rsid w:val="00414127"/>
    <w:rsid w:val="00414CD7"/>
    <w:rsid w:val="00414F8B"/>
    <w:rsid w:val="004151F6"/>
    <w:rsid w:val="00415456"/>
    <w:rsid w:val="00416DAD"/>
    <w:rsid w:val="00417178"/>
    <w:rsid w:val="004175F5"/>
    <w:rsid w:val="004176A5"/>
    <w:rsid w:val="004179C7"/>
    <w:rsid w:val="00420C3C"/>
    <w:rsid w:val="00421FAE"/>
    <w:rsid w:val="004223BE"/>
    <w:rsid w:val="004229A4"/>
    <w:rsid w:val="004232B2"/>
    <w:rsid w:val="00423C31"/>
    <w:rsid w:val="00424EC3"/>
    <w:rsid w:val="00424EDA"/>
    <w:rsid w:val="00424F09"/>
    <w:rsid w:val="00425FFD"/>
    <w:rsid w:val="004262B0"/>
    <w:rsid w:val="004264B3"/>
    <w:rsid w:val="00426633"/>
    <w:rsid w:val="004275AB"/>
    <w:rsid w:val="00427A52"/>
    <w:rsid w:val="00431434"/>
    <w:rsid w:val="00432430"/>
    <w:rsid w:val="004325DB"/>
    <w:rsid w:val="00432954"/>
    <w:rsid w:val="00432A5B"/>
    <w:rsid w:val="00432B56"/>
    <w:rsid w:val="00432E52"/>
    <w:rsid w:val="00433D15"/>
    <w:rsid w:val="00433D39"/>
    <w:rsid w:val="00433D79"/>
    <w:rsid w:val="00434501"/>
    <w:rsid w:val="00434CA1"/>
    <w:rsid w:val="00434DC8"/>
    <w:rsid w:val="00434DF0"/>
    <w:rsid w:val="0043559D"/>
    <w:rsid w:val="00435810"/>
    <w:rsid w:val="00435841"/>
    <w:rsid w:val="0043587A"/>
    <w:rsid w:val="00435AB3"/>
    <w:rsid w:val="00435B85"/>
    <w:rsid w:val="00435BE7"/>
    <w:rsid w:val="00435EF8"/>
    <w:rsid w:val="00436CFE"/>
    <w:rsid w:val="004377F0"/>
    <w:rsid w:val="00440037"/>
    <w:rsid w:val="00440226"/>
    <w:rsid w:val="00440244"/>
    <w:rsid w:val="0044036B"/>
    <w:rsid w:val="00441139"/>
    <w:rsid w:val="00441B38"/>
    <w:rsid w:val="00442A0A"/>
    <w:rsid w:val="00443565"/>
    <w:rsid w:val="004437C1"/>
    <w:rsid w:val="00443821"/>
    <w:rsid w:val="00443A84"/>
    <w:rsid w:val="00443B99"/>
    <w:rsid w:val="00443F5F"/>
    <w:rsid w:val="00445080"/>
    <w:rsid w:val="0044511F"/>
    <w:rsid w:val="004451FC"/>
    <w:rsid w:val="00445953"/>
    <w:rsid w:val="00445E79"/>
    <w:rsid w:val="00446859"/>
    <w:rsid w:val="00447437"/>
    <w:rsid w:val="0044778F"/>
    <w:rsid w:val="00447BDF"/>
    <w:rsid w:val="00450138"/>
    <w:rsid w:val="0045037A"/>
    <w:rsid w:val="00450E75"/>
    <w:rsid w:val="00451186"/>
    <w:rsid w:val="004517EC"/>
    <w:rsid w:val="004527DB"/>
    <w:rsid w:val="00452926"/>
    <w:rsid w:val="00452A50"/>
    <w:rsid w:val="00452E8E"/>
    <w:rsid w:val="00453000"/>
    <w:rsid w:val="004532D1"/>
    <w:rsid w:val="00453304"/>
    <w:rsid w:val="00453F24"/>
    <w:rsid w:val="004541A5"/>
    <w:rsid w:val="00454D68"/>
    <w:rsid w:val="004555AC"/>
    <w:rsid w:val="0045568B"/>
    <w:rsid w:val="00456A9A"/>
    <w:rsid w:val="00456BB5"/>
    <w:rsid w:val="0045727F"/>
    <w:rsid w:val="0045728F"/>
    <w:rsid w:val="00457A48"/>
    <w:rsid w:val="00457C07"/>
    <w:rsid w:val="00457FE4"/>
    <w:rsid w:val="004613F3"/>
    <w:rsid w:val="004622BB"/>
    <w:rsid w:val="004623FE"/>
    <w:rsid w:val="0046286D"/>
    <w:rsid w:val="00464380"/>
    <w:rsid w:val="00464893"/>
    <w:rsid w:val="004650B9"/>
    <w:rsid w:val="0046603C"/>
    <w:rsid w:val="0046690A"/>
    <w:rsid w:val="00470825"/>
    <w:rsid w:val="004712AB"/>
    <w:rsid w:val="004714DE"/>
    <w:rsid w:val="00472401"/>
    <w:rsid w:val="00472649"/>
    <w:rsid w:val="004731E4"/>
    <w:rsid w:val="004739A7"/>
    <w:rsid w:val="0047476D"/>
    <w:rsid w:val="0047602C"/>
    <w:rsid w:val="00476A8A"/>
    <w:rsid w:val="00477143"/>
    <w:rsid w:val="004777A2"/>
    <w:rsid w:val="00477DAB"/>
    <w:rsid w:val="004800BB"/>
    <w:rsid w:val="004802F8"/>
    <w:rsid w:val="00481242"/>
    <w:rsid w:val="0048127E"/>
    <w:rsid w:val="0048189E"/>
    <w:rsid w:val="00481DEC"/>
    <w:rsid w:val="00482727"/>
    <w:rsid w:val="00486E3E"/>
    <w:rsid w:val="00486FC4"/>
    <w:rsid w:val="004877FA"/>
    <w:rsid w:val="00490518"/>
    <w:rsid w:val="00490906"/>
    <w:rsid w:val="00491C32"/>
    <w:rsid w:val="00491F27"/>
    <w:rsid w:val="004923FD"/>
    <w:rsid w:val="00492B55"/>
    <w:rsid w:val="00492FEC"/>
    <w:rsid w:val="004930DA"/>
    <w:rsid w:val="00493B74"/>
    <w:rsid w:val="00493F0B"/>
    <w:rsid w:val="004945A9"/>
    <w:rsid w:val="004958C7"/>
    <w:rsid w:val="00495B57"/>
    <w:rsid w:val="00495BE1"/>
    <w:rsid w:val="0049651E"/>
    <w:rsid w:val="004974C6"/>
    <w:rsid w:val="0049764F"/>
    <w:rsid w:val="004976B7"/>
    <w:rsid w:val="00497D9E"/>
    <w:rsid w:val="004A020D"/>
    <w:rsid w:val="004A05A2"/>
    <w:rsid w:val="004A102A"/>
    <w:rsid w:val="004A11BC"/>
    <w:rsid w:val="004A153C"/>
    <w:rsid w:val="004A1F52"/>
    <w:rsid w:val="004A3408"/>
    <w:rsid w:val="004A35F6"/>
    <w:rsid w:val="004A36DD"/>
    <w:rsid w:val="004A3937"/>
    <w:rsid w:val="004A4487"/>
    <w:rsid w:val="004A50FC"/>
    <w:rsid w:val="004A535E"/>
    <w:rsid w:val="004A56DF"/>
    <w:rsid w:val="004A5F2A"/>
    <w:rsid w:val="004A6455"/>
    <w:rsid w:val="004A65F4"/>
    <w:rsid w:val="004A7D20"/>
    <w:rsid w:val="004B0255"/>
    <w:rsid w:val="004B0C5A"/>
    <w:rsid w:val="004B0EE5"/>
    <w:rsid w:val="004B1446"/>
    <w:rsid w:val="004B1764"/>
    <w:rsid w:val="004B1E21"/>
    <w:rsid w:val="004B2289"/>
    <w:rsid w:val="004B2332"/>
    <w:rsid w:val="004B23F2"/>
    <w:rsid w:val="004B23F8"/>
    <w:rsid w:val="004B29AA"/>
    <w:rsid w:val="004B2CCD"/>
    <w:rsid w:val="004B4199"/>
    <w:rsid w:val="004B4365"/>
    <w:rsid w:val="004B565C"/>
    <w:rsid w:val="004B59AD"/>
    <w:rsid w:val="004B6AA1"/>
    <w:rsid w:val="004B7935"/>
    <w:rsid w:val="004C1325"/>
    <w:rsid w:val="004C237F"/>
    <w:rsid w:val="004C25A5"/>
    <w:rsid w:val="004C3A2F"/>
    <w:rsid w:val="004C43BE"/>
    <w:rsid w:val="004C4B0B"/>
    <w:rsid w:val="004C4D5E"/>
    <w:rsid w:val="004C5029"/>
    <w:rsid w:val="004C6315"/>
    <w:rsid w:val="004C6F03"/>
    <w:rsid w:val="004C72DC"/>
    <w:rsid w:val="004C73DD"/>
    <w:rsid w:val="004C753D"/>
    <w:rsid w:val="004C76AC"/>
    <w:rsid w:val="004C7732"/>
    <w:rsid w:val="004C77C3"/>
    <w:rsid w:val="004C7EDE"/>
    <w:rsid w:val="004C7F72"/>
    <w:rsid w:val="004D0655"/>
    <w:rsid w:val="004D093A"/>
    <w:rsid w:val="004D0AAB"/>
    <w:rsid w:val="004D251E"/>
    <w:rsid w:val="004D2615"/>
    <w:rsid w:val="004D2914"/>
    <w:rsid w:val="004D2BE3"/>
    <w:rsid w:val="004D45C0"/>
    <w:rsid w:val="004D486A"/>
    <w:rsid w:val="004D5889"/>
    <w:rsid w:val="004D6540"/>
    <w:rsid w:val="004D6DF5"/>
    <w:rsid w:val="004D757D"/>
    <w:rsid w:val="004E0869"/>
    <w:rsid w:val="004E139C"/>
    <w:rsid w:val="004E302A"/>
    <w:rsid w:val="004E3967"/>
    <w:rsid w:val="004E3CF6"/>
    <w:rsid w:val="004E461C"/>
    <w:rsid w:val="004E4CB3"/>
    <w:rsid w:val="004E55B2"/>
    <w:rsid w:val="004E58C8"/>
    <w:rsid w:val="004E6479"/>
    <w:rsid w:val="004E687E"/>
    <w:rsid w:val="004E70FB"/>
    <w:rsid w:val="004E7116"/>
    <w:rsid w:val="004E733B"/>
    <w:rsid w:val="004E7C58"/>
    <w:rsid w:val="004E7E57"/>
    <w:rsid w:val="004F0041"/>
    <w:rsid w:val="004F0199"/>
    <w:rsid w:val="004F020F"/>
    <w:rsid w:val="004F0B08"/>
    <w:rsid w:val="004F147F"/>
    <w:rsid w:val="004F1A19"/>
    <w:rsid w:val="004F20B2"/>
    <w:rsid w:val="004F2BE3"/>
    <w:rsid w:val="004F35DA"/>
    <w:rsid w:val="004F39D4"/>
    <w:rsid w:val="004F4567"/>
    <w:rsid w:val="004F485C"/>
    <w:rsid w:val="004F5116"/>
    <w:rsid w:val="004F518C"/>
    <w:rsid w:val="004F55A0"/>
    <w:rsid w:val="004F5869"/>
    <w:rsid w:val="004F6A9C"/>
    <w:rsid w:val="004F7398"/>
    <w:rsid w:val="004F77C8"/>
    <w:rsid w:val="004F7C36"/>
    <w:rsid w:val="004F7F1B"/>
    <w:rsid w:val="00500DFC"/>
    <w:rsid w:val="005010F0"/>
    <w:rsid w:val="005017B5"/>
    <w:rsid w:val="00502DF8"/>
    <w:rsid w:val="00502F0E"/>
    <w:rsid w:val="005030BB"/>
    <w:rsid w:val="0050310A"/>
    <w:rsid w:val="00503BFE"/>
    <w:rsid w:val="00504D96"/>
    <w:rsid w:val="00505495"/>
    <w:rsid w:val="00505C49"/>
    <w:rsid w:val="00505C8E"/>
    <w:rsid w:val="005066D0"/>
    <w:rsid w:val="00506A34"/>
    <w:rsid w:val="00506E9E"/>
    <w:rsid w:val="0050719E"/>
    <w:rsid w:val="0050767A"/>
    <w:rsid w:val="0050787E"/>
    <w:rsid w:val="005108F1"/>
    <w:rsid w:val="00510DBD"/>
    <w:rsid w:val="0051138B"/>
    <w:rsid w:val="005117C9"/>
    <w:rsid w:val="00511A01"/>
    <w:rsid w:val="00512294"/>
    <w:rsid w:val="00512341"/>
    <w:rsid w:val="00513B93"/>
    <w:rsid w:val="00513BAB"/>
    <w:rsid w:val="00513F59"/>
    <w:rsid w:val="005149EE"/>
    <w:rsid w:val="00514D5A"/>
    <w:rsid w:val="00515012"/>
    <w:rsid w:val="00515C09"/>
    <w:rsid w:val="00515C5D"/>
    <w:rsid w:val="00517434"/>
    <w:rsid w:val="00517579"/>
    <w:rsid w:val="00523C8A"/>
    <w:rsid w:val="00523E86"/>
    <w:rsid w:val="00524A9A"/>
    <w:rsid w:val="005253E5"/>
    <w:rsid w:val="00525B83"/>
    <w:rsid w:val="0052685F"/>
    <w:rsid w:val="00526D92"/>
    <w:rsid w:val="00526DE9"/>
    <w:rsid w:val="0052710A"/>
    <w:rsid w:val="0052714F"/>
    <w:rsid w:val="00527B09"/>
    <w:rsid w:val="005310F5"/>
    <w:rsid w:val="0053114E"/>
    <w:rsid w:val="005312C4"/>
    <w:rsid w:val="00531D28"/>
    <w:rsid w:val="005324E4"/>
    <w:rsid w:val="00532548"/>
    <w:rsid w:val="00533125"/>
    <w:rsid w:val="005336B8"/>
    <w:rsid w:val="0053379C"/>
    <w:rsid w:val="00533F3E"/>
    <w:rsid w:val="0053427A"/>
    <w:rsid w:val="00534F10"/>
    <w:rsid w:val="005354FC"/>
    <w:rsid w:val="0053563A"/>
    <w:rsid w:val="005359A9"/>
    <w:rsid w:val="00536026"/>
    <w:rsid w:val="0053624F"/>
    <w:rsid w:val="00540A4E"/>
    <w:rsid w:val="00540C44"/>
    <w:rsid w:val="00540FE8"/>
    <w:rsid w:val="00541215"/>
    <w:rsid w:val="005419E1"/>
    <w:rsid w:val="0054211D"/>
    <w:rsid w:val="00542506"/>
    <w:rsid w:val="00543392"/>
    <w:rsid w:val="00543A55"/>
    <w:rsid w:val="00543F8F"/>
    <w:rsid w:val="005440EF"/>
    <w:rsid w:val="00544181"/>
    <w:rsid w:val="00544DD5"/>
    <w:rsid w:val="00544FAA"/>
    <w:rsid w:val="00545029"/>
    <w:rsid w:val="00546D18"/>
    <w:rsid w:val="00546D1E"/>
    <w:rsid w:val="00546F5D"/>
    <w:rsid w:val="005479FB"/>
    <w:rsid w:val="00550529"/>
    <w:rsid w:val="00550579"/>
    <w:rsid w:val="00550818"/>
    <w:rsid w:val="0055115E"/>
    <w:rsid w:val="00551543"/>
    <w:rsid w:val="005517D6"/>
    <w:rsid w:val="005519FF"/>
    <w:rsid w:val="005521A8"/>
    <w:rsid w:val="005526CF"/>
    <w:rsid w:val="00553233"/>
    <w:rsid w:val="00553A18"/>
    <w:rsid w:val="00553A37"/>
    <w:rsid w:val="00553BE3"/>
    <w:rsid w:val="00554BAF"/>
    <w:rsid w:val="00554C19"/>
    <w:rsid w:val="00555382"/>
    <w:rsid w:val="00555C0A"/>
    <w:rsid w:val="0055630D"/>
    <w:rsid w:val="0055659B"/>
    <w:rsid w:val="00556673"/>
    <w:rsid w:val="00556DAE"/>
    <w:rsid w:val="005570F3"/>
    <w:rsid w:val="0055785D"/>
    <w:rsid w:val="00560E32"/>
    <w:rsid w:val="00560F2F"/>
    <w:rsid w:val="00561AB5"/>
    <w:rsid w:val="00561DEE"/>
    <w:rsid w:val="00561EA5"/>
    <w:rsid w:val="00562177"/>
    <w:rsid w:val="0056219F"/>
    <w:rsid w:val="00563122"/>
    <w:rsid w:val="00563280"/>
    <w:rsid w:val="005632BB"/>
    <w:rsid w:val="00563670"/>
    <w:rsid w:val="005639E6"/>
    <w:rsid w:val="00564342"/>
    <w:rsid w:val="00565AD7"/>
    <w:rsid w:val="0056603D"/>
    <w:rsid w:val="0056706E"/>
    <w:rsid w:val="005675BD"/>
    <w:rsid w:val="00567D85"/>
    <w:rsid w:val="00570407"/>
    <w:rsid w:val="00571961"/>
    <w:rsid w:val="00571EE0"/>
    <w:rsid w:val="00572F9A"/>
    <w:rsid w:val="00573DDD"/>
    <w:rsid w:val="00574210"/>
    <w:rsid w:val="00574243"/>
    <w:rsid w:val="0057492C"/>
    <w:rsid w:val="00574D7F"/>
    <w:rsid w:val="00575928"/>
    <w:rsid w:val="0057594B"/>
    <w:rsid w:val="00575A01"/>
    <w:rsid w:val="00576B30"/>
    <w:rsid w:val="0058012F"/>
    <w:rsid w:val="00580417"/>
    <w:rsid w:val="00581310"/>
    <w:rsid w:val="0058178B"/>
    <w:rsid w:val="00581C1C"/>
    <w:rsid w:val="005828D3"/>
    <w:rsid w:val="005829DF"/>
    <w:rsid w:val="0058325C"/>
    <w:rsid w:val="005837BC"/>
    <w:rsid w:val="00583E82"/>
    <w:rsid w:val="005840AC"/>
    <w:rsid w:val="00584529"/>
    <w:rsid w:val="00584C45"/>
    <w:rsid w:val="00584CBC"/>
    <w:rsid w:val="00584DCF"/>
    <w:rsid w:val="0058590D"/>
    <w:rsid w:val="00585963"/>
    <w:rsid w:val="0058638A"/>
    <w:rsid w:val="00586861"/>
    <w:rsid w:val="00586B53"/>
    <w:rsid w:val="0058782B"/>
    <w:rsid w:val="00587EBD"/>
    <w:rsid w:val="00587EC1"/>
    <w:rsid w:val="005904C9"/>
    <w:rsid w:val="00590A98"/>
    <w:rsid w:val="00590F2E"/>
    <w:rsid w:val="00591862"/>
    <w:rsid w:val="005918B7"/>
    <w:rsid w:val="00591A54"/>
    <w:rsid w:val="00591D0D"/>
    <w:rsid w:val="005923EB"/>
    <w:rsid w:val="00592ECC"/>
    <w:rsid w:val="005932B3"/>
    <w:rsid w:val="005933D4"/>
    <w:rsid w:val="005938A4"/>
    <w:rsid w:val="00593FC6"/>
    <w:rsid w:val="00594568"/>
    <w:rsid w:val="00595224"/>
    <w:rsid w:val="00595CC7"/>
    <w:rsid w:val="0059600E"/>
    <w:rsid w:val="00597256"/>
    <w:rsid w:val="0059745E"/>
    <w:rsid w:val="005A00E2"/>
    <w:rsid w:val="005A069F"/>
    <w:rsid w:val="005A0D72"/>
    <w:rsid w:val="005A0E5C"/>
    <w:rsid w:val="005A0FC2"/>
    <w:rsid w:val="005A2331"/>
    <w:rsid w:val="005A3026"/>
    <w:rsid w:val="005A4307"/>
    <w:rsid w:val="005A4907"/>
    <w:rsid w:val="005A5C54"/>
    <w:rsid w:val="005A64FA"/>
    <w:rsid w:val="005A6961"/>
    <w:rsid w:val="005A6B47"/>
    <w:rsid w:val="005A7893"/>
    <w:rsid w:val="005A7995"/>
    <w:rsid w:val="005A7B92"/>
    <w:rsid w:val="005B0D46"/>
    <w:rsid w:val="005B12F7"/>
    <w:rsid w:val="005B1750"/>
    <w:rsid w:val="005B19F8"/>
    <w:rsid w:val="005B2057"/>
    <w:rsid w:val="005B20BA"/>
    <w:rsid w:val="005B2480"/>
    <w:rsid w:val="005B275C"/>
    <w:rsid w:val="005B2D40"/>
    <w:rsid w:val="005B2D9A"/>
    <w:rsid w:val="005B36FC"/>
    <w:rsid w:val="005B3B6D"/>
    <w:rsid w:val="005B3DDD"/>
    <w:rsid w:val="005B3E81"/>
    <w:rsid w:val="005B3E84"/>
    <w:rsid w:val="005B40C4"/>
    <w:rsid w:val="005B4F3B"/>
    <w:rsid w:val="005B5119"/>
    <w:rsid w:val="005B5DB6"/>
    <w:rsid w:val="005B623D"/>
    <w:rsid w:val="005B69A2"/>
    <w:rsid w:val="005B6E68"/>
    <w:rsid w:val="005B7699"/>
    <w:rsid w:val="005C0509"/>
    <w:rsid w:val="005C137B"/>
    <w:rsid w:val="005C14AF"/>
    <w:rsid w:val="005C28FC"/>
    <w:rsid w:val="005C30D8"/>
    <w:rsid w:val="005C4235"/>
    <w:rsid w:val="005C5A4F"/>
    <w:rsid w:val="005C5F13"/>
    <w:rsid w:val="005C6FCC"/>
    <w:rsid w:val="005C78AD"/>
    <w:rsid w:val="005C7E12"/>
    <w:rsid w:val="005D1C3C"/>
    <w:rsid w:val="005D3BD5"/>
    <w:rsid w:val="005D5AE4"/>
    <w:rsid w:val="005D5E75"/>
    <w:rsid w:val="005D5F54"/>
    <w:rsid w:val="005D631F"/>
    <w:rsid w:val="005D6551"/>
    <w:rsid w:val="005D67F8"/>
    <w:rsid w:val="005D724E"/>
    <w:rsid w:val="005E0C5B"/>
    <w:rsid w:val="005E0E79"/>
    <w:rsid w:val="005E1E02"/>
    <w:rsid w:val="005E2EFC"/>
    <w:rsid w:val="005E3653"/>
    <w:rsid w:val="005E4760"/>
    <w:rsid w:val="005E4F63"/>
    <w:rsid w:val="005E638F"/>
    <w:rsid w:val="005E7B1D"/>
    <w:rsid w:val="005E7D9A"/>
    <w:rsid w:val="005F196B"/>
    <w:rsid w:val="005F1C97"/>
    <w:rsid w:val="005F258D"/>
    <w:rsid w:val="005F45BF"/>
    <w:rsid w:val="005F4BAE"/>
    <w:rsid w:val="005F4BC0"/>
    <w:rsid w:val="005F599D"/>
    <w:rsid w:val="005F61FA"/>
    <w:rsid w:val="005F6611"/>
    <w:rsid w:val="005F6D3D"/>
    <w:rsid w:val="005F75C1"/>
    <w:rsid w:val="00600B25"/>
    <w:rsid w:val="00600D63"/>
    <w:rsid w:val="00600F2D"/>
    <w:rsid w:val="006010FC"/>
    <w:rsid w:val="0060124C"/>
    <w:rsid w:val="006013FA"/>
    <w:rsid w:val="0060176B"/>
    <w:rsid w:val="00601FAC"/>
    <w:rsid w:val="00602426"/>
    <w:rsid w:val="00603EDD"/>
    <w:rsid w:val="006050DF"/>
    <w:rsid w:val="00605535"/>
    <w:rsid w:val="0060662E"/>
    <w:rsid w:val="006067BC"/>
    <w:rsid w:val="00606ED2"/>
    <w:rsid w:val="0060762F"/>
    <w:rsid w:val="006116CE"/>
    <w:rsid w:val="00612C56"/>
    <w:rsid w:val="00613036"/>
    <w:rsid w:val="00613D69"/>
    <w:rsid w:val="00615F76"/>
    <w:rsid w:val="006162F6"/>
    <w:rsid w:val="006167D0"/>
    <w:rsid w:val="0061695C"/>
    <w:rsid w:val="00616E4B"/>
    <w:rsid w:val="00616E83"/>
    <w:rsid w:val="00617329"/>
    <w:rsid w:val="0061752C"/>
    <w:rsid w:val="006178E3"/>
    <w:rsid w:val="00617912"/>
    <w:rsid w:val="00617DED"/>
    <w:rsid w:val="00620034"/>
    <w:rsid w:val="0062019E"/>
    <w:rsid w:val="00620C9F"/>
    <w:rsid w:val="006215F0"/>
    <w:rsid w:val="00621740"/>
    <w:rsid w:val="00621E31"/>
    <w:rsid w:val="00622E8D"/>
    <w:rsid w:val="006235A1"/>
    <w:rsid w:val="00623E44"/>
    <w:rsid w:val="00624972"/>
    <w:rsid w:val="00625849"/>
    <w:rsid w:val="00627282"/>
    <w:rsid w:val="006274E5"/>
    <w:rsid w:val="00627B87"/>
    <w:rsid w:val="0063102D"/>
    <w:rsid w:val="006312F5"/>
    <w:rsid w:val="00631464"/>
    <w:rsid w:val="00631542"/>
    <w:rsid w:val="00631665"/>
    <w:rsid w:val="00633352"/>
    <w:rsid w:val="00633935"/>
    <w:rsid w:val="00633989"/>
    <w:rsid w:val="00633C1C"/>
    <w:rsid w:val="00634B18"/>
    <w:rsid w:val="00635EA4"/>
    <w:rsid w:val="006366B0"/>
    <w:rsid w:val="00636C3D"/>
    <w:rsid w:val="00636D3F"/>
    <w:rsid w:val="0063731A"/>
    <w:rsid w:val="006401F4"/>
    <w:rsid w:val="0064024C"/>
    <w:rsid w:val="00640738"/>
    <w:rsid w:val="006409A7"/>
    <w:rsid w:val="00640B08"/>
    <w:rsid w:val="00641799"/>
    <w:rsid w:val="0064190F"/>
    <w:rsid w:val="00641A4F"/>
    <w:rsid w:val="00642740"/>
    <w:rsid w:val="006435BE"/>
    <w:rsid w:val="006444F6"/>
    <w:rsid w:val="006446CF"/>
    <w:rsid w:val="006449E7"/>
    <w:rsid w:val="00644C29"/>
    <w:rsid w:val="00644D3F"/>
    <w:rsid w:val="0064518C"/>
    <w:rsid w:val="00645447"/>
    <w:rsid w:val="006456BF"/>
    <w:rsid w:val="0064624D"/>
    <w:rsid w:val="00646857"/>
    <w:rsid w:val="00647015"/>
    <w:rsid w:val="006506CF"/>
    <w:rsid w:val="00650999"/>
    <w:rsid w:val="006512E3"/>
    <w:rsid w:val="00651551"/>
    <w:rsid w:val="00651780"/>
    <w:rsid w:val="00651A95"/>
    <w:rsid w:val="0065208C"/>
    <w:rsid w:val="00652180"/>
    <w:rsid w:val="006522A3"/>
    <w:rsid w:val="00652F4F"/>
    <w:rsid w:val="0065306E"/>
    <w:rsid w:val="00653207"/>
    <w:rsid w:val="00653A6E"/>
    <w:rsid w:val="00654CB1"/>
    <w:rsid w:val="00654F8B"/>
    <w:rsid w:val="006553C5"/>
    <w:rsid w:val="00655D30"/>
    <w:rsid w:val="00656020"/>
    <w:rsid w:val="00656409"/>
    <w:rsid w:val="0065713E"/>
    <w:rsid w:val="00657C5B"/>
    <w:rsid w:val="006600F9"/>
    <w:rsid w:val="00660111"/>
    <w:rsid w:val="006607A4"/>
    <w:rsid w:val="00660D94"/>
    <w:rsid w:val="00661164"/>
    <w:rsid w:val="00661F74"/>
    <w:rsid w:val="006638CE"/>
    <w:rsid w:val="0066476E"/>
    <w:rsid w:val="006648E5"/>
    <w:rsid w:val="00665167"/>
    <w:rsid w:val="00665E4A"/>
    <w:rsid w:val="00665ED8"/>
    <w:rsid w:val="00665F08"/>
    <w:rsid w:val="00666337"/>
    <w:rsid w:val="00666679"/>
    <w:rsid w:val="00666D3D"/>
    <w:rsid w:val="00666E08"/>
    <w:rsid w:val="00667699"/>
    <w:rsid w:val="00670496"/>
    <w:rsid w:val="006705BF"/>
    <w:rsid w:val="00670B97"/>
    <w:rsid w:val="00670DA6"/>
    <w:rsid w:val="0067117F"/>
    <w:rsid w:val="006712E0"/>
    <w:rsid w:val="006713A9"/>
    <w:rsid w:val="00671DFD"/>
    <w:rsid w:val="00673433"/>
    <w:rsid w:val="00673828"/>
    <w:rsid w:val="00673C6F"/>
    <w:rsid w:val="0067409B"/>
    <w:rsid w:val="00674977"/>
    <w:rsid w:val="006753CB"/>
    <w:rsid w:val="00675837"/>
    <w:rsid w:val="00675859"/>
    <w:rsid w:val="006759D0"/>
    <w:rsid w:val="00675F59"/>
    <w:rsid w:val="00676753"/>
    <w:rsid w:val="00676804"/>
    <w:rsid w:val="00676CA6"/>
    <w:rsid w:val="00676D61"/>
    <w:rsid w:val="0067713A"/>
    <w:rsid w:val="00677282"/>
    <w:rsid w:val="006774A4"/>
    <w:rsid w:val="00677511"/>
    <w:rsid w:val="00677BA1"/>
    <w:rsid w:val="00677E26"/>
    <w:rsid w:val="00677FE2"/>
    <w:rsid w:val="006808C7"/>
    <w:rsid w:val="00680C38"/>
    <w:rsid w:val="006817ED"/>
    <w:rsid w:val="00681C17"/>
    <w:rsid w:val="00682962"/>
    <w:rsid w:val="006830B1"/>
    <w:rsid w:val="006842E9"/>
    <w:rsid w:val="006875AC"/>
    <w:rsid w:val="00687887"/>
    <w:rsid w:val="00687DB6"/>
    <w:rsid w:val="0069028B"/>
    <w:rsid w:val="00690E54"/>
    <w:rsid w:val="00690FC9"/>
    <w:rsid w:val="00691630"/>
    <w:rsid w:val="00692584"/>
    <w:rsid w:val="0069368F"/>
    <w:rsid w:val="00693EC4"/>
    <w:rsid w:val="00694347"/>
    <w:rsid w:val="006943F0"/>
    <w:rsid w:val="00695978"/>
    <w:rsid w:val="00696F8B"/>
    <w:rsid w:val="00697D89"/>
    <w:rsid w:val="006A0F7E"/>
    <w:rsid w:val="006A134C"/>
    <w:rsid w:val="006A1449"/>
    <w:rsid w:val="006A23B7"/>
    <w:rsid w:val="006A23C5"/>
    <w:rsid w:val="006A28D1"/>
    <w:rsid w:val="006A3002"/>
    <w:rsid w:val="006A3169"/>
    <w:rsid w:val="006A35C4"/>
    <w:rsid w:val="006A42C6"/>
    <w:rsid w:val="006A4382"/>
    <w:rsid w:val="006A46E9"/>
    <w:rsid w:val="006A545D"/>
    <w:rsid w:val="006A5D80"/>
    <w:rsid w:val="006A6310"/>
    <w:rsid w:val="006A7587"/>
    <w:rsid w:val="006A7D97"/>
    <w:rsid w:val="006B0C5F"/>
    <w:rsid w:val="006B0D17"/>
    <w:rsid w:val="006B1CD4"/>
    <w:rsid w:val="006B1E5F"/>
    <w:rsid w:val="006B1FF4"/>
    <w:rsid w:val="006B29F5"/>
    <w:rsid w:val="006B2AED"/>
    <w:rsid w:val="006B2D2C"/>
    <w:rsid w:val="006B3F15"/>
    <w:rsid w:val="006B3FD5"/>
    <w:rsid w:val="006B6875"/>
    <w:rsid w:val="006B68F7"/>
    <w:rsid w:val="006B69B9"/>
    <w:rsid w:val="006B6D4E"/>
    <w:rsid w:val="006B7C3B"/>
    <w:rsid w:val="006C01BD"/>
    <w:rsid w:val="006C0C92"/>
    <w:rsid w:val="006C1FC1"/>
    <w:rsid w:val="006C2132"/>
    <w:rsid w:val="006C2821"/>
    <w:rsid w:val="006C2B15"/>
    <w:rsid w:val="006C3F17"/>
    <w:rsid w:val="006C3FBB"/>
    <w:rsid w:val="006C4353"/>
    <w:rsid w:val="006C4951"/>
    <w:rsid w:val="006C4BE6"/>
    <w:rsid w:val="006C51C7"/>
    <w:rsid w:val="006C59C6"/>
    <w:rsid w:val="006C5FF3"/>
    <w:rsid w:val="006C715A"/>
    <w:rsid w:val="006C76C7"/>
    <w:rsid w:val="006C7E80"/>
    <w:rsid w:val="006D0194"/>
    <w:rsid w:val="006D067C"/>
    <w:rsid w:val="006D0CE9"/>
    <w:rsid w:val="006D0F89"/>
    <w:rsid w:val="006D1534"/>
    <w:rsid w:val="006D2198"/>
    <w:rsid w:val="006D3411"/>
    <w:rsid w:val="006D34F1"/>
    <w:rsid w:val="006D40E5"/>
    <w:rsid w:val="006D4FCC"/>
    <w:rsid w:val="006D551E"/>
    <w:rsid w:val="006D5837"/>
    <w:rsid w:val="006D5A0E"/>
    <w:rsid w:val="006D6D02"/>
    <w:rsid w:val="006D6E7D"/>
    <w:rsid w:val="006D7223"/>
    <w:rsid w:val="006D73CE"/>
    <w:rsid w:val="006D7891"/>
    <w:rsid w:val="006D79F0"/>
    <w:rsid w:val="006D7F6F"/>
    <w:rsid w:val="006E0357"/>
    <w:rsid w:val="006E061E"/>
    <w:rsid w:val="006E37B9"/>
    <w:rsid w:val="006E3A94"/>
    <w:rsid w:val="006E43DF"/>
    <w:rsid w:val="006E4C04"/>
    <w:rsid w:val="006E4EF3"/>
    <w:rsid w:val="006E5053"/>
    <w:rsid w:val="006E5541"/>
    <w:rsid w:val="006E5D47"/>
    <w:rsid w:val="006E6020"/>
    <w:rsid w:val="006E62C3"/>
    <w:rsid w:val="006E6648"/>
    <w:rsid w:val="006E676A"/>
    <w:rsid w:val="006E70A8"/>
    <w:rsid w:val="006E7631"/>
    <w:rsid w:val="006E7657"/>
    <w:rsid w:val="006E7CB7"/>
    <w:rsid w:val="006F0B06"/>
    <w:rsid w:val="006F152F"/>
    <w:rsid w:val="006F23CA"/>
    <w:rsid w:val="006F23DE"/>
    <w:rsid w:val="006F2805"/>
    <w:rsid w:val="006F39DF"/>
    <w:rsid w:val="006F4CFE"/>
    <w:rsid w:val="006F52EE"/>
    <w:rsid w:val="006F5330"/>
    <w:rsid w:val="006F5577"/>
    <w:rsid w:val="006F622C"/>
    <w:rsid w:val="006F701F"/>
    <w:rsid w:val="006F70FA"/>
    <w:rsid w:val="006F777B"/>
    <w:rsid w:val="007003BB"/>
    <w:rsid w:val="00700DAB"/>
    <w:rsid w:val="0070161D"/>
    <w:rsid w:val="00701B05"/>
    <w:rsid w:val="00702444"/>
    <w:rsid w:val="00702B25"/>
    <w:rsid w:val="00702E73"/>
    <w:rsid w:val="00702F5A"/>
    <w:rsid w:val="007034BE"/>
    <w:rsid w:val="00703D85"/>
    <w:rsid w:val="007043F2"/>
    <w:rsid w:val="00704619"/>
    <w:rsid w:val="00704775"/>
    <w:rsid w:val="00704D7A"/>
    <w:rsid w:val="00707C5B"/>
    <w:rsid w:val="00710CE5"/>
    <w:rsid w:val="00710DA7"/>
    <w:rsid w:val="007114CA"/>
    <w:rsid w:val="007116EF"/>
    <w:rsid w:val="00711CF9"/>
    <w:rsid w:val="00712822"/>
    <w:rsid w:val="00713485"/>
    <w:rsid w:val="00713696"/>
    <w:rsid w:val="00713816"/>
    <w:rsid w:val="00713BF5"/>
    <w:rsid w:val="00713E85"/>
    <w:rsid w:val="00714206"/>
    <w:rsid w:val="0071487A"/>
    <w:rsid w:val="007159BA"/>
    <w:rsid w:val="00715C12"/>
    <w:rsid w:val="007164CE"/>
    <w:rsid w:val="007164DA"/>
    <w:rsid w:val="0071692E"/>
    <w:rsid w:val="007170DD"/>
    <w:rsid w:val="007177BC"/>
    <w:rsid w:val="007177F8"/>
    <w:rsid w:val="00717BE2"/>
    <w:rsid w:val="00717F45"/>
    <w:rsid w:val="007203D2"/>
    <w:rsid w:val="0072080D"/>
    <w:rsid w:val="00720F7B"/>
    <w:rsid w:val="00721753"/>
    <w:rsid w:val="00721AC7"/>
    <w:rsid w:val="00721FF1"/>
    <w:rsid w:val="007223B3"/>
    <w:rsid w:val="00722637"/>
    <w:rsid w:val="007234FC"/>
    <w:rsid w:val="00723546"/>
    <w:rsid w:val="00723DF5"/>
    <w:rsid w:val="007242E7"/>
    <w:rsid w:val="00724347"/>
    <w:rsid w:val="00724390"/>
    <w:rsid w:val="0072499F"/>
    <w:rsid w:val="007261FD"/>
    <w:rsid w:val="00726812"/>
    <w:rsid w:val="00730521"/>
    <w:rsid w:val="00730B46"/>
    <w:rsid w:val="00730F00"/>
    <w:rsid w:val="007310ED"/>
    <w:rsid w:val="007314D1"/>
    <w:rsid w:val="00731812"/>
    <w:rsid w:val="00732100"/>
    <w:rsid w:val="0073249B"/>
    <w:rsid w:val="00732A87"/>
    <w:rsid w:val="00732E1C"/>
    <w:rsid w:val="007331DC"/>
    <w:rsid w:val="007332A9"/>
    <w:rsid w:val="00733FF5"/>
    <w:rsid w:val="00735D69"/>
    <w:rsid w:val="00736255"/>
    <w:rsid w:val="007365D9"/>
    <w:rsid w:val="00737082"/>
    <w:rsid w:val="0073747D"/>
    <w:rsid w:val="00737503"/>
    <w:rsid w:val="00737761"/>
    <w:rsid w:val="00740728"/>
    <w:rsid w:val="00740DFB"/>
    <w:rsid w:val="0074120A"/>
    <w:rsid w:val="00741470"/>
    <w:rsid w:val="0074161A"/>
    <w:rsid w:val="0074172D"/>
    <w:rsid w:val="00741846"/>
    <w:rsid w:val="007420A0"/>
    <w:rsid w:val="007420BF"/>
    <w:rsid w:val="00742CD0"/>
    <w:rsid w:val="00743707"/>
    <w:rsid w:val="0074492B"/>
    <w:rsid w:val="0074585D"/>
    <w:rsid w:val="00745DBC"/>
    <w:rsid w:val="00745EED"/>
    <w:rsid w:val="00746A44"/>
    <w:rsid w:val="00746B06"/>
    <w:rsid w:val="0074746D"/>
    <w:rsid w:val="00750070"/>
    <w:rsid w:val="00750976"/>
    <w:rsid w:val="0075236F"/>
    <w:rsid w:val="00753518"/>
    <w:rsid w:val="007548C3"/>
    <w:rsid w:val="0075550F"/>
    <w:rsid w:val="00755BB9"/>
    <w:rsid w:val="007566F8"/>
    <w:rsid w:val="00757126"/>
    <w:rsid w:val="00757557"/>
    <w:rsid w:val="0075782D"/>
    <w:rsid w:val="00757A14"/>
    <w:rsid w:val="00761388"/>
    <w:rsid w:val="00762443"/>
    <w:rsid w:val="00762C22"/>
    <w:rsid w:val="00762C96"/>
    <w:rsid w:val="00762F1E"/>
    <w:rsid w:val="007645E2"/>
    <w:rsid w:val="0076490F"/>
    <w:rsid w:val="00764B16"/>
    <w:rsid w:val="00764D8E"/>
    <w:rsid w:val="00764ED4"/>
    <w:rsid w:val="00765857"/>
    <w:rsid w:val="0076681F"/>
    <w:rsid w:val="007668B7"/>
    <w:rsid w:val="00770169"/>
    <w:rsid w:val="0077054D"/>
    <w:rsid w:val="00770AF1"/>
    <w:rsid w:val="007717B4"/>
    <w:rsid w:val="0077206C"/>
    <w:rsid w:val="007724DC"/>
    <w:rsid w:val="0077289F"/>
    <w:rsid w:val="00772B8B"/>
    <w:rsid w:val="007733A5"/>
    <w:rsid w:val="0077359D"/>
    <w:rsid w:val="00773755"/>
    <w:rsid w:val="00774283"/>
    <w:rsid w:val="007762B4"/>
    <w:rsid w:val="00776DFC"/>
    <w:rsid w:val="00776EEE"/>
    <w:rsid w:val="0078025A"/>
    <w:rsid w:val="007824B0"/>
    <w:rsid w:val="00783873"/>
    <w:rsid w:val="007841D1"/>
    <w:rsid w:val="007848CB"/>
    <w:rsid w:val="00784FA3"/>
    <w:rsid w:val="0078546A"/>
    <w:rsid w:val="00786C3B"/>
    <w:rsid w:val="00787D87"/>
    <w:rsid w:val="00787D98"/>
    <w:rsid w:val="007904BA"/>
    <w:rsid w:val="00790B8E"/>
    <w:rsid w:val="007925BC"/>
    <w:rsid w:val="007931B8"/>
    <w:rsid w:val="00793726"/>
    <w:rsid w:val="0079393A"/>
    <w:rsid w:val="00793A83"/>
    <w:rsid w:val="00793D9C"/>
    <w:rsid w:val="007944D9"/>
    <w:rsid w:val="00795247"/>
    <w:rsid w:val="00795EB5"/>
    <w:rsid w:val="00796348"/>
    <w:rsid w:val="00796A59"/>
    <w:rsid w:val="00796FB2"/>
    <w:rsid w:val="007A0473"/>
    <w:rsid w:val="007A06FF"/>
    <w:rsid w:val="007A17B7"/>
    <w:rsid w:val="007A1CA7"/>
    <w:rsid w:val="007A2789"/>
    <w:rsid w:val="007A3444"/>
    <w:rsid w:val="007A3616"/>
    <w:rsid w:val="007A3989"/>
    <w:rsid w:val="007A3B06"/>
    <w:rsid w:val="007A46F4"/>
    <w:rsid w:val="007A51F3"/>
    <w:rsid w:val="007A75F5"/>
    <w:rsid w:val="007A79BE"/>
    <w:rsid w:val="007B0A16"/>
    <w:rsid w:val="007B0C1B"/>
    <w:rsid w:val="007B18F7"/>
    <w:rsid w:val="007B216F"/>
    <w:rsid w:val="007B257A"/>
    <w:rsid w:val="007B2745"/>
    <w:rsid w:val="007B2831"/>
    <w:rsid w:val="007B353E"/>
    <w:rsid w:val="007B3FDE"/>
    <w:rsid w:val="007B45B7"/>
    <w:rsid w:val="007B506E"/>
    <w:rsid w:val="007B5354"/>
    <w:rsid w:val="007B5C29"/>
    <w:rsid w:val="007B6403"/>
    <w:rsid w:val="007B756F"/>
    <w:rsid w:val="007B777B"/>
    <w:rsid w:val="007B7991"/>
    <w:rsid w:val="007B7BAF"/>
    <w:rsid w:val="007C08D7"/>
    <w:rsid w:val="007C09CE"/>
    <w:rsid w:val="007C13CF"/>
    <w:rsid w:val="007C26D2"/>
    <w:rsid w:val="007C271A"/>
    <w:rsid w:val="007C30A3"/>
    <w:rsid w:val="007C3374"/>
    <w:rsid w:val="007C389B"/>
    <w:rsid w:val="007C3E88"/>
    <w:rsid w:val="007C4EC6"/>
    <w:rsid w:val="007C58DC"/>
    <w:rsid w:val="007C5E02"/>
    <w:rsid w:val="007C7A11"/>
    <w:rsid w:val="007D0590"/>
    <w:rsid w:val="007D072F"/>
    <w:rsid w:val="007D1C08"/>
    <w:rsid w:val="007D2C17"/>
    <w:rsid w:val="007D2F18"/>
    <w:rsid w:val="007D36F4"/>
    <w:rsid w:val="007D4186"/>
    <w:rsid w:val="007D45A8"/>
    <w:rsid w:val="007D4B88"/>
    <w:rsid w:val="007D4BBC"/>
    <w:rsid w:val="007D4E89"/>
    <w:rsid w:val="007D532B"/>
    <w:rsid w:val="007D55D8"/>
    <w:rsid w:val="007D5859"/>
    <w:rsid w:val="007D66AC"/>
    <w:rsid w:val="007D7AA2"/>
    <w:rsid w:val="007D7BF6"/>
    <w:rsid w:val="007E046F"/>
    <w:rsid w:val="007E0860"/>
    <w:rsid w:val="007E4597"/>
    <w:rsid w:val="007E47A1"/>
    <w:rsid w:val="007E485E"/>
    <w:rsid w:val="007E552A"/>
    <w:rsid w:val="007E58F8"/>
    <w:rsid w:val="007E5B55"/>
    <w:rsid w:val="007E5F75"/>
    <w:rsid w:val="007E74C1"/>
    <w:rsid w:val="007E78A8"/>
    <w:rsid w:val="007F0A19"/>
    <w:rsid w:val="007F1407"/>
    <w:rsid w:val="007F163A"/>
    <w:rsid w:val="007F1D38"/>
    <w:rsid w:val="007F1DFE"/>
    <w:rsid w:val="007F30F7"/>
    <w:rsid w:val="007F321A"/>
    <w:rsid w:val="007F5B68"/>
    <w:rsid w:val="007F5DDC"/>
    <w:rsid w:val="007F6B23"/>
    <w:rsid w:val="007F70C1"/>
    <w:rsid w:val="007F71C2"/>
    <w:rsid w:val="008012E7"/>
    <w:rsid w:val="00801FB9"/>
    <w:rsid w:val="008026A2"/>
    <w:rsid w:val="008038D0"/>
    <w:rsid w:val="00803EDA"/>
    <w:rsid w:val="00803F4A"/>
    <w:rsid w:val="0080468F"/>
    <w:rsid w:val="00805227"/>
    <w:rsid w:val="008057C6"/>
    <w:rsid w:val="008058C7"/>
    <w:rsid w:val="008059A8"/>
    <w:rsid w:val="00805CF5"/>
    <w:rsid w:val="00805DA1"/>
    <w:rsid w:val="0080624B"/>
    <w:rsid w:val="008062C2"/>
    <w:rsid w:val="00807E61"/>
    <w:rsid w:val="00810546"/>
    <w:rsid w:val="008115C7"/>
    <w:rsid w:val="008118EC"/>
    <w:rsid w:val="00811BBE"/>
    <w:rsid w:val="0081208F"/>
    <w:rsid w:val="008131BD"/>
    <w:rsid w:val="00813730"/>
    <w:rsid w:val="00813ADE"/>
    <w:rsid w:val="00813B60"/>
    <w:rsid w:val="008142CF"/>
    <w:rsid w:val="00814AD1"/>
    <w:rsid w:val="00814F4B"/>
    <w:rsid w:val="008151C7"/>
    <w:rsid w:val="00815FDC"/>
    <w:rsid w:val="008166D6"/>
    <w:rsid w:val="00816CAD"/>
    <w:rsid w:val="00817C73"/>
    <w:rsid w:val="0082087A"/>
    <w:rsid w:val="00820EFB"/>
    <w:rsid w:val="00822010"/>
    <w:rsid w:val="00822051"/>
    <w:rsid w:val="00822229"/>
    <w:rsid w:val="00822E23"/>
    <w:rsid w:val="00823436"/>
    <w:rsid w:val="00823ACD"/>
    <w:rsid w:val="00824102"/>
    <w:rsid w:val="0082437C"/>
    <w:rsid w:val="0082438B"/>
    <w:rsid w:val="008263E0"/>
    <w:rsid w:val="0082644F"/>
    <w:rsid w:val="00826EBA"/>
    <w:rsid w:val="00826ED2"/>
    <w:rsid w:val="0082701F"/>
    <w:rsid w:val="008279BF"/>
    <w:rsid w:val="0083048F"/>
    <w:rsid w:val="008319CD"/>
    <w:rsid w:val="00833BF6"/>
    <w:rsid w:val="00833C8B"/>
    <w:rsid w:val="00834C00"/>
    <w:rsid w:val="00835A72"/>
    <w:rsid w:val="00835C8D"/>
    <w:rsid w:val="00836158"/>
    <w:rsid w:val="0083699B"/>
    <w:rsid w:val="00836A4F"/>
    <w:rsid w:val="00837145"/>
    <w:rsid w:val="008371C2"/>
    <w:rsid w:val="008413A8"/>
    <w:rsid w:val="00841448"/>
    <w:rsid w:val="00842137"/>
    <w:rsid w:val="008427DD"/>
    <w:rsid w:val="008428A5"/>
    <w:rsid w:val="00842AD6"/>
    <w:rsid w:val="008433B2"/>
    <w:rsid w:val="008433DD"/>
    <w:rsid w:val="00843800"/>
    <w:rsid w:val="00844073"/>
    <w:rsid w:val="008447ED"/>
    <w:rsid w:val="00844CEF"/>
    <w:rsid w:val="00845254"/>
    <w:rsid w:val="00845A81"/>
    <w:rsid w:val="0084672A"/>
    <w:rsid w:val="0084696D"/>
    <w:rsid w:val="0084701E"/>
    <w:rsid w:val="008476C4"/>
    <w:rsid w:val="00847DAA"/>
    <w:rsid w:val="008501DE"/>
    <w:rsid w:val="0085032A"/>
    <w:rsid w:val="008507FB"/>
    <w:rsid w:val="00851261"/>
    <w:rsid w:val="008516A9"/>
    <w:rsid w:val="00851744"/>
    <w:rsid w:val="00851CA2"/>
    <w:rsid w:val="008525CF"/>
    <w:rsid w:val="00852947"/>
    <w:rsid w:val="00852CC5"/>
    <w:rsid w:val="00853D36"/>
    <w:rsid w:val="008540B6"/>
    <w:rsid w:val="00854769"/>
    <w:rsid w:val="00855BCC"/>
    <w:rsid w:val="0085622D"/>
    <w:rsid w:val="00856A34"/>
    <w:rsid w:val="00856D74"/>
    <w:rsid w:val="00857699"/>
    <w:rsid w:val="008577FA"/>
    <w:rsid w:val="008603FC"/>
    <w:rsid w:val="00860976"/>
    <w:rsid w:val="00860A09"/>
    <w:rsid w:val="00861319"/>
    <w:rsid w:val="0086178F"/>
    <w:rsid w:val="00861866"/>
    <w:rsid w:val="00862309"/>
    <w:rsid w:val="00862613"/>
    <w:rsid w:val="00862925"/>
    <w:rsid w:val="00864895"/>
    <w:rsid w:val="00865D4F"/>
    <w:rsid w:val="00865E23"/>
    <w:rsid w:val="00865F87"/>
    <w:rsid w:val="00866A78"/>
    <w:rsid w:val="0086794B"/>
    <w:rsid w:val="0086798E"/>
    <w:rsid w:val="00870137"/>
    <w:rsid w:val="00870A33"/>
    <w:rsid w:val="00871BFF"/>
    <w:rsid w:val="00871E57"/>
    <w:rsid w:val="00872151"/>
    <w:rsid w:val="00873771"/>
    <w:rsid w:val="00874475"/>
    <w:rsid w:val="008746A5"/>
    <w:rsid w:val="00874D0A"/>
    <w:rsid w:val="00874F1F"/>
    <w:rsid w:val="00875042"/>
    <w:rsid w:val="00875A70"/>
    <w:rsid w:val="00875C86"/>
    <w:rsid w:val="00875F7D"/>
    <w:rsid w:val="00875FEC"/>
    <w:rsid w:val="00876E63"/>
    <w:rsid w:val="00880151"/>
    <w:rsid w:val="00880508"/>
    <w:rsid w:val="00880D54"/>
    <w:rsid w:val="008814CD"/>
    <w:rsid w:val="00881B20"/>
    <w:rsid w:val="00882027"/>
    <w:rsid w:val="008828C7"/>
    <w:rsid w:val="00882C02"/>
    <w:rsid w:val="00882C33"/>
    <w:rsid w:val="00882C7A"/>
    <w:rsid w:val="0088366B"/>
    <w:rsid w:val="00884410"/>
    <w:rsid w:val="00884E50"/>
    <w:rsid w:val="008852F7"/>
    <w:rsid w:val="00885A3A"/>
    <w:rsid w:val="00886245"/>
    <w:rsid w:val="0088674C"/>
    <w:rsid w:val="00886E5F"/>
    <w:rsid w:val="00887F21"/>
    <w:rsid w:val="0089081A"/>
    <w:rsid w:val="008908F5"/>
    <w:rsid w:val="00893F00"/>
    <w:rsid w:val="008940ED"/>
    <w:rsid w:val="00894624"/>
    <w:rsid w:val="00894816"/>
    <w:rsid w:val="00894F63"/>
    <w:rsid w:val="008951FC"/>
    <w:rsid w:val="0089592F"/>
    <w:rsid w:val="008959FE"/>
    <w:rsid w:val="0089628D"/>
    <w:rsid w:val="008964FB"/>
    <w:rsid w:val="008965A7"/>
    <w:rsid w:val="00897A5D"/>
    <w:rsid w:val="00897A91"/>
    <w:rsid w:val="00897E4D"/>
    <w:rsid w:val="008A039B"/>
    <w:rsid w:val="008A0AEF"/>
    <w:rsid w:val="008A0DDD"/>
    <w:rsid w:val="008A18B6"/>
    <w:rsid w:val="008A1E48"/>
    <w:rsid w:val="008A2F99"/>
    <w:rsid w:val="008A326B"/>
    <w:rsid w:val="008A39F9"/>
    <w:rsid w:val="008A4969"/>
    <w:rsid w:val="008A5644"/>
    <w:rsid w:val="008A5F51"/>
    <w:rsid w:val="008A6988"/>
    <w:rsid w:val="008A7014"/>
    <w:rsid w:val="008A7549"/>
    <w:rsid w:val="008A75A3"/>
    <w:rsid w:val="008A7E29"/>
    <w:rsid w:val="008B001D"/>
    <w:rsid w:val="008B0632"/>
    <w:rsid w:val="008B0D6D"/>
    <w:rsid w:val="008B0DC9"/>
    <w:rsid w:val="008B14C1"/>
    <w:rsid w:val="008B1670"/>
    <w:rsid w:val="008B191F"/>
    <w:rsid w:val="008B2C75"/>
    <w:rsid w:val="008B40F5"/>
    <w:rsid w:val="008B4B6B"/>
    <w:rsid w:val="008B59AD"/>
    <w:rsid w:val="008B5D07"/>
    <w:rsid w:val="008B5F75"/>
    <w:rsid w:val="008B66B0"/>
    <w:rsid w:val="008B6C80"/>
    <w:rsid w:val="008B71F2"/>
    <w:rsid w:val="008B72E7"/>
    <w:rsid w:val="008B75FD"/>
    <w:rsid w:val="008C0739"/>
    <w:rsid w:val="008C0881"/>
    <w:rsid w:val="008C0CA5"/>
    <w:rsid w:val="008C1129"/>
    <w:rsid w:val="008C134A"/>
    <w:rsid w:val="008C1BB2"/>
    <w:rsid w:val="008C20DF"/>
    <w:rsid w:val="008C21EF"/>
    <w:rsid w:val="008C24AA"/>
    <w:rsid w:val="008C33D7"/>
    <w:rsid w:val="008C368E"/>
    <w:rsid w:val="008C3B74"/>
    <w:rsid w:val="008C3D64"/>
    <w:rsid w:val="008C42DF"/>
    <w:rsid w:val="008C6668"/>
    <w:rsid w:val="008C67C2"/>
    <w:rsid w:val="008C6A0C"/>
    <w:rsid w:val="008D01FF"/>
    <w:rsid w:val="008D0772"/>
    <w:rsid w:val="008D0CF8"/>
    <w:rsid w:val="008D13E4"/>
    <w:rsid w:val="008D15A6"/>
    <w:rsid w:val="008D1F54"/>
    <w:rsid w:val="008D2120"/>
    <w:rsid w:val="008D27C7"/>
    <w:rsid w:val="008D27CE"/>
    <w:rsid w:val="008D287C"/>
    <w:rsid w:val="008D2E64"/>
    <w:rsid w:val="008D366F"/>
    <w:rsid w:val="008D3AF7"/>
    <w:rsid w:val="008D3B4A"/>
    <w:rsid w:val="008D46C0"/>
    <w:rsid w:val="008D51BF"/>
    <w:rsid w:val="008D5B03"/>
    <w:rsid w:val="008D5BE6"/>
    <w:rsid w:val="008D63B8"/>
    <w:rsid w:val="008D6F33"/>
    <w:rsid w:val="008D787E"/>
    <w:rsid w:val="008E1118"/>
    <w:rsid w:val="008E2BDC"/>
    <w:rsid w:val="008E36F8"/>
    <w:rsid w:val="008E3D8C"/>
    <w:rsid w:val="008E508E"/>
    <w:rsid w:val="008E517F"/>
    <w:rsid w:val="008E5230"/>
    <w:rsid w:val="008E5CED"/>
    <w:rsid w:val="008E6184"/>
    <w:rsid w:val="008E6835"/>
    <w:rsid w:val="008E73CE"/>
    <w:rsid w:val="008E77AE"/>
    <w:rsid w:val="008F063E"/>
    <w:rsid w:val="008F0BD1"/>
    <w:rsid w:val="008F1E00"/>
    <w:rsid w:val="008F22A9"/>
    <w:rsid w:val="008F23D3"/>
    <w:rsid w:val="008F51D2"/>
    <w:rsid w:val="008F53F0"/>
    <w:rsid w:val="008F5481"/>
    <w:rsid w:val="008F55CC"/>
    <w:rsid w:val="008F62AF"/>
    <w:rsid w:val="008F6313"/>
    <w:rsid w:val="008F63E6"/>
    <w:rsid w:val="008F6680"/>
    <w:rsid w:val="008F73FA"/>
    <w:rsid w:val="008F7D83"/>
    <w:rsid w:val="008F7EC2"/>
    <w:rsid w:val="009003C0"/>
    <w:rsid w:val="00900597"/>
    <w:rsid w:val="00900CB8"/>
    <w:rsid w:val="00901161"/>
    <w:rsid w:val="00901254"/>
    <w:rsid w:val="0090166E"/>
    <w:rsid w:val="00901697"/>
    <w:rsid w:val="00901E9A"/>
    <w:rsid w:val="00903115"/>
    <w:rsid w:val="0090329B"/>
    <w:rsid w:val="00903540"/>
    <w:rsid w:val="00903E75"/>
    <w:rsid w:val="00904000"/>
    <w:rsid w:val="009041AB"/>
    <w:rsid w:val="009044B5"/>
    <w:rsid w:val="00905319"/>
    <w:rsid w:val="00905641"/>
    <w:rsid w:val="00905C22"/>
    <w:rsid w:val="0090654F"/>
    <w:rsid w:val="0090662A"/>
    <w:rsid w:val="00906836"/>
    <w:rsid w:val="00906E84"/>
    <w:rsid w:val="0090740D"/>
    <w:rsid w:val="0090779B"/>
    <w:rsid w:val="009077F9"/>
    <w:rsid w:val="00907833"/>
    <w:rsid w:val="00910A8D"/>
    <w:rsid w:val="00910C55"/>
    <w:rsid w:val="009114D1"/>
    <w:rsid w:val="00911714"/>
    <w:rsid w:val="009118BD"/>
    <w:rsid w:val="0091263E"/>
    <w:rsid w:val="00914555"/>
    <w:rsid w:val="00914842"/>
    <w:rsid w:val="00915EDA"/>
    <w:rsid w:val="00916AC4"/>
    <w:rsid w:val="009179A4"/>
    <w:rsid w:val="00917A1B"/>
    <w:rsid w:val="00917D85"/>
    <w:rsid w:val="0092021F"/>
    <w:rsid w:val="00920465"/>
    <w:rsid w:val="0092119B"/>
    <w:rsid w:val="00921430"/>
    <w:rsid w:val="009215C2"/>
    <w:rsid w:val="00922E18"/>
    <w:rsid w:val="00924502"/>
    <w:rsid w:val="009253A0"/>
    <w:rsid w:val="0092569D"/>
    <w:rsid w:val="009256F8"/>
    <w:rsid w:val="00926910"/>
    <w:rsid w:val="00926E31"/>
    <w:rsid w:val="00926F3D"/>
    <w:rsid w:val="00926F63"/>
    <w:rsid w:val="00927490"/>
    <w:rsid w:val="00927603"/>
    <w:rsid w:val="00927A87"/>
    <w:rsid w:val="00930423"/>
    <w:rsid w:val="009306C6"/>
    <w:rsid w:val="00930A19"/>
    <w:rsid w:val="0093176E"/>
    <w:rsid w:val="00931CBF"/>
    <w:rsid w:val="00931DAE"/>
    <w:rsid w:val="00931FCF"/>
    <w:rsid w:val="009327DF"/>
    <w:rsid w:val="00932DB9"/>
    <w:rsid w:val="00933781"/>
    <w:rsid w:val="009337F0"/>
    <w:rsid w:val="00933B55"/>
    <w:rsid w:val="00933C94"/>
    <w:rsid w:val="0093427D"/>
    <w:rsid w:val="0093556D"/>
    <w:rsid w:val="009357FF"/>
    <w:rsid w:val="00936D7A"/>
    <w:rsid w:val="00937036"/>
    <w:rsid w:val="00937352"/>
    <w:rsid w:val="009400C7"/>
    <w:rsid w:val="0094010B"/>
    <w:rsid w:val="009405B7"/>
    <w:rsid w:val="00940752"/>
    <w:rsid w:val="009407AA"/>
    <w:rsid w:val="00941D91"/>
    <w:rsid w:val="00941EF9"/>
    <w:rsid w:val="00942363"/>
    <w:rsid w:val="00942496"/>
    <w:rsid w:val="00942974"/>
    <w:rsid w:val="00942DBF"/>
    <w:rsid w:val="00943DC1"/>
    <w:rsid w:val="00944CB9"/>
    <w:rsid w:val="00944EB3"/>
    <w:rsid w:val="009453D8"/>
    <w:rsid w:val="00945963"/>
    <w:rsid w:val="009464DA"/>
    <w:rsid w:val="009470A6"/>
    <w:rsid w:val="009474F1"/>
    <w:rsid w:val="0095008F"/>
    <w:rsid w:val="009500C7"/>
    <w:rsid w:val="009503B2"/>
    <w:rsid w:val="00953197"/>
    <w:rsid w:val="0095322A"/>
    <w:rsid w:val="00953840"/>
    <w:rsid w:val="009542CC"/>
    <w:rsid w:val="009549C9"/>
    <w:rsid w:val="0095560B"/>
    <w:rsid w:val="00956DAF"/>
    <w:rsid w:val="009577BF"/>
    <w:rsid w:val="00957EAC"/>
    <w:rsid w:val="00961B67"/>
    <w:rsid w:val="00961E2E"/>
    <w:rsid w:val="00962689"/>
    <w:rsid w:val="00963D03"/>
    <w:rsid w:val="00964056"/>
    <w:rsid w:val="00964076"/>
    <w:rsid w:val="009641F6"/>
    <w:rsid w:val="009647E9"/>
    <w:rsid w:val="00965CE9"/>
    <w:rsid w:val="009661B4"/>
    <w:rsid w:val="00966341"/>
    <w:rsid w:val="0096645A"/>
    <w:rsid w:val="00966613"/>
    <w:rsid w:val="00966B71"/>
    <w:rsid w:val="00966BD1"/>
    <w:rsid w:val="00966F33"/>
    <w:rsid w:val="0096704E"/>
    <w:rsid w:val="0096735D"/>
    <w:rsid w:val="00967429"/>
    <w:rsid w:val="00967971"/>
    <w:rsid w:val="0097009F"/>
    <w:rsid w:val="0097023F"/>
    <w:rsid w:val="00970F39"/>
    <w:rsid w:val="00972307"/>
    <w:rsid w:val="009726BA"/>
    <w:rsid w:val="00973960"/>
    <w:rsid w:val="00973ADD"/>
    <w:rsid w:val="00974C0B"/>
    <w:rsid w:val="00975825"/>
    <w:rsid w:val="00976921"/>
    <w:rsid w:val="0098098E"/>
    <w:rsid w:val="009813ED"/>
    <w:rsid w:val="00981E00"/>
    <w:rsid w:val="00982204"/>
    <w:rsid w:val="009825A1"/>
    <w:rsid w:val="00982850"/>
    <w:rsid w:val="00982F21"/>
    <w:rsid w:val="00982F30"/>
    <w:rsid w:val="00982F65"/>
    <w:rsid w:val="00983273"/>
    <w:rsid w:val="00984007"/>
    <w:rsid w:val="0098413A"/>
    <w:rsid w:val="00984826"/>
    <w:rsid w:val="00985124"/>
    <w:rsid w:val="0098516A"/>
    <w:rsid w:val="00985437"/>
    <w:rsid w:val="00985EEA"/>
    <w:rsid w:val="009864CE"/>
    <w:rsid w:val="00986FEE"/>
    <w:rsid w:val="0098762C"/>
    <w:rsid w:val="00987BEB"/>
    <w:rsid w:val="00990FC3"/>
    <w:rsid w:val="009916B2"/>
    <w:rsid w:val="009916C4"/>
    <w:rsid w:val="00991E5A"/>
    <w:rsid w:val="009920B3"/>
    <w:rsid w:val="00992218"/>
    <w:rsid w:val="009928BD"/>
    <w:rsid w:val="00992FB8"/>
    <w:rsid w:val="0099300E"/>
    <w:rsid w:val="00993188"/>
    <w:rsid w:val="009947E5"/>
    <w:rsid w:val="0099484C"/>
    <w:rsid w:val="00995191"/>
    <w:rsid w:val="00995465"/>
    <w:rsid w:val="00995644"/>
    <w:rsid w:val="009956EB"/>
    <w:rsid w:val="00996674"/>
    <w:rsid w:val="00996D1C"/>
    <w:rsid w:val="009976A7"/>
    <w:rsid w:val="00997828"/>
    <w:rsid w:val="009978E4"/>
    <w:rsid w:val="0099797F"/>
    <w:rsid w:val="00997F30"/>
    <w:rsid w:val="009A00DD"/>
    <w:rsid w:val="009A0AB9"/>
    <w:rsid w:val="009A0E6F"/>
    <w:rsid w:val="009A112B"/>
    <w:rsid w:val="009A2168"/>
    <w:rsid w:val="009A2338"/>
    <w:rsid w:val="009A24C2"/>
    <w:rsid w:val="009A2CA0"/>
    <w:rsid w:val="009A32D0"/>
    <w:rsid w:val="009A3C4C"/>
    <w:rsid w:val="009A3DB8"/>
    <w:rsid w:val="009A3DF2"/>
    <w:rsid w:val="009A3E45"/>
    <w:rsid w:val="009A3F3F"/>
    <w:rsid w:val="009A6485"/>
    <w:rsid w:val="009A6AF3"/>
    <w:rsid w:val="009A6BDE"/>
    <w:rsid w:val="009A6C02"/>
    <w:rsid w:val="009A72B4"/>
    <w:rsid w:val="009A7A48"/>
    <w:rsid w:val="009B0413"/>
    <w:rsid w:val="009B0444"/>
    <w:rsid w:val="009B0CB1"/>
    <w:rsid w:val="009B0E9B"/>
    <w:rsid w:val="009B1615"/>
    <w:rsid w:val="009B1619"/>
    <w:rsid w:val="009B173A"/>
    <w:rsid w:val="009B1932"/>
    <w:rsid w:val="009B196D"/>
    <w:rsid w:val="009B19AB"/>
    <w:rsid w:val="009B2185"/>
    <w:rsid w:val="009B2235"/>
    <w:rsid w:val="009B2EBA"/>
    <w:rsid w:val="009B39AD"/>
    <w:rsid w:val="009B4351"/>
    <w:rsid w:val="009B60BE"/>
    <w:rsid w:val="009B6B14"/>
    <w:rsid w:val="009B712E"/>
    <w:rsid w:val="009C1229"/>
    <w:rsid w:val="009C13E1"/>
    <w:rsid w:val="009C1F73"/>
    <w:rsid w:val="009C3835"/>
    <w:rsid w:val="009C39E5"/>
    <w:rsid w:val="009C3E38"/>
    <w:rsid w:val="009C3F32"/>
    <w:rsid w:val="009C539B"/>
    <w:rsid w:val="009C6010"/>
    <w:rsid w:val="009C6303"/>
    <w:rsid w:val="009C6508"/>
    <w:rsid w:val="009C6644"/>
    <w:rsid w:val="009C7065"/>
    <w:rsid w:val="009C7411"/>
    <w:rsid w:val="009C7BE3"/>
    <w:rsid w:val="009C7FA4"/>
    <w:rsid w:val="009D060F"/>
    <w:rsid w:val="009D1131"/>
    <w:rsid w:val="009D122B"/>
    <w:rsid w:val="009D1AF7"/>
    <w:rsid w:val="009D21DA"/>
    <w:rsid w:val="009D2261"/>
    <w:rsid w:val="009D2365"/>
    <w:rsid w:val="009D28E1"/>
    <w:rsid w:val="009D2C9D"/>
    <w:rsid w:val="009D2F72"/>
    <w:rsid w:val="009D4215"/>
    <w:rsid w:val="009D448F"/>
    <w:rsid w:val="009D4837"/>
    <w:rsid w:val="009D52BC"/>
    <w:rsid w:val="009D54A2"/>
    <w:rsid w:val="009D6459"/>
    <w:rsid w:val="009D6653"/>
    <w:rsid w:val="009D6A36"/>
    <w:rsid w:val="009D6CE6"/>
    <w:rsid w:val="009D6D90"/>
    <w:rsid w:val="009D6F42"/>
    <w:rsid w:val="009D727F"/>
    <w:rsid w:val="009D73B7"/>
    <w:rsid w:val="009D7826"/>
    <w:rsid w:val="009D7B95"/>
    <w:rsid w:val="009E04D4"/>
    <w:rsid w:val="009E059D"/>
    <w:rsid w:val="009E0F42"/>
    <w:rsid w:val="009E0F71"/>
    <w:rsid w:val="009E0FCC"/>
    <w:rsid w:val="009E1377"/>
    <w:rsid w:val="009E190F"/>
    <w:rsid w:val="009E5244"/>
    <w:rsid w:val="009E6E69"/>
    <w:rsid w:val="009E7D79"/>
    <w:rsid w:val="009F0038"/>
    <w:rsid w:val="009F0E4A"/>
    <w:rsid w:val="009F12F3"/>
    <w:rsid w:val="009F1477"/>
    <w:rsid w:val="009F1872"/>
    <w:rsid w:val="009F1C3C"/>
    <w:rsid w:val="009F2441"/>
    <w:rsid w:val="009F24AB"/>
    <w:rsid w:val="009F2DD9"/>
    <w:rsid w:val="009F47CC"/>
    <w:rsid w:val="009F4C90"/>
    <w:rsid w:val="009F4D40"/>
    <w:rsid w:val="009F4EAC"/>
    <w:rsid w:val="009F4F17"/>
    <w:rsid w:val="009F56BA"/>
    <w:rsid w:val="009F5B9A"/>
    <w:rsid w:val="009F63D3"/>
    <w:rsid w:val="009F6783"/>
    <w:rsid w:val="009F6AB7"/>
    <w:rsid w:val="009F6C84"/>
    <w:rsid w:val="009F7389"/>
    <w:rsid w:val="009F740D"/>
    <w:rsid w:val="009F77A3"/>
    <w:rsid w:val="009F78FE"/>
    <w:rsid w:val="00A00758"/>
    <w:rsid w:val="00A00955"/>
    <w:rsid w:val="00A00C65"/>
    <w:rsid w:val="00A0128D"/>
    <w:rsid w:val="00A01584"/>
    <w:rsid w:val="00A01D6A"/>
    <w:rsid w:val="00A01F45"/>
    <w:rsid w:val="00A02EC8"/>
    <w:rsid w:val="00A0308D"/>
    <w:rsid w:val="00A03F2D"/>
    <w:rsid w:val="00A04AA0"/>
    <w:rsid w:val="00A04AA7"/>
    <w:rsid w:val="00A04DA9"/>
    <w:rsid w:val="00A05669"/>
    <w:rsid w:val="00A056CC"/>
    <w:rsid w:val="00A059AB"/>
    <w:rsid w:val="00A05BA0"/>
    <w:rsid w:val="00A06430"/>
    <w:rsid w:val="00A06B39"/>
    <w:rsid w:val="00A075C0"/>
    <w:rsid w:val="00A077FB"/>
    <w:rsid w:val="00A07A3F"/>
    <w:rsid w:val="00A10613"/>
    <w:rsid w:val="00A10F90"/>
    <w:rsid w:val="00A112C2"/>
    <w:rsid w:val="00A119A0"/>
    <w:rsid w:val="00A119BD"/>
    <w:rsid w:val="00A11D87"/>
    <w:rsid w:val="00A11D8E"/>
    <w:rsid w:val="00A132D0"/>
    <w:rsid w:val="00A13AAC"/>
    <w:rsid w:val="00A1439A"/>
    <w:rsid w:val="00A14719"/>
    <w:rsid w:val="00A14C50"/>
    <w:rsid w:val="00A1522F"/>
    <w:rsid w:val="00A15644"/>
    <w:rsid w:val="00A168E6"/>
    <w:rsid w:val="00A16D58"/>
    <w:rsid w:val="00A202F5"/>
    <w:rsid w:val="00A20699"/>
    <w:rsid w:val="00A20CE2"/>
    <w:rsid w:val="00A2128C"/>
    <w:rsid w:val="00A21A9E"/>
    <w:rsid w:val="00A21BB3"/>
    <w:rsid w:val="00A21F9F"/>
    <w:rsid w:val="00A2210C"/>
    <w:rsid w:val="00A2249A"/>
    <w:rsid w:val="00A22696"/>
    <w:rsid w:val="00A2276C"/>
    <w:rsid w:val="00A227C4"/>
    <w:rsid w:val="00A228A6"/>
    <w:rsid w:val="00A22CE4"/>
    <w:rsid w:val="00A236B5"/>
    <w:rsid w:val="00A23725"/>
    <w:rsid w:val="00A23AEA"/>
    <w:rsid w:val="00A23CB3"/>
    <w:rsid w:val="00A24852"/>
    <w:rsid w:val="00A249F4"/>
    <w:rsid w:val="00A24D3A"/>
    <w:rsid w:val="00A25C04"/>
    <w:rsid w:val="00A25CD4"/>
    <w:rsid w:val="00A260DB"/>
    <w:rsid w:val="00A26A15"/>
    <w:rsid w:val="00A274E4"/>
    <w:rsid w:val="00A27964"/>
    <w:rsid w:val="00A3051E"/>
    <w:rsid w:val="00A31153"/>
    <w:rsid w:val="00A31F4A"/>
    <w:rsid w:val="00A33292"/>
    <w:rsid w:val="00A3331D"/>
    <w:rsid w:val="00A335EA"/>
    <w:rsid w:val="00A338ED"/>
    <w:rsid w:val="00A33A7F"/>
    <w:rsid w:val="00A344A7"/>
    <w:rsid w:val="00A348CD"/>
    <w:rsid w:val="00A35A34"/>
    <w:rsid w:val="00A35A9B"/>
    <w:rsid w:val="00A35D14"/>
    <w:rsid w:val="00A36066"/>
    <w:rsid w:val="00A37555"/>
    <w:rsid w:val="00A37DE7"/>
    <w:rsid w:val="00A40432"/>
    <w:rsid w:val="00A40AE5"/>
    <w:rsid w:val="00A40B14"/>
    <w:rsid w:val="00A40F64"/>
    <w:rsid w:val="00A428BE"/>
    <w:rsid w:val="00A42E7C"/>
    <w:rsid w:val="00A434B0"/>
    <w:rsid w:val="00A43506"/>
    <w:rsid w:val="00A436EF"/>
    <w:rsid w:val="00A43C35"/>
    <w:rsid w:val="00A50094"/>
    <w:rsid w:val="00A501CE"/>
    <w:rsid w:val="00A50540"/>
    <w:rsid w:val="00A507F3"/>
    <w:rsid w:val="00A50BB9"/>
    <w:rsid w:val="00A50EF0"/>
    <w:rsid w:val="00A50F21"/>
    <w:rsid w:val="00A51916"/>
    <w:rsid w:val="00A523F0"/>
    <w:rsid w:val="00A52491"/>
    <w:rsid w:val="00A52D71"/>
    <w:rsid w:val="00A53E3B"/>
    <w:rsid w:val="00A54006"/>
    <w:rsid w:val="00A54110"/>
    <w:rsid w:val="00A54132"/>
    <w:rsid w:val="00A5487D"/>
    <w:rsid w:val="00A54DCA"/>
    <w:rsid w:val="00A55164"/>
    <w:rsid w:val="00A5554B"/>
    <w:rsid w:val="00A5637D"/>
    <w:rsid w:val="00A563EA"/>
    <w:rsid w:val="00A56E70"/>
    <w:rsid w:val="00A56FB8"/>
    <w:rsid w:val="00A573F2"/>
    <w:rsid w:val="00A574D9"/>
    <w:rsid w:val="00A57769"/>
    <w:rsid w:val="00A60084"/>
    <w:rsid w:val="00A60111"/>
    <w:rsid w:val="00A60A2F"/>
    <w:rsid w:val="00A61B5E"/>
    <w:rsid w:val="00A62548"/>
    <w:rsid w:val="00A62A18"/>
    <w:rsid w:val="00A63610"/>
    <w:rsid w:val="00A641B9"/>
    <w:rsid w:val="00A64836"/>
    <w:rsid w:val="00A64B12"/>
    <w:rsid w:val="00A651B5"/>
    <w:rsid w:val="00A65721"/>
    <w:rsid w:val="00A65843"/>
    <w:rsid w:val="00A65C1D"/>
    <w:rsid w:val="00A67006"/>
    <w:rsid w:val="00A67604"/>
    <w:rsid w:val="00A702E5"/>
    <w:rsid w:val="00A704ED"/>
    <w:rsid w:val="00A71D44"/>
    <w:rsid w:val="00A7249C"/>
    <w:rsid w:val="00A72639"/>
    <w:rsid w:val="00A7395C"/>
    <w:rsid w:val="00A73C05"/>
    <w:rsid w:val="00A74B69"/>
    <w:rsid w:val="00A7515B"/>
    <w:rsid w:val="00A75264"/>
    <w:rsid w:val="00A75453"/>
    <w:rsid w:val="00A75F45"/>
    <w:rsid w:val="00A76216"/>
    <w:rsid w:val="00A763A4"/>
    <w:rsid w:val="00A76477"/>
    <w:rsid w:val="00A76478"/>
    <w:rsid w:val="00A77103"/>
    <w:rsid w:val="00A77170"/>
    <w:rsid w:val="00A772A2"/>
    <w:rsid w:val="00A773DC"/>
    <w:rsid w:val="00A77B4A"/>
    <w:rsid w:val="00A77D36"/>
    <w:rsid w:val="00A805F8"/>
    <w:rsid w:val="00A80750"/>
    <w:rsid w:val="00A80766"/>
    <w:rsid w:val="00A80A10"/>
    <w:rsid w:val="00A80E55"/>
    <w:rsid w:val="00A81329"/>
    <w:rsid w:val="00A82A84"/>
    <w:rsid w:val="00A82C6E"/>
    <w:rsid w:val="00A83254"/>
    <w:rsid w:val="00A835BC"/>
    <w:rsid w:val="00A836D1"/>
    <w:rsid w:val="00A837EE"/>
    <w:rsid w:val="00A83B03"/>
    <w:rsid w:val="00A83CA6"/>
    <w:rsid w:val="00A843E5"/>
    <w:rsid w:val="00A849E1"/>
    <w:rsid w:val="00A84D89"/>
    <w:rsid w:val="00A8586A"/>
    <w:rsid w:val="00A86C06"/>
    <w:rsid w:val="00A90FF4"/>
    <w:rsid w:val="00A919BB"/>
    <w:rsid w:val="00A92ECB"/>
    <w:rsid w:val="00A93461"/>
    <w:rsid w:val="00A93A37"/>
    <w:rsid w:val="00A9400C"/>
    <w:rsid w:val="00A9416D"/>
    <w:rsid w:val="00A95EA0"/>
    <w:rsid w:val="00A96D38"/>
    <w:rsid w:val="00A970E1"/>
    <w:rsid w:val="00A9730E"/>
    <w:rsid w:val="00A97404"/>
    <w:rsid w:val="00A9771C"/>
    <w:rsid w:val="00A97725"/>
    <w:rsid w:val="00A97CD9"/>
    <w:rsid w:val="00AA0007"/>
    <w:rsid w:val="00AA01A6"/>
    <w:rsid w:val="00AA0935"/>
    <w:rsid w:val="00AA0F26"/>
    <w:rsid w:val="00AA1036"/>
    <w:rsid w:val="00AA1AEF"/>
    <w:rsid w:val="00AA212B"/>
    <w:rsid w:val="00AA2A87"/>
    <w:rsid w:val="00AA2BC1"/>
    <w:rsid w:val="00AA2C64"/>
    <w:rsid w:val="00AA3129"/>
    <w:rsid w:val="00AA48A4"/>
    <w:rsid w:val="00AA4C81"/>
    <w:rsid w:val="00AA5787"/>
    <w:rsid w:val="00AA67BB"/>
    <w:rsid w:val="00AA6CFA"/>
    <w:rsid w:val="00AA72A3"/>
    <w:rsid w:val="00AB0A40"/>
    <w:rsid w:val="00AB0B09"/>
    <w:rsid w:val="00AB12C6"/>
    <w:rsid w:val="00AB1822"/>
    <w:rsid w:val="00AB29E9"/>
    <w:rsid w:val="00AB2E14"/>
    <w:rsid w:val="00AB313A"/>
    <w:rsid w:val="00AB3851"/>
    <w:rsid w:val="00AB3D47"/>
    <w:rsid w:val="00AB42AF"/>
    <w:rsid w:val="00AB476D"/>
    <w:rsid w:val="00AB5464"/>
    <w:rsid w:val="00AB5EF2"/>
    <w:rsid w:val="00AB5F4D"/>
    <w:rsid w:val="00AB6105"/>
    <w:rsid w:val="00AB687F"/>
    <w:rsid w:val="00AB6B3A"/>
    <w:rsid w:val="00AB7D45"/>
    <w:rsid w:val="00AC03C8"/>
    <w:rsid w:val="00AC170A"/>
    <w:rsid w:val="00AC2C7D"/>
    <w:rsid w:val="00AC32FA"/>
    <w:rsid w:val="00AC3679"/>
    <w:rsid w:val="00AC3E20"/>
    <w:rsid w:val="00AC414F"/>
    <w:rsid w:val="00AC5655"/>
    <w:rsid w:val="00AC5909"/>
    <w:rsid w:val="00AC5C1D"/>
    <w:rsid w:val="00AC6023"/>
    <w:rsid w:val="00AC66F1"/>
    <w:rsid w:val="00AC6A7C"/>
    <w:rsid w:val="00AC6B4C"/>
    <w:rsid w:val="00AC7771"/>
    <w:rsid w:val="00AD02AA"/>
    <w:rsid w:val="00AD0BBB"/>
    <w:rsid w:val="00AD0F2C"/>
    <w:rsid w:val="00AD1273"/>
    <w:rsid w:val="00AD1A60"/>
    <w:rsid w:val="00AD2282"/>
    <w:rsid w:val="00AD243F"/>
    <w:rsid w:val="00AD405A"/>
    <w:rsid w:val="00AD4282"/>
    <w:rsid w:val="00AD44FB"/>
    <w:rsid w:val="00AD4B5F"/>
    <w:rsid w:val="00AD4E8D"/>
    <w:rsid w:val="00AD54F3"/>
    <w:rsid w:val="00AD59DB"/>
    <w:rsid w:val="00AD60F9"/>
    <w:rsid w:val="00AD6867"/>
    <w:rsid w:val="00AD7FED"/>
    <w:rsid w:val="00AE00C1"/>
    <w:rsid w:val="00AE0649"/>
    <w:rsid w:val="00AE06C9"/>
    <w:rsid w:val="00AE0C9E"/>
    <w:rsid w:val="00AE0DD4"/>
    <w:rsid w:val="00AE11E4"/>
    <w:rsid w:val="00AE12B6"/>
    <w:rsid w:val="00AE13DA"/>
    <w:rsid w:val="00AE220E"/>
    <w:rsid w:val="00AE3FE9"/>
    <w:rsid w:val="00AE4BAB"/>
    <w:rsid w:val="00AE4D2B"/>
    <w:rsid w:val="00AE5540"/>
    <w:rsid w:val="00AE556E"/>
    <w:rsid w:val="00AE55DB"/>
    <w:rsid w:val="00AE59B7"/>
    <w:rsid w:val="00AF035F"/>
    <w:rsid w:val="00AF03F3"/>
    <w:rsid w:val="00AF0C7A"/>
    <w:rsid w:val="00AF0EFC"/>
    <w:rsid w:val="00AF19D0"/>
    <w:rsid w:val="00AF1BF3"/>
    <w:rsid w:val="00AF1C16"/>
    <w:rsid w:val="00AF2A12"/>
    <w:rsid w:val="00AF3C97"/>
    <w:rsid w:val="00AF3F09"/>
    <w:rsid w:val="00AF45C6"/>
    <w:rsid w:val="00AF5B99"/>
    <w:rsid w:val="00AF5ED7"/>
    <w:rsid w:val="00AF6A20"/>
    <w:rsid w:val="00AF78C5"/>
    <w:rsid w:val="00AF7B8F"/>
    <w:rsid w:val="00AF7FC1"/>
    <w:rsid w:val="00B00953"/>
    <w:rsid w:val="00B01281"/>
    <w:rsid w:val="00B0199F"/>
    <w:rsid w:val="00B022F9"/>
    <w:rsid w:val="00B02C5B"/>
    <w:rsid w:val="00B02DE4"/>
    <w:rsid w:val="00B03295"/>
    <w:rsid w:val="00B032C4"/>
    <w:rsid w:val="00B042E8"/>
    <w:rsid w:val="00B04530"/>
    <w:rsid w:val="00B05020"/>
    <w:rsid w:val="00B05336"/>
    <w:rsid w:val="00B05F1E"/>
    <w:rsid w:val="00B06151"/>
    <w:rsid w:val="00B0623F"/>
    <w:rsid w:val="00B067AE"/>
    <w:rsid w:val="00B06CE0"/>
    <w:rsid w:val="00B06D0D"/>
    <w:rsid w:val="00B075BE"/>
    <w:rsid w:val="00B0775C"/>
    <w:rsid w:val="00B07DEB"/>
    <w:rsid w:val="00B105E9"/>
    <w:rsid w:val="00B10A09"/>
    <w:rsid w:val="00B113CD"/>
    <w:rsid w:val="00B11915"/>
    <w:rsid w:val="00B11C80"/>
    <w:rsid w:val="00B12180"/>
    <w:rsid w:val="00B13406"/>
    <w:rsid w:val="00B13B7F"/>
    <w:rsid w:val="00B14212"/>
    <w:rsid w:val="00B14F85"/>
    <w:rsid w:val="00B150AF"/>
    <w:rsid w:val="00B15204"/>
    <w:rsid w:val="00B15BCE"/>
    <w:rsid w:val="00B166BA"/>
    <w:rsid w:val="00B16A35"/>
    <w:rsid w:val="00B17301"/>
    <w:rsid w:val="00B17E01"/>
    <w:rsid w:val="00B20286"/>
    <w:rsid w:val="00B20D43"/>
    <w:rsid w:val="00B20F78"/>
    <w:rsid w:val="00B21954"/>
    <w:rsid w:val="00B22888"/>
    <w:rsid w:val="00B22B67"/>
    <w:rsid w:val="00B22DBC"/>
    <w:rsid w:val="00B24747"/>
    <w:rsid w:val="00B24C16"/>
    <w:rsid w:val="00B257B7"/>
    <w:rsid w:val="00B25B49"/>
    <w:rsid w:val="00B2607F"/>
    <w:rsid w:val="00B260EC"/>
    <w:rsid w:val="00B2698C"/>
    <w:rsid w:val="00B26CBF"/>
    <w:rsid w:val="00B274A3"/>
    <w:rsid w:val="00B30335"/>
    <w:rsid w:val="00B30771"/>
    <w:rsid w:val="00B30FAF"/>
    <w:rsid w:val="00B321F4"/>
    <w:rsid w:val="00B32CA8"/>
    <w:rsid w:val="00B32D14"/>
    <w:rsid w:val="00B32DD0"/>
    <w:rsid w:val="00B3398A"/>
    <w:rsid w:val="00B33E8D"/>
    <w:rsid w:val="00B342AD"/>
    <w:rsid w:val="00B35006"/>
    <w:rsid w:val="00B35124"/>
    <w:rsid w:val="00B35573"/>
    <w:rsid w:val="00B3591C"/>
    <w:rsid w:val="00B35996"/>
    <w:rsid w:val="00B360FF"/>
    <w:rsid w:val="00B36288"/>
    <w:rsid w:val="00B369C0"/>
    <w:rsid w:val="00B36FAE"/>
    <w:rsid w:val="00B372C7"/>
    <w:rsid w:val="00B3759A"/>
    <w:rsid w:val="00B375A1"/>
    <w:rsid w:val="00B4002F"/>
    <w:rsid w:val="00B401FF"/>
    <w:rsid w:val="00B402E1"/>
    <w:rsid w:val="00B40456"/>
    <w:rsid w:val="00B40949"/>
    <w:rsid w:val="00B4100C"/>
    <w:rsid w:val="00B420EA"/>
    <w:rsid w:val="00B42F6A"/>
    <w:rsid w:val="00B4347C"/>
    <w:rsid w:val="00B437B5"/>
    <w:rsid w:val="00B43A3B"/>
    <w:rsid w:val="00B43CDC"/>
    <w:rsid w:val="00B43EC6"/>
    <w:rsid w:val="00B4416B"/>
    <w:rsid w:val="00B44A04"/>
    <w:rsid w:val="00B44BBC"/>
    <w:rsid w:val="00B4506F"/>
    <w:rsid w:val="00B45BA3"/>
    <w:rsid w:val="00B45FB8"/>
    <w:rsid w:val="00B46580"/>
    <w:rsid w:val="00B46C2F"/>
    <w:rsid w:val="00B47F35"/>
    <w:rsid w:val="00B50A40"/>
    <w:rsid w:val="00B518DE"/>
    <w:rsid w:val="00B51954"/>
    <w:rsid w:val="00B51BB8"/>
    <w:rsid w:val="00B52B39"/>
    <w:rsid w:val="00B53137"/>
    <w:rsid w:val="00B53F01"/>
    <w:rsid w:val="00B540F6"/>
    <w:rsid w:val="00B54A76"/>
    <w:rsid w:val="00B54AE7"/>
    <w:rsid w:val="00B553B5"/>
    <w:rsid w:val="00B55407"/>
    <w:rsid w:val="00B556B1"/>
    <w:rsid w:val="00B55F76"/>
    <w:rsid w:val="00B569CB"/>
    <w:rsid w:val="00B57903"/>
    <w:rsid w:val="00B6015B"/>
    <w:rsid w:val="00B607C0"/>
    <w:rsid w:val="00B612A2"/>
    <w:rsid w:val="00B61A22"/>
    <w:rsid w:val="00B6243C"/>
    <w:rsid w:val="00B62867"/>
    <w:rsid w:val="00B62ED8"/>
    <w:rsid w:val="00B63592"/>
    <w:rsid w:val="00B63F14"/>
    <w:rsid w:val="00B64739"/>
    <w:rsid w:val="00B64AC1"/>
    <w:rsid w:val="00B65A19"/>
    <w:rsid w:val="00B66AD1"/>
    <w:rsid w:val="00B66E28"/>
    <w:rsid w:val="00B66F44"/>
    <w:rsid w:val="00B675A4"/>
    <w:rsid w:val="00B6765D"/>
    <w:rsid w:val="00B67802"/>
    <w:rsid w:val="00B67A30"/>
    <w:rsid w:val="00B67C6A"/>
    <w:rsid w:val="00B703F5"/>
    <w:rsid w:val="00B706EB"/>
    <w:rsid w:val="00B70B61"/>
    <w:rsid w:val="00B71534"/>
    <w:rsid w:val="00B71B47"/>
    <w:rsid w:val="00B71C0F"/>
    <w:rsid w:val="00B71EFB"/>
    <w:rsid w:val="00B72563"/>
    <w:rsid w:val="00B72CDA"/>
    <w:rsid w:val="00B7321F"/>
    <w:rsid w:val="00B73317"/>
    <w:rsid w:val="00B74049"/>
    <w:rsid w:val="00B743D1"/>
    <w:rsid w:val="00B75487"/>
    <w:rsid w:val="00B758ED"/>
    <w:rsid w:val="00B75C6F"/>
    <w:rsid w:val="00B76EB2"/>
    <w:rsid w:val="00B77091"/>
    <w:rsid w:val="00B77E45"/>
    <w:rsid w:val="00B8090F"/>
    <w:rsid w:val="00B8183C"/>
    <w:rsid w:val="00B82496"/>
    <w:rsid w:val="00B82C49"/>
    <w:rsid w:val="00B82CC3"/>
    <w:rsid w:val="00B8304D"/>
    <w:rsid w:val="00B839B4"/>
    <w:rsid w:val="00B83B03"/>
    <w:rsid w:val="00B83CAF"/>
    <w:rsid w:val="00B83D98"/>
    <w:rsid w:val="00B84187"/>
    <w:rsid w:val="00B84774"/>
    <w:rsid w:val="00B85048"/>
    <w:rsid w:val="00B855A7"/>
    <w:rsid w:val="00B859B7"/>
    <w:rsid w:val="00B85E61"/>
    <w:rsid w:val="00B86BEA"/>
    <w:rsid w:val="00B86C59"/>
    <w:rsid w:val="00B86DFF"/>
    <w:rsid w:val="00B876A8"/>
    <w:rsid w:val="00B90BF7"/>
    <w:rsid w:val="00B914D9"/>
    <w:rsid w:val="00B91701"/>
    <w:rsid w:val="00B91C7B"/>
    <w:rsid w:val="00B9225B"/>
    <w:rsid w:val="00B92976"/>
    <w:rsid w:val="00B94593"/>
    <w:rsid w:val="00B95CB2"/>
    <w:rsid w:val="00B95D2A"/>
    <w:rsid w:val="00B96CBD"/>
    <w:rsid w:val="00B96CE2"/>
    <w:rsid w:val="00B96E90"/>
    <w:rsid w:val="00B9720C"/>
    <w:rsid w:val="00BA01EA"/>
    <w:rsid w:val="00BA0D28"/>
    <w:rsid w:val="00BA0D43"/>
    <w:rsid w:val="00BA108C"/>
    <w:rsid w:val="00BA14DA"/>
    <w:rsid w:val="00BA17F8"/>
    <w:rsid w:val="00BA22D1"/>
    <w:rsid w:val="00BA2950"/>
    <w:rsid w:val="00BA29D9"/>
    <w:rsid w:val="00BA3B63"/>
    <w:rsid w:val="00BA46EB"/>
    <w:rsid w:val="00BA47F0"/>
    <w:rsid w:val="00BA51B5"/>
    <w:rsid w:val="00BA558E"/>
    <w:rsid w:val="00BA6EED"/>
    <w:rsid w:val="00BA740D"/>
    <w:rsid w:val="00BA7464"/>
    <w:rsid w:val="00BB01EF"/>
    <w:rsid w:val="00BB0917"/>
    <w:rsid w:val="00BB130E"/>
    <w:rsid w:val="00BB1482"/>
    <w:rsid w:val="00BB1B16"/>
    <w:rsid w:val="00BB2988"/>
    <w:rsid w:val="00BB29CB"/>
    <w:rsid w:val="00BB2B9B"/>
    <w:rsid w:val="00BB2C50"/>
    <w:rsid w:val="00BB2C8D"/>
    <w:rsid w:val="00BB393C"/>
    <w:rsid w:val="00BB39D9"/>
    <w:rsid w:val="00BB3F07"/>
    <w:rsid w:val="00BB415C"/>
    <w:rsid w:val="00BB6278"/>
    <w:rsid w:val="00BB655E"/>
    <w:rsid w:val="00BB6AB1"/>
    <w:rsid w:val="00BB6F4D"/>
    <w:rsid w:val="00BB759D"/>
    <w:rsid w:val="00BB75D6"/>
    <w:rsid w:val="00BB7DF2"/>
    <w:rsid w:val="00BC0435"/>
    <w:rsid w:val="00BC0A6B"/>
    <w:rsid w:val="00BC0F88"/>
    <w:rsid w:val="00BC1136"/>
    <w:rsid w:val="00BC161D"/>
    <w:rsid w:val="00BC1699"/>
    <w:rsid w:val="00BC2969"/>
    <w:rsid w:val="00BC2A7F"/>
    <w:rsid w:val="00BC2D78"/>
    <w:rsid w:val="00BC33C0"/>
    <w:rsid w:val="00BC3B0D"/>
    <w:rsid w:val="00BC3D03"/>
    <w:rsid w:val="00BC4335"/>
    <w:rsid w:val="00BC4924"/>
    <w:rsid w:val="00BC53C7"/>
    <w:rsid w:val="00BC54CC"/>
    <w:rsid w:val="00BC5D61"/>
    <w:rsid w:val="00BC6ACD"/>
    <w:rsid w:val="00BC744A"/>
    <w:rsid w:val="00BD11A9"/>
    <w:rsid w:val="00BD1731"/>
    <w:rsid w:val="00BD1A22"/>
    <w:rsid w:val="00BD1F23"/>
    <w:rsid w:val="00BD22A8"/>
    <w:rsid w:val="00BD33E4"/>
    <w:rsid w:val="00BD387A"/>
    <w:rsid w:val="00BD45F8"/>
    <w:rsid w:val="00BD48F5"/>
    <w:rsid w:val="00BD4C48"/>
    <w:rsid w:val="00BD5028"/>
    <w:rsid w:val="00BD67BE"/>
    <w:rsid w:val="00BD6926"/>
    <w:rsid w:val="00BD723D"/>
    <w:rsid w:val="00BD7487"/>
    <w:rsid w:val="00BD7E03"/>
    <w:rsid w:val="00BE0135"/>
    <w:rsid w:val="00BE065C"/>
    <w:rsid w:val="00BE1289"/>
    <w:rsid w:val="00BE1556"/>
    <w:rsid w:val="00BE18FD"/>
    <w:rsid w:val="00BE24CA"/>
    <w:rsid w:val="00BE283B"/>
    <w:rsid w:val="00BE33EE"/>
    <w:rsid w:val="00BE34E0"/>
    <w:rsid w:val="00BE3CA9"/>
    <w:rsid w:val="00BE4D02"/>
    <w:rsid w:val="00BE4DC7"/>
    <w:rsid w:val="00BE515B"/>
    <w:rsid w:val="00BE516F"/>
    <w:rsid w:val="00BE5FAC"/>
    <w:rsid w:val="00BE607D"/>
    <w:rsid w:val="00BE636F"/>
    <w:rsid w:val="00BE67E4"/>
    <w:rsid w:val="00BE7A42"/>
    <w:rsid w:val="00BE7BFB"/>
    <w:rsid w:val="00BF119F"/>
    <w:rsid w:val="00BF17DF"/>
    <w:rsid w:val="00BF1A5D"/>
    <w:rsid w:val="00BF24FE"/>
    <w:rsid w:val="00BF4190"/>
    <w:rsid w:val="00BF4432"/>
    <w:rsid w:val="00BF4EF2"/>
    <w:rsid w:val="00BF545F"/>
    <w:rsid w:val="00BF5CAC"/>
    <w:rsid w:val="00BF6AD9"/>
    <w:rsid w:val="00C007EC"/>
    <w:rsid w:val="00C0092C"/>
    <w:rsid w:val="00C00957"/>
    <w:rsid w:val="00C00C97"/>
    <w:rsid w:val="00C01625"/>
    <w:rsid w:val="00C01E3A"/>
    <w:rsid w:val="00C021B1"/>
    <w:rsid w:val="00C0295A"/>
    <w:rsid w:val="00C02A70"/>
    <w:rsid w:val="00C046FC"/>
    <w:rsid w:val="00C0479D"/>
    <w:rsid w:val="00C05775"/>
    <w:rsid w:val="00C058AE"/>
    <w:rsid w:val="00C05E50"/>
    <w:rsid w:val="00C06A6F"/>
    <w:rsid w:val="00C071F9"/>
    <w:rsid w:val="00C07505"/>
    <w:rsid w:val="00C0788B"/>
    <w:rsid w:val="00C11221"/>
    <w:rsid w:val="00C1211D"/>
    <w:rsid w:val="00C1225C"/>
    <w:rsid w:val="00C126B9"/>
    <w:rsid w:val="00C1292E"/>
    <w:rsid w:val="00C12E0D"/>
    <w:rsid w:val="00C12F87"/>
    <w:rsid w:val="00C13008"/>
    <w:rsid w:val="00C13265"/>
    <w:rsid w:val="00C1352A"/>
    <w:rsid w:val="00C13727"/>
    <w:rsid w:val="00C15126"/>
    <w:rsid w:val="00C1514D"/>
    <w:rsid w:val="00C1542B"/>
    <w:rsid w:val="00C156B3"/>
    <w:rsid w:val="00C157B8"/>
    <w:rsid w:val="00C15AAE"/>
    <w:rsid w:val="00C15B2D"/>
    <w:rsid w:val="00C15D2B"/>
    <w:rsid w:val="00C1608B"/>
    <w:rsid w:val="00C16556"/>
    <w:rsid w:val="00C1713E"/>
    <w:rsid w:val="00C1715A"/>
    <w:rsid w:val="00C17714"/>
    <w:rsid w:val="00C204BC"/>
    <w:rsid w:val="00C20B5C"/>
    <w:rsid w:val="00C20D35"/>
    <w:rsid w:val="00C21BF5"/>
    <w:rsid w:val="00C2238B"/>
    <w:rsid w:val="00C22B6A"/>
    <w:rsid w:val="00C230DA"/>
    <w:rsid w:val="00C237B6"/>
    <w:rsid w:val="00C240DC"/>
    <w:rsid w:val="00C24CAD"/>
    <w:rsid w:val="00C25B54"/>
    <w:rsid w:val="00C25CF0"/>
    <w:rsid w:val="00C25DE3"/>
    <w:rsid w:val="00C2644E"/>
    <w:rsid w:val="00C2692D"/>
    <w:rsid w:val="00C2734C"/>
    <w:rsid w:val="00C27552"/>
    <w:rsid w:val="00C278D5"/>
    <w:rsid w:val="00C3019D"/>
    <w:rsid w:val="00C309B0"/>
    <w:rsid w:val="00C30B5A"/>
    <w:rsid w:val="00C30C22"/>
    <w:rsid w:val="00C31673"/>
    <w:rsid w:val="00C325DD"/>
    <w:rsid w:val="00C32924"/>
    <w:rsid w:val="00C33ADD"/>
    <w:rsid w:val="00C33B5B"/>
    <w:rsid w:val="00C34E8C"/>
    <w:rsid w:val="00C353F6"/>
    <w:rsid w:val="00C354AA"/>
    <w:rsid w:val="00C36141"/>
    <w:rsid w:val="00C3639F"/>
    <w:rsid w:val="00C37FE4"/>
    <w:rsid w:val="00C408D3"/>
    <w:rsid w:val="00C40BB0"/>
    <w:rsid w:val="00C417DE"/>
    <w:rsid w:val="00C417E8"/>
    <w:rsid w:val="00C41A7B"/>
    <w:rsid w:val="00C426E5"/>
    <w:rsid w:val="00C428A5"/>
    <w:rsid w:val="00C42CF1"/>
    <w:rsid w:val="00C43035"/>
    <w:rsid w:val="00C43208"/>
    <w:rsid w:val="00C432E7"/>
    <w:rsid w:val="00C4375A"/>
    <w:rsid w:val="00C44921"/>
    <w:rsid w:val="00C45288"/>
    <w:rsid w:val="00C45297"/>
    <w:rsid w:val="00C46295"/>
    <w:rsid w:val="00C465C8"/>
    <w:rsid w:val="00C46EC8"/>
    <w:rsid w:val="00C4750F"/>
    <w:rsid w:val="00C47677"/>
    <w:rsid w:val="00C51C72"/>
    <w:rsid w:val="00C524EE"/>
    <w:rsid w:val="00C52D68"/>
    <w:rsid w:val="00C537A5"/>
    <w:rsid w:val="00C53AD2"/>
    <w:rsid w:val="00C55036"/>
    <w:rsid w:val="00C550DA"/>
    <w:rsid w:val="00C554A6"/>
    <w:rsid w:val="00C5576B"/>
    <w:rsid w:val="00C55B7E"/>
    <w:rsid w:val="00C56131"/>
    <w:rsid w:val="00C56267"/>
    <w:rsid w:val="00C56906"/>
    <w:rsid w:val="00C56BA4"/>
    <w:rsid w:val="00C579BA"/>
    <w:rsid w:val="00C57AFB"/>
    <w:rsid w:val="00C60A25"/>
    <w:rsid w:val="00C614FD"/>
    <w:rsid w:val="00C61554"/>
    <w:rsid w:val="00C61D0F"/>
    <w:rsid w:val="00C61D9D"/>
    <w:rsid w:val="00C62018"/>
    <w:rsid w:val="00C62D35"/>
    <w:rsid w:val="00C633C8"/>
    <w:rsid w:val="00C633F5"/>
    <w:rsid w:val="00C6380E"/>
    <w:rsid w:val="00C64B0A"/>
    <w:rsid w:val="00C67E3A"/>
    <w:rsid w:val="00C70DFF"/>
    <w:rsid w:val="00C71269"/>
    <w:rsid w:val="00C718F1"/>
    <w:rsid w:val="00C71BB8"/>
    <w:rsid w:val="00C7210B"/>
    <w:rsid w:val="00C726C4"/>
    <w:rsid w:val="00C72F72"/>
    <w:rsid w:val="00C73075"/>
    <w:rsid w:val="00C736F2"/>
    <w:rsid w:val="00C759DA"/>
    <w:rsid w:val="00C75F9C"/>
    <w:rsid w:val="00C76A76"/>
    <w:rsid w:val="00C76E4C"/>
    <w:rsid w:val="00C774BE"/>
    <w:rsid w:val="00C77987"/>
    <w:rsid w:val="00C779A3"/>
    <w:rsid w:val="00C802F5"/>
    <w:rsid w:val="00C80380"/>
    <w:rsid w:val="00C80D82"/>
    <w:rsid w:val="00C812BD"/>
    <w:rsid w:val="00C8178E"/>
    <w:rsid w:val="00C81800"/>
    <w:rsid w:val="00C81DE1"/>
    <w:rsid w:val="00C82338"/>
    <w:rsid w:val="00C82BE1"/>
    <w:rsid w:val="00C831C3"/>
    <w:rsid w:val="00C8336F"/>
    <w:rsid w:val="00C84329"/>
    <w:rsid w:val="00C85441"/>
    <w:rsid w:val="00C8604F"/>
    <w:rsid w:val="00C8699D"/>
    <w:rsid w:val="00C90309"/>
    <w:rsid w:val="00C9049D"/>
    <w:rsid w:val="00C9095B"/>
    <w:rsid w:val="00C90CBC"/>
    <w:rsid w:val="00C90CED"/>
    <w:rsid w:val="00C90DE9"/>
    <w:rsid w:val="00C91724"/>
    <w:rsid w:val="00C91C77"/>
    <w:rsid w:val="00C92FD0"/>
    <w:rsid w:val="00C930E9"/>
    <w:rsid w:val="00C955D2"/>
    <w:rsid w:val="00C972A7"/>
    <w:rsid w:val="00C972FD"/>
    <w:rsid w:val="00CA0A85"/>
    <w:rsid w:val="00CA1D4D"/>
    <w:rsid w:val="00CA1F8A"/>
    <w:rsid w:val="00CA36E0"/>
    <w:rsid w:val="00CA5D21"/>
    <w:rsid w:val="00CA62D0"/>
    <w:rsid w:val="00CA6CD9"/>
    <w:rsid w:val="00CA7594"/>
    <w:rsid w:val="00CA7910"/>
    <w:rsid w:val="00CA7E3A"/>
    <w:rsid w:val="00CB117A"/>
    <w:rsid w:val="00CB12DD"/>
    <w:rsid w:val="00CB1406"/>
    <w:rsid w:val="00CB1CBF"/>
    <w:rsid w:val="00CB1F73"/>
    <w:rsid w:val="00CB2761"/>
    <w:rsid w:val="00CB289C"/>
    <w:rsid w:val="00CB2E04"/>
    <w:rsid w:val="00CB2E8B"/>
    <w:rsid w:val="00CB31BD"/>
    <w:rsid w:val="00CB3495"/>
    <w:rsid w:val="00CB38EB"/>
    <w:rsid w:val="00CB4817"/>
    <w:rsid w:val="00CB560E"/>
    <w:rsid w:val="00CB57ED"/>
    <w:rsid w:val="00CB61AF"/>
    <w:rsid w:val="00CB66FA"/>
    <w:rsid w:val="00CB7015"/>
    <w:rsid w:val="00CB705A"/>
    <w:rsid w:val="00CB7A94"/>
    <w:rsid w:val="00CC075B"/>
    <w:rsid w:val="00CC16F0"/>
    <w:rsid w:val="00CC19AD"/>
    <w:rsid w:val="00CC3CC2"/>
    <w:rsid w:val="00CC3DD6"/>
    <w:rsid w:val="00CC4383"/>
    <w:rsid w:val="00CC4AC4"/>
    <w:rsid w:val="00CC4CFA"/>
    <w:rsid w:val="00CC5448"/>
    <w:rsid w:val="00CC57F1"/>
    <w:rsid w:val="00CC5869"/>
    <w:rsid w:val="00CC58F2"/>
    <w:rsid w:val="00CC5BC3"/>
    <w:rsid w:val="00CC5D26"/>
    <w:rsid w:val="00CC60F1"/>
    <w:rsid w:val="00CC64C9"/>
    <w:rsid w:val="00CC66F8"/>
    <w:rsid w:val="00CC6CEA"/>
    <w:rsid w:val="00CC6EF5"/>
    <w:rsid w:val="00CC6F6A"/>
    <w:rsid w:val="00CC750B"/>
    <w:rsid w:val="00CC7854"/>
    <w:rsid w:val="00CC78F6"/>
    <w:rsid w:val="00CC7A52"/>
    <w:rsid w:val="00CC7CB1"/>
    <w:rsid w:val="00CD0E37"/>
    <w:rsid w:val="00CD17C4"/>
    <w:rsid w:val="00CD1A8F"/>
    <w:rsid w:val="00CD1AC7"/>
    <w:rsid w:val="00CD1FF7"/>
    <w:rsid w:val="00CD26F3"/>
    <w:rsid w:val="00CD2AD1"/>
    <w:rsid w:val="00CD2D95"/>
    <w:rsid w:val="00CD2F25"/>
    <w:rsid w:val="00CD3459"/>
    <w:rsid w:val="00CD4BBC"/>
    <w:rsid w:val="00CD54EC"/>
    <w:rsid w:val="00CD5DEB"/>
    <w:rsid w:val="00CD5EEF"/>
    <w:rsid w:val="00CD6770"/>
    <w:rsid w:val="00CD6EEE"/>
    <w:rsid w:val="00CE0AD0"/>
    <w:rsid w:val="00CE187A"/>
    <w:rsid w:val="00CE1C14"/>
    <w:rsid w:val="00CE26A6"/>
    <w:rsid w:val="00CE3BC9"/>
    <w:rsid w:val="00CE3D50"/>
    <w:rsid w:val="00CE53FE"/>
    <w:rsid w:val="00CE6988"/>
    <w:rsid w:val="00CE6C71"/>
    <w:rsid w:val="00CE6DD0"/>
    <w:rsid w:val="00CE722A"/>
    <w:rsid w:val="00CE793F"/>
    <w:rsid w:val="00CE7B88"/>
    <w:rsid w:val="00CE7EA0"/>
    <w:rsid w:val="00CE7FE8"/>
    <w:rsid w:val="00CF0BEB"/>
    <w:rsid w:val="00CF16BF"/>
    <w:rsid w:val="00CF2507"/>
    <w:rsid w:val="00CF4C06"/>
    <w:rsid w:val="00CF50A2"/>
    <w:rsid w:val="00CF52F6"/>
    <w:rsid w:val="00CF5364"/>
    <w:rsid w:val="00CF5929"/>
    <w:rsid w:val="00CF64DF"/>
    <w:rsid w:val="00CF68A7"/>
    <w:rsid w:val="00CF68F7"/>
    <w:rsid w:val="00CF6B24"/>
    <w:rsid w:val="00CF7219"/>
    <w:rsid w:val="00D001E0"/>
    <w:rsid w:val="00D00849"/>
    <w:rsid w:val="00D00B0D"/>
    <w:rsid w:val="00D00EB3"/>
    <w:rsid w:val="00D010E3"/>
    <w:rsid w:val="00D013F2"/>
    <w:rsid w:val="00D0145D"/>
    <w:rsid w:val="00D0153C"/>
    <w:rsid w:val="00D01B6D"/>
    <w:rsid w:val="00D01D31"/>
    <w:rsid w:val="00D027B5"/>
    <w:rsid w:val="00D02B94"/>
    <w:rsid w:val="00D02C2D"/>
    <w:rsid w:val="00D02ECD"/>
    <w:rsid w:val="00D0527B"/>
    <w:rsid w:val="00D0528C"/>
    <w:rsid w:val="00D05C49"/>
    <w:rsid w:val="00D07913"/>
    <w:rsid w:val="00D1016A"/>
    <w:rsid w:val="00D11130"/>
    <w:rsid w:val="00D1127B"/>
    <w:rsid w:val="00D1155B"/>
    <w:rsid w:val="00D120A0"/>
    <w:rsid w:val="00D1407D"/>
    <w:rsid w:val="00D149A3"/>
    <w:rsid w:val="00D14C72"/>
    <w:rsid w:val="00D161CE"/>
    <w:rsid w:val="00D16EDB"/>
    <w:rsid w:val="00D176FA"/>
    <w:rsid w:val="00D179B7"/>
    <w:rsid w:val="00D202E4"/>
    <w:rsid w:val="00D203A7"/>
    <w:rsid w:val="00D20513"/>
    <w:rsid w:val="00D205A4"/>
    <w:rsid w:val="00D208B2"/>
    <w:rsid w:val="00D21905"/>
    <w:rsid w:val="00D21B06"/>
    <w:rsid w:val="00D22928"/>
    <w:rsid w:val="00D22D7F"/>
    <w:rsid w:val="00D24377"/>
    <w:rsid w:val="00D2473A"/>
    <w:rsid w:val="00D24B81"/>
    <w:rsid w:val="00D24ED1"/>
    <w:rsid w:val="00D25710"/>
    <w:rsid w:val="00D25B06"/>
    <w:rsid w:val="00D25ED6"/>
    <w:rsid w:val="00D2656F"/>
    <w:rsid w:val="00D26801"/>
    <w:rsid w:val="00D2681A"/>
    <w:rsid w:val="00D2764D"/>
    <w:rsid w:val="00D301EA"/>
    <w:rsid w:val="00D3024D"/>
    <w:rsid w:val="00D3047E"/>
    <w:rsid w:val="00D30A88"/>
    <w:rsid w:val="00D30CC5"/>
    <w:rsid w:val="00D31869"/>
    <w:rsid w:val="00D31A17"/>
    <w:rsid w:val="00D32CB6"/>
    <w:rsid w:val="00D33AE1"/>
    <w:rsid w:val="00D33FE6"/>
    <w:rsid w:val="00D351BF"/>
    <w:rsid w:val="00D356F3"/>
    <w:rsid w:val="00D36230"/>
    <w:rsid w:val="00D36420"/>
    <w:rsid w:val="00D36E4B"/>
    <w:rsid w:val="00D37E0D"/>
    <w:rsid w:val="00D40887"/>
    <w:rsid w:val="00D40A4B"/>
    <w:rsid w:val="00D40AD9"/>
    <w:rsid w:val="00D40F75"/>
    <w:rsid w:val="00D4101F"/>
    <w:rsid w:val="00D412C7"/>
    <w:rsid w:val="00D414ED"/>
    <w:rsid w:val="00D419FD"/>
    <w:rsid w:val="00D427CD"/>
    <w:rsid w:val="00D4400D"/>
    <w:rsid w:val="00D447E7"/>
    <w:rsid w:val="00D44BB7"/>
    <w:rsid w:val="00D46F5B"/>
    <w:rsid w:val="00D473FC"/>
    <w:rsid w:val="00D47C7C"/>
    <w:rsid w:val="00D50207"/>
    <w:rsid w:val="00D502CA"/>
    <w:rsid w:val="00D509C9"/>
    <w:rsid w:val="00D51032"/>
    <w:rsid w:val="00D515B8"/>
    <w:rsid w:val="00D525F7"/>
    <w:rsid w:val="00D52855"/>
    <w:rsid w:val="00D531C7"/>
    <w:rsid w:val="00D53447"/>
    <w:rsid w:val="00D53511"/>
    <w:rsid w:val="00D53AB0"/>
    <w:rsid w:val="00D54720"/>
    <w:rsid w:val="00D55534"/>
    <w:rsid w:val="00D55A12"/>
    <w:rsid w:val="00D563F4"/>
    <w:rsid w:val="00D56AA9"/>
    <w:rsid w:val="00D56DE2"/>
    <w:rsid w:val="00D57604"/>
    <w:rsid w:val="00D60502"/>
    <w:rsid w:val="00D60960"/>
    <w:rsid w:val="00D610BC"/>
    <w:rsid w:val="00D614AD"/>
    <w:rsid w:val="00D616E8"/>
    <w:rsid w:val="00D6233B"/>
    <w:rsid w:val="00D6250B"/>
    <w:rsid w:val="00D63A9E"/>
    <w:rsid w:val="00D63B3B"/>
    <w:rsid w:val="00D64B4E"/>
    <w:rsid w:val="00D64EA1"/>
    <w:rsid w:val="00D65F46"/>
    <w:rsid w:val="00D66552"/>
    <w:rsid w:val="00D6694F"/>
    <w:rsid w:val="00D66F76"/>
    <w:rsid w:val="00D674D4"/>
    <w:rsid w:val="00D70820"/>
    <w:rsid w:val="00D718E7"/>
    <w:rsid w:val="00D71F12"/>
    <w:rsid w:val="00D7219F"/>
    <w:rsid w:val="00D72B68"/>
    <w:rsid w:val="00D7396A"/>
    <w:rsid w:val="00D744AA"/>
    <w:rsid w:val="00D74CFD"/>
    <w:rsid w:val="00D75503"/>
    <w:rsid w:val="00D75555"/>
    <w:rsid w:val="00D759A1"/>
    <w:rsid w:val="00D76EDF"/>
    <w:rsid w:val="00D7769E"/>
    <w:rsid w:val="00D800F0"/>
    <w:rsid w:val="00D807D8"/>
    <w:rsid w:val="00D80E4F"/>
    <w:rsid w:val="00D80F82"/>
    <w:rsid w:val="00D80FAD"/>
    <w:rsid w:val="00D81ED2"/>
    <w:rsid w:val="00D822C2"/>
    <w:rsid w:val="00D824A2"/>
    <w:rsid w:val="00D82631"/>
    <w:rsid w:val="00D82C7B"/>
    <w:rsid w:val="00D82CF4"/>
    <w:rsid w:val="00D83654"/>
    <w:rsid w:val="00D83C64"/>
    <w:rsid w:val="00D84268"/>
    <w:rsid w:val="00D84A2F"/>
    <w:rsid w:val="00D86382"/>
    <w:rsid w:val="00D86A25"/>
    <w:rsid w:val="00D86FEA"/>
    <w:rsid w:val="00D87469"/>
    <w:rsid w:val="00D87737"/>
    <w:rsid w:val="00D87DB0"/>
    <w:rsid w:val="00D9059F"/>
    <w:rsid w:val="00D90CC4"/>
    <w:rsid w:val="00D91894"/>
    <w:rsid w:val="00D919EF"/>
    <w:rsid w:val="00D91CA6"/>
    <w:rsid w:val="00D9352A"/>
    <w:rsid w:val="00D9394C"/>
    <w:rsid w:val="00D9483B"/>
    <w:rsid w:val="00D94BD9"/>
    <w:rsid w:val="00D95A0D"/>
    <w:rsid w:val="00D9646C"/>
    <w:rsid w:val="00D96FAE"/>
    <w:rsid w:val="00D97768"/>
    <w:rsid w:val="00D9794B"/>
    <w:rsid w:val="00D97C56"/>
    <w:rsid w:val="00D97CDC"/>
    <w:rsid w:val="00DA01CC"/>
    <w:rsid w:val="00DA0FC8"/>
    <w:rsid w:val="00DA12C5"/>
    <w:rsid w:val="00DA188B"/>
    <w:rsid w:val="00DA19B0"/>
    <w:rsid w:val="00DA1F9A"/>
    <w:rsid w:val="00DA24B7"/>
    <w:rsid w:val="00DA2E50"/>
    <w:rsid w:val="00DA2EA2"/>
    <w:rsid w:val="00DA393E"/>
    <w:rsid w:val="00DA4229"/>
    <w:rsid w:val="00DA4D25"/>
    <w:rsid w:val="00DA500B"/>
    <w:rsid w:val="00DA51D6"/>
    <w:rsid w:val="00DA5500"/>
    <w:rsid w:val="00DA6164"/>
    <w:rsid w:val="00DA6857"/>
    <w:rsid w:val="00DA6B17"/>
    <w:rsid w:val="00DA72F5"/>
    <w:rsid w:val="00DA73CF"/>
    <w:rsid w:val="00DB0074"/>
    <w:rsid w:val="00DB0888"/>
    <w:rsid w:val="00DB0984"/>
    <w:rsid w:val="00DB0F8D"/>
    <w:rsid w:val="00DB101C"/>
    <w:rsid w:val="00DB2257"/>
    <w:rsid w:val="00DB27D7"/>
    <w:rsid w:val="00DB2A64"/>
    <w:rsid w:val="00DB2F6F"/>
    <w:rsid w:val="00DB2FAC"/>
    <w:rsid w:val="00DB3152"/>
    <w:rsid w:val="00DB3227"/>
    <w:rsid w:val="00DB3510"/>
    <w:rsid w:val="00DB3639"/>
    <w:rsid w:val="00DB40CB"/>
    <w:rsid w:val="00DB44F2"/>
    <w:rsid w:val="00DB50BF"/>
    <w:rsid w:val="00DB50D3"/>
    <w:rsid w:val="00DB5577"/>
    <w:rsid w:val="00DB59CB"/>
    <w:rsid w:val="00DB5F85"/>
    <w:rsid w:val="00DB6BEB"/>
    <w:rsid w:val="00DB7078"/>
    <w:rsid w:val="00DB7907"/>
    <w:rsid w:val="00DB7A0D"/>
    <w:rsid w:val="00DB7BDA"/>
    <w:rsid w:val="00DC0E61"/>
    <w:rsid w:val="00DC11F8"/>
    <w:rsid w:val="00DC18AF"/>
    <w:rsid w:val="00DC1B22"/>
    <w:rsid w:val="00DC1C92"/>
    <w:rsid w:val="00DC1F0D"/>
    <w:rsid w:val="00DC2097"/>
    <w:rsid w:val="00DC22EB"/>
    <w:rsid w:val="00DC25D7"/>
    <w:rsid w:val="00DC2A3B"/>
    <w:rsid w:val="00DC2B85"/>
    <w:rsid w:val="00DC3786"/>
    <w:rsid w:val="00DC3988"/>
    <w:rsid w:val="00DC4217"/>
    <w:rsid w:val="00DC4F40"/>
    <w:rsid w:val="00DC5B9A"/>
    <w:rsid w:val="00DC6068"/>
    <w:rsid w:val="00DC6CE5"/>
    <w:rsid w:val="00DD0D87"/>
    <w:rsid w:val="00DD13C7"/>
    <w:rsid w:val="00DD2306"/>
    <w:rsid w:val="00DD2558"/>
    <w:rsid w:val="00DD2621"/>
    <w:rsid w:val="00DD262A"/>
    <w:rsid w:val="00DD3916"/>
    <w:rsid w:val="00DD3C82"/>
    <w:rsid w:val="00DD3CD1"/>
    <w:rsid w:val="00DD4DC5"/>
    <w:rsid w:val="00DD525A"/>
    <w:rsid w:val="00DD5878"/>
    <w:rsid w:val="00DD5E0D"/>
    <w:rsid w:val="00DE0606"/>
    <w:rsid w:val="00DE0C08"/>
    <w:rsid w:val="00DE0ED1"/>
    <w:rsid w:val="00DE1105"/>
    <w:rsid w:val="00DE393E"/>
    <w:rsid w:val="00DE42C4"/>
    <w:rsid w:val="00DE4670"/>
    <w:rsid w:val="00DE4B4A"/>
    <w:rsid w:val="00DE4F3A"/>
    <w:rsid w:val="00DE53A1"/>
    <w:rsid w:val="00DE547D"/>
    <w:rsid w:val="00DE5B1A"/>
    <w:rsid w:val="00DE5C55"/>
    <w:rsid w:val="00DE62F8"/>
    <w:rsid w:val="00DE71BC"/>
    <w:rsid w:val="00DE744C"/>
    <w:rsid w:val="00DE7CA5"/>
    <w:rsid w:val="00DF11D8"/>
    <w:rsid w:val="00DF1763"/>
    <w:rsid w:val="00DF19BD"/>
    <w:rsid w:val="00DF23B7"/>
    <w:rsid w:val="00DF257A"/>
    <w:rsid w:val="00DF2BB7"/>
    <w:rsid w:val="00DF2FAE"/>
    <w:rsid w:val="00DF36CF"/>
    <w:rsid w:val="00DF44AC"/>
    <w:rsid w:val="00DF44DB"/>
    <w:rsid w:val="00DF4A40"/>
    <w:rsid w:val="00DF5B8C"/>
    <w:rsid w:val="00DF607C"/>
    <w:rsid w:val="00DF619E"/>
    <w:rsid w:val="00DF6251"/>
    <w:rsid w:val="00DF66E0"/>
    <w:rsid w:val="00DF68B3"/>
    <w:rsid w:val="00DF6943"/>
    <w:rsid w:val="00DF6C4B"/>
    <w:rsid w:val="00DF6D1A"/>
    <w:rsid w:val="00DF78BD"/>
    <w:rsid w:val="00DF7A18"/>
    <w:rsid w:val="00E001D7"/>
    <w:rsid w:val="00E01149"/>
    <w:rsid w:val="00E01DB3"/>
    <w:rsid w:val="00E01EFD"/>
    <w:rsid w:val="00E02A2F"/>
    <w:rsid w:val="00E02C47"/>
    <w:rsid w:val="00E02FB6"/>
    <w:rsid w:val="00E0300D"/>
    <w:rsid w:val="00E033C2"/>
    <w:rsid w:val="00E035C4"/>
    <w:rsid w:val="00E037DA"/>
    <w:rsid w:val="00E03B2F"/>
    <w:rsid w:val="00E040EF"/>
    <w:rsid w:val="00E0565A"/>
    <w:rsid w:val="00E05BCC"/>
    <w:rsid w:val="00E06121"/>
    <w:rsid w:val="00E0651D"/>
    <w:rsid w:val="00E06BA4"/>
    <w:rsid w:val="00E06DDE"/>
    <w:rsid w:val="00E07931"/>
    <w:rsid w:val="00E07A33"/>
    <w:rsid w:val="00E07EF8"/>
    <w:rsid w:val="00E107E8"/>
    <w:rsid w:val="00E1160E"/>
    <w:rsid w:val="00E12723"/>
    <w:rsid w:val="00E12D20"/>
    <w:rsid w:val="00E12D32"/>
    <w:rsid w:val="00E12E07"/>
    <w:rsid w:val="00E131AB"/>
    <w:rsid w:val="00E133F4"/>
    <w:rsid w:val="00E13930"/>
    <w:rsid w:val="00E13FCB"/>
    <w:rsid w:val="00E14505"/>
    <w:rsid w:val="00E15405"/>
    <w:rsid w:val="00E154D0"/>
    <w:rsid w:val="00E15804"/>
    <w:rsid w:val="00E15B41"/>
    <w:rsid w:val="00E15F63"/>
    <w:rsid w:val="00E162D4"/>
    <w:rsid w:val="00E164C9"/>
    <w:rsid w:val="00E16560"/>
    <w:rsid w:val="00E16F6D"/>
    <w:rsid w:val="00E1764D"/>
    <w:rsid w:val="00E2124B"/>
    <w:rsid w:val="00E21AB5"/>
    <w:rsid w:val="00E22067"/>
    <w:rsid w:val="00E2268E"/>
    <w:rsid w:val="00E22701"/>
    <w:rsid w:val="00E22C63"/>
    <w:rsid w:val="00E22D6F"/>
    <w:rsid w:val="00E22D83"/>
    <w:rsid w:val="00E23769"/>
    <w:rsid w:val="00E23819"/>
    <w:rsid w:val="00E23E3D"/>
    <w:rsid w:val="00E25177"/>
    <w:rsid w:val="00E2544F"/>
    <w:rsid w:val="00E276AA"/>
    <w:rsid w:val="00E277A7"/>
    <w:rsid w:val="00E30CDD"/>
    <w:rsid w:val="00E30F4B"/>
    <w:rsid w:val="00E31EB2"/>
    <w:rsid w:val="00E31F84"/>
    <w:rsid w:val="00E3202E"/>
    <w:rsid w:val="00E3233D"/>
    <w:rsid w:val="00E34258"/>
    <w:rsid w:val="00E34A23"/>
    <w:rsid w:val="00E367CF"/>
    <w:rsid w:val="00E368B2"/>
    <w:rsid w:val="00E36A0E"/>
    <w:rsid w:val="00E36E4A"/>
    <w:rsid w:val="00E37517"/>
    <w:rsid w:val="00E4022F"/>
    <w:rsid w:val="00E4178E"/>
    <w:rsid w:val="00E41ACA"/>
    <w:rsid w:val="00E4225E"/>
    <w:rsid w:val="00E42709"/>
    <w:rsid w:val="00E42F7A"/>
    <w:rsid w:val="00E43485"/>
    <w:rsid w:val="00E43789"/>
    <w:rsid w:val="00E43914"/>
    <w:rsid w:val="00E44927"/>
    <w:rsid w:val="00E44B8D"/>
    <w:rsid w:val="00E45217"/>
    <w:rsid w:val="00E4575F"/>
    <w:rsid w:val="00E458E0"/>
    <w:rsid w:val="00E4677E"/>
    <w:rsid w:val="00E47693"/>
    <w:rsid w:val="00E50162"/>
    <w:rsid w:val="00E50557"/>
    <w:rsid w:val="00E50656"/>
    <w:rsid w:val="00E50D77"/>
    <w:rsid w:val="00E50EA1"/>
    <w:rsid w:val="00E51F51"/>
    <w:rsid w:val="00E52D4D"/>
    <w:rsid w:val="00E53874"/>
    <w:rsid w:val="00E5415C"/>
    <w:rsid w:val="00E5437C"/>
    <w:rsid w:val="00E548FD"/>
    <w:rsid w:val="00E54952"/>
    <w:rsid w:val="00E54CEC"/>
    <w:rsid w:val="00E55761"/>
    <w:rsid w:val="00E56609"/>
    <w:rsid w:val="00E56B5E"/>
    <w:rsid w:val="00E56BFC"/>
    <w:rsid w:val="00E57951"/>
    <w:rsid w:val="00E57C4A"/>
    <w:rsid w:val="00E601E9"/>
    <w:rsid w:val="00E6028E"/>
    <w:rsid w:val="00E60F62"/>
    <w:rsid w:val="00E612E6"/>
    <w:rsid w:val="00E62465"/>
    <w:rsid w:val="00E63BE3"/>
    <w:rsid w:val="00E641CC"/>
    <w:rsid w:val="00E642ED"/>
    <w:rsid w:val="00E64B56"/>
    <w:rsid w:val="00E64EC0"/>
    <w:rsid w:val="00E6561C"/>
    <w:rsid w:val="00E65F41"/>
    <w:rsid w:val="00E66D69"/>
    <w:rsid w:val="00E675B4"/>
    <w:rsid w:val="00E67722"/>
    <w:rsid w:val="00E70505"/>
    <w:rsid w:val="00E70B02"/>
    <w:rsid w:val="00E71A92"/>
    <w:rsid w:val="00E72ECD"/>
    <w:rsid w:val="00E72F7D"/>
    <w:rsid w:val="00E73240"/>
    <w:rsid w:val="00E733AF"/>
    <w:rsid w:val="00E735A4"/>
    <w:rsid w:val="00E73C0B"/>
    <w:rsid w:val="00E73CF3"/>
    <w:rsid w:val="00E73EDD"/>
    <w:rsid w:val="00E745B0"/>
    <w:rsid w:val="00E74848"/>
    <w:rsid w:val="00E74A5B"/>
    <w:rsid w:val="00E74D03"/>
    <w:rsid w:val="00E75373"/>
    <w:rsid w:val="00E75623"/>
    <w:rsid w:val="00E75F01"/>
    <w:rsid w:val="00E7668C"/>
    <w:rsid w:val="00E76AB1"/>
    <w:rsid w:val="00E76C09"/>
    <w:rsid w:val="00E8038D"/>
    <w:rsid w:val="00E81C18"/>
    <w:rsid w:val="00E81EDB"/>
    <w:rsid w:val="00E82461"/>
    <w:rsid w:val="00E824B0"/>
    <w:rsid w:val="00E842D2"/>
    <w:rsid w:val="00E8438C"/>
    <w:rsid w:val="00E844B2"/>
    <w:rsid w:val="00E8505C"/>
    <w:rsid w:val="00E85259"/>
    <w:rsid w:val="00E8564C"/>
    <w:rsid w:val="00E86218"/>
    <w:rsid w:val="00E865D7"/>
    <w:rsid w:val="00E86C69"/>
    <w:rsid w:val="00E875F2"/>
    <w:rsid w:val="00E879BB"/>
    <w:rsid w:val="00E87ED5"/>
    <w:rsid w:val="00E90149"/>
    <w:rsid w:val="00E908D9"/>
    <w:rsid w:val="00E90D20"/>
    <w:rsid w:val="00E91043"/>
    <w:rsid w:val="00E915EF"/>
    <w:rsid w:val="00E916DB"/>
    <w:rsid w:val="00E9369A"/>
    <w:rsid w:val="00E939A7"/>
    <w:rsid w:val="00E93BA2"/>
    <w:rsid w:val="00E93BE2"/>
    <w:rsid w:val="00E94C52"/>
    <w:rsid w:val="00E94D08"/>
    <w:rsid w:val="00E94F0C"/>
    <w:rsid w:val="00E95039"/>
    <w:rsid w:val="00E96A5C"/>
    <w:rsid w:val="00EA174A"/>
    <w:rsid w:val="00EA18D0"/>
    <w:rsid w:val="00EA2868"/>
    <w:rsid w:val="00EA3C01"/>
    <w:rsid w:val="00EA3FBD"/>
    <w:rsid w:val="00EA47A4"/>
    <w:rsid w:val="00EA76F3"/>
    <w:rsid w:val="00EB096B"/>
    <w:rsid w:val="00EB1D3A"/>
    <w:rsid w:val="00EB22FF"/>
    <w:rsid w:val="00EB249E"/>
    <w:rsid w:val="00EB2A3C"/>
    <w:rsid w:val="00EB3524"/>
    <w:rsid w:val="00EB3B8D"/>
    <w:rsid w:val="00EB3C7A"/>
    <w:rsid w:val="00EB3F01"/>
    <w:rsid w:val="00EB4D94"/>
    <w:rsid w:val="00EB5755"/>
    <w:rsid w:val="00EB5840"/>
    <w:rsid w:val="00EB5A5B"/>
    <w:rsid w:val="00EB5E7D"/>
    <w:rsid w:val="00EB67D8"/>
    <w:rsid w:val="00EB6F9A"/>
    <w:rsid w:val="00EB7106"/>
    <w:rsid w:val="00EB7576"/>
    <w:rsid w:val="00EB79B1"/>
    <w:rsid w:val="00EB79ED"/>
    <w:rsid w:val="00EB7D88"/>
    <w:rsid w:val="00EB7F90"/>
    <w:rsid w:val="00EB7FDB"/>
    <w:rsid w:val="00EC0230"/>
    <w:rsid w:val="00EC048D"/>
    <w:rsid w:val="00EC0ED3"/>
    <w:rsid w:val="00EC0F96"/>
    <w:rsid w:val="00EC155F"/>
    <w:rsid w:val="00EC19A3"/>
    <w:rsid w:val="00EC1FAC"/>
    <w:rsid w:val="00EC223F"/>
    <w:rsid w:val="00EC314A"/>
    <w:rsid w:val="00EC38DA"/>
    <w:rsid w:val="00EC43D5"/>
    <w:rsid w:val="00EC4492"/>
    <w:rsid w:val="00EC464B"/>
    <w:rsid w:val="00EC4C75"/>
    <w:rsid w:val="00EC4F21"/>
    <w:rsid w:val="00EC4FD8"/>
    <w:rsid w:val="00EC529D"/>
    <w:rsid w:val="00EC5761"/>
    <w:rsid w:val="00EC580D"/>
    <w:rsid w:val="00ED02F4"/>
    <w:rsid w:val="00ED0F3F"/>
    <w:rsid w:val="00ED1874"/>
    <w:rsid w:val="00ED22ED"/>
    <w:rsid w:val="00ED2573"/>
    <w:rsid w:val="00ED4236"/>
    <w:rsid w:val="00ED4A15"/>
    <w:rsid w:val="00ED4B7D"/>
    <w:rsid w:val="00ED4BE3"/>
    <w:rsid w:val="00ED5A9E"/>
    <w:rsid w:val="00ED5BAC"/>
    <w:rsid w:val="00ED6C23"/>
    <w:rsid w:val="00ED6C44"/>
    <w:rsid w:val="00ED6DE3"/>
    <w:rsid w:val="00EE1B1A"/>
    <w:rsid w:val="00EE2687"/>
    <w:rsid w:val="00EE3792"/>
    <w:rsid w:val="00EE4279"/>
    <w:rsid w:val="00EE4422"/>
    <w:rsid w:val="00EE45C8"/>
    <w:rsid w:val="00EE49BB"/>
    <w:rsid w:val="00EE4A6E"/>
    <w:rsid w:val="00EE4C72"/>
    <w:rsid w:val="00EE549E"/>
    <w:rsid w:val="00EE60E6"/>
    <w:rsid w:val="00EE66AA"/>
    <w:rsid w:val="00EE672C"/>
    <w:rsid w:val="00EE7AD2"/>
    <w:rsid w:val="00EE7FCF"/>
    <w:rsid w:val="00EF0E9D"/>
    <w:rsid w:val="00EF1038"/>
    <w:rsid w:val="00EF1B23"/>
    <w:rsid w:val="00EF2297"/>
    <w:rsid w:val="00EF252E"/>
    <w:rsid w:val="00EF2620"/>
    <w:rsid w:val="00EF274B"/>
    <w:rsid w:val="00EF2814"/>
    <w:rsid w:val="00EF2911"/>
    <w:rsid w:val="00EF5847"/>
    <w:rsid w:val="00EF5C8E"/>
    <w:rsid w:val="00EF60C8"/>
    <w:rsid w:val="00EF64AD"/>
    <w:rsid w:val="00EF6E34"/>
    <w:rsid w:val="00EF753D"/>
    <w:rsid w:val="00EF7E5C"/>
    <w:rsid w:val="00F0074D"/>
    <w:rsid w:val="00F01090"/>
    <w:rsid w:val="00F0134F"/>
    <w:rsid w:val="00F01AFD"/>
    <w:rsid w:val="00F01F00"/>
    <w:rsid w:val="00F02707"/>
    <w:rsid w:val="00F03C52"/>
    <w:rsid w:val="00F03D5B"/>
    <w:rsid w:val="00F04648"/>
    <w:rsid w:val="00F05ABB"/>
    <w:rsid w:val="00F06362"/>
    <w:rsid w:val="00F06450"/>
    <w:rsid w:val="00F06504"/>
    <w:rsid w:val="00F06600"/>
    <w:rsid w:val="00F07C2D"/>
    <w:rsid w:val="00F102CF"/>
    <w:rsid w:val="00F11170"/>
    <w:rsid w:val="00F11C73"/>
    <w:rsid w:val="00F12149"/>
    <w:rsid w:val="00F12615"/>
    <w:rsid w:val="00F12625"/>
    <w:rsid w:val="00F12BED"/>
    <w:rsid w:val="00F13076"/>
    <w:rsid w:val="00F13585"/>
    <w:rsid w:val="00F13DCB"/>
    <w:rsid w:val="00F149DF"/>
    <w:rsid w:val="00F1510A"/>
    <w:rsid w:val="00F15354"/>
    <w:rsid w:val="00F15917"/>
    <w:rsid w:val="00F163AC"/>
    <w:rsid w:val="00F17F9E"/>
    <w:rsid w:val="00F17FC7"/>
    <w:rsid w:val="00F20182"/>
    <w:rsid w:val="00F2027D"/>
    <w:rsid w:val="00F20D8B"/>
    <w:rsid w:val="00F21462"/>
    <w:rsid w:val="00F21BBA"/>
    <w:rsid w:val="00F220C6"/>
    <w:rsid w:val="00F22111"/>
    <w:rsid w:val="00F2292A"/>
    <w:rsid w:val="00F22A30"/>
    <w:rsid w:val="00F23635"/>
    <w:rsid w:val="00F23CB0"/>
    <w:rsid w:val="00F25639"/>
    <w:rsid w:val="00F25B38"/>
    <w:rsid w:val="00F25C4E"/>
    <w:rsid w:val="00F25FCC"/>
    <w:rsid w:val="00F26582"/>
    <w:rsid w:val="00F26EEE"/>
    <w:rsid w:val="00F26F33"/>
    <w:rsid w:val="00F274E2"/>
    <w:rsid w:val="00F277F7"/>
    <w:rsid w:val="00F27913"/>
    <w:rsid w:val="00F27A23"/>
    <w:rsid w:val="00F30722"/>
    <w:rsid w:val="00F30AA2"/>
    <w:rsid w:val="00F31311"/>
    <w:rsid w:val="00F3221A"/>
    <w:rsid w:val="00F3429D"/>
    <w:rsid w:val="00F361CD"/>
    <w:rsid w:val="00F37081"/>
    <w:rsid w:val="00F3731C"/>
    <w:rsid w:val="00F3796D"/>
    <w:rsid w:val="00F3797B"/>
    <w:rsid w:val="00F37A36"/>
    <w:rsid w:val="00F403BF"/>
    <w:rsid w:val="00F410EF"/>
    <w:rsid w:val="00F411A7"/>
    <w:rsid w:val="00F42112"/>
    <w:rsid w:val="00F42B94"/>
    <w:rsid w:val="00F44B39"/>
    <w:rsid w:val="00F450AA"/>
    <w:rsid w:val="00F46A3E"/>
    <w:rsid w:val="00F4798A"/>
    <w:rsid w:val="00F47DAA"/>
    <w:rsid w:val="00F5057B"/>
    <w:rsid w:val="00F510CB"/>
    <w:rsid w:val="00F5146D"/>
    <w:rsid w:val="00F5175E"/>
    <w:rsid w:val="00F51811"/>
    <w:rsid w:val="00F52B7B"/>
    <w:rsid w:val="00F5355C"/>
    <w:rsid w:val="00F54021"/>
    <w:rsid w:val="00F54461"/>
    <w:rsid w:val="00F5579C"/>
    <w:rsid w:val="00F55B9D"/>
    <w:rsid w:val="00F55FA7"/>
    <w:rsid w:val="00F568A0"/>
    <w:rsid w:val="00F56A59"/>
    <w:rsid w:val="00F56EFF"/>
    <w:rsid w:val="00F574CF"/>
    <w:rsid w:val="00F57973"/>
    <w:rsid w:val="00F6117A"/>
    <w:rsid w:val="00F616AF"/>
    <w:rsid w:val="00F61747"/>
    <w:rsid w:val="00F61B19"/>
    <w:rsid w:val="00F61D28"/>
    <w:rsid w:val="00F621BD"/>
    <w:rsid w:val="00F62A43"/>
    <w:rsid w:val="00F63D05"/>
    <w:rsid w:val="00F641CE"/>
    <w:rsid w:val="00F6441C"/>
    <w:rsid w:val="00F64AFC"/>
    <w:rsid w:val="00F64E72"/>
    <w:rsid w:val="00F65218"/>
    <w:rsid w:val="00F653C2"/>
    <w:rsid w:val="00F65C15"/>
    <w:rsid w:val="00F66337"/>
    <w:rsid w:val="00F6633E"/>
    <w:rsid w:val="00F6684C"/>
    <w:rsid w:val="00F66DCD"/>
    <w:rsid w:val="00F70ECE"/>
    <w:rsid w:val="00F710A8"/>
    <w:rsid w:val="00F7189F"/>
    <w:rsid w:val="00F7202F"/>
    <w:rsid w:val="00F72A44"/>
    <w:rsid w:val="00F72D11"/>
    <w:rsid w:val="00F7431F"/>
    <w:rsid w:val="00F74CC6"/>
    <w:rsid w:val="00F751BF"/>
    <w:rsid w:val="00F7604A"/>
    <w:rsid w:val="00F76162"/>
    <w:rsid w:val="00F7619F"/>
    <w:rsid w:val="00F76386"/>
    <w:rsid w:val="00F76910"/>
    <w:rsid w:val="00F76B08"/>
    <w:rsid w:val="00F76B53"/>
    <w:rsid w:val="00F77DA3"/>
    <w:rsid w:val="00F807E8"/>
    <w:rsid w:val="00F81346"/>
    <w:rsid w:val="00F817C5"/>
    <w:rsid w:val="00F81965"/>
    <w:rsid w:val="00F82296"/>
    <w:rsid w:val="00F82D98"/>
    <w:rsid w:val="00F839D9"/>
    <w:rsid w:val="00F85241"/>
    <w:rsid w:val="00F8574D"/>
    <w:rsid w:val="00F85FAD"/>
    <w:rsid w:val="00F864E3"/>
    <w:rsid w:val="00F877BB"/>
    <w:rsid w:val="00F87BA5"/>
    <w:rsid w:val="00F87E48"/>
    <w:rsid w:val="00F90A65"/>
    <w:rsid w:val="00F910E2"/>
    <w:rsid w:val="00F9113D"/>
    <w:rsid w:val="00F91D95"/>
    <w:rsid w:val="00F92AC8"/>
    <w:rsid w:val="00F92BD0"/>
    <w:rsid w:val="00F92BE6"/>
    <w:rsid w:val="00F92D20"/>
    <w:rsid w:val="00F92DB6"/>
    <w:rsid w:val="00F92E1F"/>
    <w:rsid w:val="00F933B0"/>
    <w:rsid w:val="00F934F4"/>
    <w:rsid w:val="00F93747"/>
    <w:rsid w:val="00F9431D"/>
    <w:rsid w:val="00F945BB"/>
    <w:rsid w:val="00F94AF4"/>
    <w:rsid w:val="00F960BC"/>
    <w:rsid w:val="00F96234"/>
    <w:rsid w:val="00F96E34"/>
    <w:rsid w:val="00F975E8"/>
    <w:rsid w:val="00F976C9"/>
    <w:rsid w:val="00F97C98"/>
    <w:rsid w:val="00FA02A0"/>
    <w:rsid w:val="00FA070F"/>
    <w:rsid w:val="00FA0B1C"/>
    <w:rsid w:val="00FA120A"/>
    <w:rsid w:val="00FA1DCB"/>
    <w:rsid w:val="00FA2033"/>
    <w:rsid w:val="00FA2428"/>
    <w:rsid w:val="00FA2484"/>
    <w:rsid w:val="00FA295A"/>
    <w:rsid w:val="00FA4D78"/>
    <w:rsid w:val="00FA5AAF"/>
    <w:rsid w:val="00FA696B"/>
    <w:rsid w:val="00FB0037"/>
    <w:rsid w:val="00FB07C2"/>
    <w:rsid w:val="00FB0817"/>
    <w:rsid w:val="00FB09B8"/>
    <w:rsid w:val="00FB0A6E"/>
    <w:rsid w:val="00FB0CE2"/>
    <w:rsid w:val="00FB0F13"/>
    <w:rsid w:val="00FB15B0"/>
    <w:rsid w:val="00FB1A45"/>
    <w:rsid w:val="00FB1C52"/>
    <w:rsid w:val="00FB2828"/>
    <w:rsid w:val="00FB3622"/>
    <w:rsid w:val="00FB364E"/>
    <w:rsid w:val="00FB439C"/>
    <w:rsid w:val="00FB4409"/>
    <w:rsid w:val="00FB4DC8"/>
    <w:rsid w:val="00FB4F9B"/>
    <w:rsid w:val="00FB59D5"/>
    <w:rsid w:val="00FB5BBF"/>
    <w:rsid w:val="00FB5CBF"/>
    <w:rsid w:val="00FB5FA2"/>
    <w:rsid w:val="00FB65EA"/>
    <w:rsid w:val="00FB721B"/>
    <w:rsid w:val="00FB7254"/>
    <w:rsid w:val="00FB741D"/>
    <w:rsid w:val="00FC01FF"/>
    <w:rsid w:val="00FC13CD"/>
    <w:rsid w:val="00FC20AC"/>
    <w:rsid w:val="00FC312D"/>
    <w:rsid w:val="00FC3AC0"/>
    <w:rsid w:val="00FC3BEC"/>
    <w:rsid w:val="00FC3CD0"/>
    <w:rsid w:val="00FC41D1"/>
    <w:rsid w:val="00FC4470"/>
    <w:rsid w:val="00FC507F"/>
    <w:rsid w:val="00FC5725"/>
    <w:rsid w:val="00FC57C3"/>
    <w:rsid w:val="00FC5B4D"/>
    <w:rsid w:val="00FC64CA"/>
    <w:rsid w:val="00FC6556"/>
    <w:rsid w:val="00FC662B"/>
    <w:rsid w:val="00FC6B15"/>
    <w:rsid w:val="00FC7B82"/>
    <w:rsid w:val="00FD04F7"/>
    <w:rsid w:val="00FD06F0"/>
    <w:rsid w:val="00FD0851"/>
    <w:rsid w:val="00FD0EC5"/>
    <w:rsid w:val="00FD1181"/>
    <w:rsid w:val="00FD18CE"/>
    <w:rsid w:val="00FD1B30"/>
    <w:rsid w:val="00FD2258"/>
    <w:rsid w:val="00FD22AF"/>
    <w:rsid w:val="00FD267F"/>
    <w:rsid w:val="00FD32DA"/>
    <w:rsid w:val="00FD3FA3"/>
    <w:rsid w:val="00FD41BD"/>
    <w:rsid w:val="00FD42DA"/>
    <w:rsid w:val="00FD51A3"/>
    <w:rsid w:val="00FD5DDB"/>
    <w:rsid w:val="00FD5EB5"/>
    <w:rsid w:val="00FD61B7"/>
    <w:rsid w:val="00FD6819"/>
    <w:rsid w:val="00FD688C"/>
    <w:rsid w:val="00FD6A3A"/>
    <w:rsid w:val="00FD6B2C"/>
    <w:rsid w:val="00FD6FB1"/>
    <w:rsid w:val="00FD7149"/>
    <w:rsid w:val="00FD72F8"/>
    <w:rsid w:val="00FD7ED9"/>
    <w:rsid w:val="00FE0DF0"/>
    <w:rsid w:val="00FE0EAA"/>
    <w:rsid w:val="00FE16C2"/>
    <w:rsid w:val="00FE3403"/>
    <w:rsid w:val="00FE36E0"/>
    <w:rsid w:val="00FE3CF7"/>
    <w:rsid w:val="00FE7AB2"/>
    <w:rsid w:val="00FF00D8"/>
    <w:rsid w:val="00FF014C"/>
    <w:rsid w:val="00FF12A5"/>
    <w:rsid w:val="00FF159D"/>
    <w:rsid w:val="00FF1803"/>
    <w:rsid w:val="00FF1E25"/>
    <w:rsid w:val="00FF2150"/>
    <w:rsid w:val="00FF215B"/>
    <w:rsid w:val="00FF2565"/>
    <w:rsid w:val="00FF2BFB"/>
    <w:rsid w:val="00FF2F4B"/>
    <w:rsid w:val="00FF36F0"/>
    <w:rsid w:val="00FF402C"/>
    <w:rsid w:val="00FF4229"/>
    <w:rsid w:val="00FF51CA"/>
    <w:rsid w:val="00FF7206"/>
    <w:rsid w:val="00FF7291"/>
    <w:rsid w:val="00FF79F8"/>
    <w:rsid w:val="00FF7D9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oNotEmbedSmartTags/>
  <w:decimalSymbol w:val="."/>
  <w:listSeparator w:val=","/>
  <w14:docId w14:val="072D2A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 w:uiPriority="62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72"/>
    <w:lsdException w:name="Colorful Grid"/>
    <w:lsdException w:name="Light Shading Accent 1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095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B7A"/>
    <w:pPr>
      <w:numPr>
        <w:numId w:val="4"/>
      </w:numPr>
      <w:pBdr>
        <w:bottom w:val="single" w:sz="4" w:space="1" w:color="297FD5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297FD5" w:themeColor="accent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4B7A"/>
    <w:pPr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color w:val="297FD5" w:themeColor="accent2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4B7A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color w:val="297FD5" w:themeColor="accent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B7A"/>
    <w:pPr>
      <w:numPr>
        <w:ilvl w:val="3"/>
        <w:numId w:val="4"/>
      </w:numPr>
      <w:outlineLvl w:val="3"/>
    </w:pPr>
    <w:rPr>
      <w:rFonts w:asciiTheme="majorHAnsi" w:eastAsiaTheme="majorEastAsia" w:hAnsiTheme="majorHAnsi" w:cstheme="majorBidi"/>
      <w:i/>
      <w:iCs/>
      <w:color w:val="297FD5" w:themeColor="accent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4B7A"/>
    <w:pPr>
      <w:numPr>
        <w:ilvl w:val="4"/>
        <w:numId w:val="4"/>
      </w:numPr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4B7A"/>
    <w:pPr>
      <w:numPr>
        <w:ilvl w:val="5"/>
        <w:numId w:val="4"/>
      </w:numPr>
      <w:outlineLvl w:val="5"/>
    </w:pPr>
    <w:rPr>
      <w:rFonts w:asciiTheme="majorHAnsi" w:eastAsiaTheme="majorEastAsia" w:hAnsiTheme="majorHAnsi" w:cstheme="majorBidi"/>
      <w:b/>
      <w:bCs/>
      <w:i/>
      <w:iCs/>
      <w:color w:val="1E5E9F" w:themeColor="accent2" w:themeShade="B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4B7A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b/>
      <w:bCs/>
      <w:color w:val="629DD1" w:themeColor="accent1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A4B7A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b/>
      <w:bCs/>
      <w:i/>
      <w:iCs/>
      <w:color w:val="629DD1" w:themeColor="accent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A4B7A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b/>
      <w:bCs/>
      <w:color w:val="1B1D3D" w:themeColor="text2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B7A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1A4B7A"/>
    <w:pPr>
      <w:spacing w:before="400"/>
    </w:pPr>
    <w:rPr>
      <w:rFonts w:asciiTheme="majorHAnsi" w:eastAsiaTheme="majorEastAsia" w:hAnsiTheme="majorHAnsi" w:cstheme="majorBidi"/>
      <w:color w:val="3476B1" w:themeColor="accent1" w:themeShade="BF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A4B7A"/>
    <w:rPr>
      <w:rFonts w:asciiTheme="majorHAnsi" w:eastAsiaTheme="majorEastAsia" w:hAnsiTheme="majorHAnsi" w:cstheme="majorBidi"/>
      <w:color w:val="3476B1" w:themeColor="accent1" w:themeShade="BF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1A4B7A"/>
    <w:pPr>
      <w:spacing w:after="480"/>
    </w:pPr>
    <w:rPr>
      <w:i/>
      <w:iCs/>
      <w:color w:val="242852" w:themeColor="text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A4B7A"/>
    <w:rPr>
      <w:i/>
      <w:iCs/>
      <w:color w:val="242852" w:themeColor="text2"/>
      <w:sz w:val="24"/>
      <w:szCs w:val="24"/>
    </w:rPr>
  </w:style>
  <w:style w:type="character" w:styleId="IntenseEmphasis">
    <w:name w:val="Intense Emphasis"/>
    <w:basedOn w:val="DefaultParagraphFont"/>
    <w:qFormat/>
    <w:rsid w:val="001A4B7A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A4B7A"/>
    <w:rPr>
      <w:rFonts w:asciiTheme="majorHAnsi" w:eastAsiaTheme="majorEastAsia" w:hAnsiTheme="majorHAnsi" w:cstheme="majorBidi"/>
      <w:color w:val="297FD5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B7A"/>
    <w:rPr>
      <w:rFonts w:asciiTheme="majorHAnsi" w:eastAsiaTheme="majorEastAsia" w:hAnsiTheme="majorHAnsi" w:cstheme="majorBidi"/>
      <w:color w:val="297FD5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4B7A"/>
    <w:rPr>
      <w:rFonts w:asciiTheme="majorHAnsi" w:eastAsiaTheme="majorEastAsia" w:hAnsiTheme="majorHAnsi" w:cstheme="majorBidi"/>
      <w:color w:val="297FD5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B7A"/>
    <w:rPr>
      <w:rFonts w:asciiTheme="majorHAnsi" w:eastAsiaTheme="majorEastAsia" w:hAnsiTheme="majorHAnsi" w:cstheme="majorBidi"/>
      <w:i/>
      <w:iCs/>
      <w:color w:val="297FD5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4B7A"/>
    <w:rPr>
      <w:rFonts w:asciiTheme="majorHAnsi" w:eastAsiaTheme="majorEastAsia" w:hAnsiTheme="majorHAnsi" w:cstheme="majorBidi"/>
      <w:b/>
      <w:bCs/>
      <w:color w:val="1E5E9F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A4B7A"/>
    <w:rPr>
      <w:rFonts w:asciiTheme="majorHAnsi" w:eastAsiaTheme="majorEastAsia" w:hAnsiTheme="majorHAnsi" w:cstheme="majorBidi"/>
      <w:b/>
      <w:bCs/>
      <w:i/>
      <w:iCs/>
      <w:color w:val="1E5E9F" w:themeColor="accen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A4B7A"/>
    <w:rPr>
      <w:rFonts w:asciiTheme="majorHAnsi" w:eastAsiaTheme="majorEastAsia" w:hAnsiTheme="majorHAnsi" w:cstheme="majorBidi"/>
      <w:b/>
      <w:bCs/>
      <w:color w:val="629DD1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A4B7A"/>
    <w:rPr>
      <w:rFonts w:asciiTheme="majorHAnsi" w:eastAsiaTheme="majorEastAsia" w:hAnsiTheme="majorHAnsi" w:cstheme="majorBidi"/>
      <w:b/>
      <w:bCs/>
      <w:i/>
      <w:iCs/>
      <w:color w:val="629DD1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A4B7A"/>
    <w:rPr>
      <w:rFonts w:asciiTheme="majorHAnsi" w:eastAsiaTheme="majorEastAsia" w:hAnsiTheme="majorHAnsi" w:cstheme="majorBidi"/>
      <w:b/>
      <w:bCs/>
      <w:color w:val="1B1D3D" w:themeColor="text2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1A4B7A"/>
    <w:rPr>
      <w:b/>
      <w:bCs/>
    </w:rPr>
  </w:style>
  <w:style w:type="paragraph" w:styleId="BlockText">
    <w:name w:val="Block Text"/>
    <w:basedOn w:val="Normal"/>
    <w:unhideWhenUsed/>
    <w:rsid w:val="001A4B7A"/>
    <w:pPr>
      <w:pBdr>
        <w:top w:val="single" w:sz="2" w:space="10" w:color="629DD1" w:themeColor="accent1"/>
        <w:left w:val="single" w:sz="2" w:space="10" w:color="629DD1" w:themeColor="accent1"/>
        <w:bottom w:val="single" w:sz="2" w:space="10" w:color="629DD1" w:themeColor="accent1"/>
        <w:right w:val="single" w:sz="2" w:space="10" w:color="629DD1" w:themeColor="accent1"/>
        <w:between w:val="single" w:sz="2" w:space="10" w:color="629DD1" w:themeColor="accent1"/>
        <w:bar w:val="single" w:sz="2" w:color="629DD1" w:themeColor="accent1"/>
      </w:pBdr>
      <w:ind w:left="1152" w:right="1152"/>
    </w:pPr>
    <w:rPr>
      <w:i/>
      <w:iCs/>
      <w:color w:val="629DD1" w:themeColor="accent1"/>
      <w:lang w:val="en-US"/>
    </w:rPr>
  </w:style>
  <w:style w:type="character" w:styleId="SubtleEmphasis">
    <w:name w:val="Subtle Emphasis"/>
    <w:basedOn w:val="DefaultParagraphFont"/>
    <w:qFormat/>
    <w:rsid w:val="001A4B7A"/>
    <w:rPr>
      <w:rFonts w:asciiTheme="minorHAnsi" w:hAnsiTheme="minorHAnsi"/>
      <w:i/>
      <w:iCs/>
      <w:color w:val="006666"/>
    </w:rPr>
  </w:style>
  <w:style w:type="character" w:styleId="IntenseReference">
    <w:name w:val="Intense Reference"/>
    <w:basedOn w:val="DefaultParagraphFont"/>
    <w:uiPriority w:val="32"/>
    <w:qFormat/>
    <w:rsid w:val="001A4B7A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sid w:val="001A4B7A"/>
    <w:rPr>
      <w:i/>
      <w:iCs/>
      <w:color w:val="4E4F89"/>
    </w:rPr>
  </w:style>
  <w:style w:type="character" w:styleId="Emphasis">
    <w:name w:val="Emphasis"/>
    <w:uiPriority w:val="20"/>
    <w:qFormat/>
    <w:rsid w:val="001A4B7A"/>
    <w:rPr>
      <w:rFonts w:asciiTheme="minorHAnsi" w:eastAsiaTheme="minorEastAsia" w:hAnsiTheme="minorHAnsi" w:cstheme="minorBidi"/>
      <w:b/>
      <w:bCs/>
      <w:iCs w:val="0"/>
      <w:color w:val="297FD5" w:themeColor="accent2"/>
      <w:spacing w:val="10"/>
      <w:szCs w:val="20"/>
      <w:lang w:val="es-ES"/>
    </w:rPr>
  </w:style>
  <w:style w:type="character" w:styleId="BookTitle">
    <w:name w:val="Book Title"/>
    <w:basedOn w:val="DefaultParagraphFont"/>
    <w:uiPriority w:val="33"/>
    <w:qFormat/>
    <w:rsid w:val="001A4B7A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A4B7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4B7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A4B7A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A4B7A"/>
    <w:rPr>
      <w:sz w:val="20"/>
    </w:rPr>
  </w:style>
  <w:style w:type="paragraph" w:styleId="NormalIndent">
    <w:name w:val="Normal Indent"/>
    <w:basedOn w:val="Normal"/>
    <w:uiPriority w:val="99"/>
    <w:unhideWhenUsed/>
    <w:rsid w:val="001A4B7A"/>
    <w:pPr>
      <w:ind w:left="720"/>
      <w:contextualSpacing/>
    </w:pPr>
    <w:rPr>
      <w:lang w:val="en-US"/>
    </w:rPr>
  </w:style>
  <w:style w:type="paragraph" w:styleId="IntenseQuote">
    <w:name w:val="Intense Quote"/>
    <w:basedOn w:val="Normal"/>
    <w:uiPriority w:val="30"/>
    <w:qFormat/>
    <w:rsid w:val="001A4B7A"/>
    <w:pPr>
      <w:pBdr>
        <w:top w:val="threeDEngrave" w:sz="6" w:space="10" w:color="297FD5" w:themeColor="accent2"/>
        <w:bottom w:val="single" w:sz="4" w:space="10" w:color="297FD5" w:themeColor="accent2"/>
      </w:pBdr>
      <w:spacing w:before="360" w:after="360" w:line="324" w:lineRule="auto"/>
      <w:ind w:left="1080" w:right="1080"/>
    </w:pPr>
    <w:rPr>
      <w:i/>
      <w:iCs/>
      <w:color w:val="297FD5" w:themeColor="accent2"/>
      <w:szCs w:val="22"/>
      <w:lang w:val="en-US"/>
    </w:rPr>
  </w:style>
  <w:style w:type="numbering" w:customStyle="1" w:styleId="Listaconvietasurbana">
    <w:name w:val="Lista con viñetas urbana"/>
    <w:uiPriority w:val="99"/>
    <w:rsid w:val="001A4B7A"/>
    <w:pPr>
      <w:numPr>
        <w:numId w:val="1"/>
      </w:numPr>
    </w:pPr>
  </w:style>
  <w:style w:type="numbering" w:customStyle="1" w:styleId="Listanumeradaurbana">
    <w:name w:val="Lista numerada urbana"/>
    <w:uiPriority w:val="99"/>
    <w:rsid w:val="001A4B7A"/>
    <w:pPr>
      <w:numPr>
        <w:numId w:val="2"/>
      </w:numPr>
    </w:pPr>
  </w:style>
  <w:style w:type="paragraph" w:styleId="ListParagraph">
    <w:name w:val="List Paragraph"/>
    <w:aliases w:val="Scitum normal"/>
    <w:basedOn w:val="Normal"/>
    <w:link w:val="ListParagraphChar"/>
    <w:uiPriority w:val="34"/>
    <w:unhideWhenUsed/>
    <w:qFormat/>
    <w:rsid w:val="001A4B7A"/>
    <w:pPr>
      <w:ind w:left="720"/>
      <w:contextualSpacing/>
    </w:pPr>
    <w:rPr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8A0DDD"/>
    <w:rPr>
      <w:lang w:val="en-US"/>
    </w:rPr>
  </w:style>
  <w:style w:type="character" w:styleId="PlaceholderText">
    <w:name w:val="Placeholder Text"/>
    <w:basedOn w:val="DefaultParagraphFont"/>
    <w:uiPriority w:val="99"/>
    <w:unhideWhenUsed/>
    <w:rsid w:val="001A4B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7A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7A"/>
    <w:rPr>
      <w:rFonts w:eastAsiaTheme="minorEastAsia" w:hAnsi="Tahoma" w:cstheme="minorBidi"/>
      <w:sz w:val="16"/>
      <w:szCs w:val="16"/>
      <w:lang w:val="es-ES"/>
    </w:rPr>
  </w:style>
  <w:style w:type="paragraph" w:customStyle="1" w:styleId="Encabezadopar">
    <w:name w:val="Encabezado par"/>
    <w:basedOn w:val="Header"/>
    <w:uiPriority w:val="39"/>
    <w:rsid w:val="001A4B7A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Header"/>
    <w:uiPriority w:val="39"/>
    <w:rsid w:val="001A4B7A"/>
    <w:pPr>
      <w:pBdr>
        <w:bottom w:val="single" w:sz="4" w:space="1" w:color="auto"/>
      </w:pBdr>
      <w:jc w:val="right"/>
    </w:pPr>
  </w:style>
  <w:style w:type="paragraph" w:customStyle="1" w:styleId="Vieta1">
    <w:name w:val="Viñeta 1"/>
    <w:basedOn w:val="ListParagraph"/>
    <w:uiPriority w:val="38"/>
    <w:qFormat/>
    <w:rsid w:val="001A4B7A"/>
    <w:pPr>
      <w:numPr>
        <w:numId w:val="3"/>
      </w:numPr>
    </w:pPr>
  </w:style>
  <w:style w:type="paragraph" w:customStyle="1" w:styleId="Vieta2">
    <w:name w:val="Viñeta 2"/>
    <w:basedOn w:val="ListParagraph"/>
    <w:uiPriority w:val="38"/>
    <w:qFormat/>
    <w:rsid w:val="001A4B7A"/>
    <w:pPr>
      <w:numPr>
        <w:ilvl w:val="1"/>
        <w:numId w:val="3"/>
      </w:numPr>
    </w:pPr>
  </w:style>
  <w:style w:type="paragraph" w:customStyle="1" w:styleId="Vieta3">
    <w:name w:val="Viñeta 3"/>
    <w:basedOn w:val="ListParagraph"/>
    <w:uiPriority w:val="38"/>
    <w:qFormat/>
    <w:rsid w:val="001A4B7A"/>
    <w:pPr>
      <w:numPr>
        <w:ilvl w:val="2"/>
        <w:numId w:val="3"/>
      </w:numPr>
    </w:pPr>
  </w:style>
  <w:style w:type="paragraph" w:customStyle="1" w:styleId="MarcadorDePosicinPredeterminadoAsunto10">
    <w:name w:val="MarcadorDePosiciónPredeterminado_Asunto10"/>
    <w:uiPriority w:val="39"/>
    <w:rsid w:val="001A4B7A"/>
    <w:rPr>
      <w:rFonts w:eastAsiaTheme="minorEastAsia" w:cstheme="minorBidi"/>
      <w:i/>
      <w:iCs/>
      <w:color w:val="242852" w:themeColor="text2"/>
      <w:sz w:val="24"/>
      <w:szCs w:val="24"/>
      <w:lang w:val="es-ES"/>
    </w:rPr>
  </w:style>
  <w:style w:type="paragraph" w:customStyle="1" w:styleId="Categora">
    <w:name w:val="Categoría"/>
    <w:basedOn w:val="Normal"/>
    <w:link w:val="Carcterdecategora"/>
    <w:uiPriority w:val="39"/>
    <w:qFormat/>
    <w:rsid w:val="001A4B7A"/>
    <w:pPr>
      <w:framePr w:hSpace="187" w:wrap="around" w:hAnchor="margin" w:xAlign="center" w:y="721"/>
    </w:pPr>
    <w:rPr>
      <w:caps/>
      <w:szCs w:val="22"/>
      <w:lang w:val="en-US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1A4B7A"/>
    <w:pPr>
      <w:spacing w:after="120"/>
    </w:pPr>
    <w:rPr>
      <w:b/>
      <w:bCs/>
      <w:lang w:val="en-US"/>
    </w:rPr>
  </w:style>
  <w:style w:type="character" w:customStyle="1" w:styleId="Carcterdecategora">
    <w:name w:val="Carácter de categoría"/>
    <w:basedOn w:val="DefaultParagraphFont"/>
    <w:link w:val="Categora"/>
    <w:uiPriority w:val="39"/>
    <w:rsid w:val="001A4B7A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DefaultParagraphFont"/>
    <w:link w:val="Comentarios"/>
    <w:uiPriority w:val="39"/>
    <w:rsid w:val="001A4B7A"/>
    <w:rPr>
      <w:rFonts w:eastAsiaTheme="minorEastAsia" w:cstheme="minorBidi"/>
      <w:b/>
      <w:bCs/>
      <w:sz w:val="20"/>
      <w:szCs w:val="20"/>
      <w:lang w:val="es-ES"/>
    </w:rPr>
  </w:style>
  <w:style w:type="paragraph" w:customStyle="1" w:styleId="Textodecomentarios">
    <w:name w:val="Texto de comentarios"/>
    <w:basedOn w:val="Normal"/>
    <w:uiPriority w:val="39"/>
    <w:qFormat/>
    <w:rsid w:val="001A4B7A"/>
    <w:pPr>
      <w:spacing w:after="120" w:line="288" w:lineRule="auto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4B7A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A4B7A"/>
    <w:pPr>
      <w:ind w:left="24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A4B7A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4B7A"/>
    <w:pPr>
      <w:spacing w:after="100"/>
      <w:ind w:left="400"/>
    </w:pPr>
    <w:rPr>
      <w:lang w:val="en-US"/>
    </w:rPr>
  </w:style>
  <w:style w:type="table" w:styleId="MediumShading1-Accent1">
    <w:name w:val="Medium Shading 1 Accent 1"/>
    <w:basedOn w:val="TableNormal"/>
    <w:uiPriority w:val="63"/>
    <w:rsid w:val="00414F8B"/>
    <w:pPr>
      <w:spacing w:after="0" w:line="240" w:lineRule="auto"/>
    </w:pPr>
    <w:rPr>
      <w:rFonts w:cstheme="minorBidi"/>
    </w:rPr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42"/>
    <w:rsid w:val="00414F8B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band1Horz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</w:style>
  <w:style w:type="table" w:styleId="MediumShading1-Accent2">
    <w:name w:val="Medium Shading 1 Accent 2"/>
    <w:basedOn w:val="TableNormal"/>
    <w:uiPriority w:val="42"/>
    <w:rsid w:val="00414F8B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F91D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1" w:themeFillTint="7F"/>
      </w:tcPr>
    </w:tblStylePr>
  </w:style>
  <w:style w:type="table" w:styleId="TableClassic1">
    <w:name w:val="Table Classic 1"/>
    <w:basedOn w:val="TableNormal"/>
    <w:rsid w:val="00FF7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4">
    <w:name w:val="Medium List 2 Accent 4"/>
    <w:basedOn w:val="TableNormal"/>
    <w:uiPriority w:val="44"/>
    <w:rsid w:val="00FF79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4"/>
        <w:left w:val="single" w:sz="8" w:space="0" w:color="4A66AC" w:themeColor="accent4"/>
        <w:bottom w:val="single" w:sz="8" w:space="0" w:color="4A66AC" w:themeColor="accent4"/>
        <w:right w:val="single" w:sz="8" w:space="0" w:color="4A66A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66A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4">
    <w:name w:val="Medium List 1 Accent 4"/>
    <w:basedOn w:val="TableNormal"/>
    <w:uiPriority w:val="44"/>
    <w:rsid w:val="00FE36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4"/>
        <w:bottom w:val="single" w:sz="8" w:space="0" w:color="4A66A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4"/>
          <w:bottom w:val="single" w:sz="8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4"/>
          <w:bottom w:val="single" w:sz="8" w:space="0" w:color="4A66AC" w:themeColor="accent4"/>
        </w:tcBorders>
      </w:tc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shd w:val="clear" w:color="auto" w:fill="D1D8EB" w:themeFill="accent4" w:themeFillTint="3F"/>
      </w:tcPr>
    </w:tblStylePr>
  </w:style>
  <w:style w:type="character" w:customStyle="1" w:styleId="slicetext">
    <w:name w:val="slicetext"/>
    <w:basedOn w:val="DefaultParagraphFont"/>
    <w:rsid w:val="001F6F1A"/>
  </w:style>
  <w:style w:type="table" w:styleId="MediumList2-Accent1">
    <w:name w:val="Medium List 2 Accent 1"/>
    <w:basedOn w:val="TableNormal"/>
    <w:uiPriority w:val="41"/>
    <w:rsid w:val="00486E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9DD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style-span">
    <w:name w:val="apple-style-span"/>
    <w:basedOn w:val="DefaultParagraphFont"/>
    <w:rsid w:val="000C4937"/>
  </w:style>
  <w:style w:type="character" w:customStyle="1" w:styleId="apple-converted-space">
    <w:name w:val="apple-converted-space"/>
    <w:basedOn w:val="DefaultParagraphFont"/>
    <w:rsid w:val="000C4937"/>
  </w:style>
  <w:style w:type="paragraph" w:styleId="NormalWeb">
    <w:name w:val="Normal (Web)"/>
    <w:basedOn w:val="Normal"/>
    <w:uiPriority w:val="99"/>
    <w:unhideWhenUsed/>
    <w:rsid w:val="000B4A46"/>
    <w:pPr>
      <w:spacing w:before="100" w:beforeAutospacing="1" w:after="100" w:afterAutospacing="1"/>
    </w:pPr>
    <w:rPr>
      <w:lang w:val="es-MX" w:eastAsia="es-MX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249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249B"/>
    <w:rPr>
      <w:rFonts w:ascii="Lucida Grande" w:eastAsiaTheme="minorEastAsia" w:hAnsi="Lucida Grande" w:cstheme="minorBidi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990FC3"/>
    <w:rPr>
      <w:color w:val="3EBBF0" w:themeColor="followedHyperlink"/>
      <w:u w:val="single"/>
    </w:rPr>
  </w:style>
  <w:style w:type="paragraph" w:customStyle="1" w:styleId="Prrafodelista1">
    <w:name w:val="Párrafo de lista1"/>
    <w:basedOn w:val="Normal"/>
    <w:rsid w:val="007668B7"/>
    <w:pPr>
      <w:suppressAutoHyphens/>
      <w:ind w:left="720"/>
    </w:pPr>
    <w:rPr>
      <w:rFonts w:ascii="Calibri" w:eastAsia="SimSun" w:hAnsi="Calibri" w:cs="Calibri"/>
      <w:kern w:val="1"/>
      <w:szCs w:val="22"/>
      <w:lang w:val="es-MX"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A0DDD"/>
    <w:rPr>
      <w:rFonts w:ascii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6E4C04"/>
  </w:style>
  <w:style w:type="character" w:customStyle="1" w:styleId="mw-editsection">
    <w:name w:val="mw-editsection"/>
    <w:basedOn w:val="DefaultParagraphFont"/>
    <w:rsid w:val="006E4C04"/>
  </w:style>
  <w:style w:type="character" w:customStyle="1" w:styleId="mw-editsection-bracket">
    <w:name w:val="mw-editsection-bracket"/>
    <w:basedOn w:val="DefaultParagraphFont"/>
    <w:rsid w:val="006E4C04"/>
  </w:style>
  <w:style w:type="character" w:customStyle="1" w:styleId="mw-editsection-divider">
    <w:name w:val="mw-editsection-divider"/>
    <w:basedOn w:val="DefaultParagraphFont"/>
    <w:rsid w:val="006E4C04"/>
  </w:style>
  <w:style w:type="table" w:styleId="MediumShading2-Accent6">
    <w:name w:val="Medium Shading 2 Accent 6"/>
    <w:basedOn w:val="TableNormal"/>
    <w:uiPriority w:val="46"/>
    <w:rsid w:val="008629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3">
    <w:name w:val="Colorful Grid Accent 3"/>
    <w:basedOn w:val="TableNormal"/>
    <w:uiPriority w:val="43"/>
    <w:rsid w:val="008629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3" w:themeFillTint="33"/>
    </w:tcPr>
    <w:tblStylePr w:type="firstRow">
      <w:rPr>
        <w:b/>
        <w:bCs/>
      </w:rPr>
      <w:tblPr/>
      <w:tcPr>
        <w:shd w:val="clear" w:color="auto" w:fill="CBD2D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3" w:themeFillShade="BF"/>
      </w:tc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MediumGrid2-Accent3">
    <w:name w:val="Medium Grid 2 Accent 3"/>
    <w:basedOn w:val="TableNormal"/>
    <w:uiPriority w:val="43"/>
    <w:rsid w:val="008629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3"/>
        <w:left w:val="single" w:sz="8" w:space="0" w:color="7F8FA9" w:themeColor="accent3"/>
        <w:bottom w:val="single" w:sz="8" w:space="0" w:color="7F8FA9" w:themeColor="accent3"/>
        <w:right w:val="single" w:sz="8" w:space="0" w:color="7F8FA9" w:themeColor="accent3"/>
        <w:insideH w:val="single" w:sz="8" w:space="0" w:color="7F8FA9" w:themeColor="accent3"/>
        <w:insideV w:val="single" w:sz="8" w:space="0" w:color="7F8FA9" w:themeColor="accent3"/>
      </w:tblBorders>
    </w:tblPr>
    <w:tcPr>
      <w:shd w:val="clear" w:color="auto" w:fill="DFE3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3" w:themeFillTint="33"/>
      </w:tc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tcBorders>
          <w:insideH w:val="single" w:sz="6" w:space="0" w:color="7F8FA9" w:themeColor="accent3"/>
          <w:insideV w:val="single" w:sz="6" w:space="0" w:color="7F8FA9" w:themeColor="accent3"/>
        </w:tcBorders>
        <w:shd w:val="clear" w:color="auto" w:fill="BFC7D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43"/>
    <w:rsid w:val="008629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rsid w:val="008629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3"/>
        <w:left w:val="single" w:sz="4" w:space="0" w:color="4A66AC" w:themeColor="accent4"/>
        <w:bottom w:val="single" w:sz="4" w:space="0" w:color="4A66AC" w:themeColor="accent4"/>
        <w:right w:val="single" w:sz="4" w:space="0" w:color="4A66A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4" w:themeShade="99"/>
          <w:insideV w:val="nil"/>
        </w:tcBorders>
        <w:shd w:val="clear" w:color="auto" w:fill="2C3C6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4" w:themeFillShade="99"/>
      </w:tcPr>
    </w:tblStylePr>
    <w:tblStylePr w:type="band1Vert">
      <w:tblPr/>
      <w:tcPr>
        <w:shd w:val="clear" w:color="auto" w:fill="B5C0DF" w:themeFill="accent4" w:themeFillTint="66"/>
      </w:tcPr>
    </w:tblStylePr>
    <w:tblStylePr w:type="band1Horz">
      <w:tblPr/>
      <w:tcPr>
        <w:shd w:val="clear" w:color="auto" w:fill="A2B1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2">
    <w:name w:val="Medium Grid 3 Accent 2"/>
    <w:basedOn w:val="TableNormal"/>
    <w:uiPriority w:val="42"/>
    <w:rsid w:val="00044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2" w:themeFillTint="7F"/>
      </w:tcPr>
    </w:tblStylePr>
  </w:style>
  <w:style w:type="paragraph" w:styleId="Caption">
    <w:name w:val="caption"/>
    <w:basedOn w:val="NoSpacing"/>
    <w:next w:val="Normal"/>
    <w:uiPriority w:val="99"/>
    <w:unhideWhenUsed/>
    <w:qFormat/>
    <w:rsid w:val="004712AB"/>
    <w:pPr>
      <w:jc w:val="center"/>
    </w:pPr>
    <w:rPr>
      <w:lang w:val="es-ES"/>
    </w:rPr>
  </w:style>
  <w:style w:type="character" w:styleId="PageNumber">
    <w:name w:val="page number"/>
    <w:basedOn w:val="DefaultParagraphFont"/>
    <w:uiPriority w:val="99"/>
    <w:rsid w:val="00A14C50"/>
  </w:style>
  <w:style w:type="paragraph" w:customStyle="1" w:styleId="ByLine">
    <w:name w:val="ByLine"/>
    <w:basedOn w:val="Title"/>
    <w:rsid w:val="00A14C50"/>
    <w:pPr>
      <w:spacing w:before="240" w:after="240"/>
      <w:jc w:val="right"/>
    </w:pPr>
    <w:rPr>
      <w:rFonts w:ascii="Arial" w:eastAsia="MS Mincho" w:hAnsi="Arial" w:cs="Times New Roman"/>
      <w:b/>
      <w:color w:val="auto"/>
      <w:kern w:val="28"/>
      <w:sz w:val="28"/>
      <w:szCs w:val="20"/>
    </w:rPr>
  </w:style>
  <w:style w:type="paragraph" w:customStyle="1" w:styleId="Standard">
    <w:name w:val="Standard"/>
    <w:rsid w:val="00AF2A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MX" w:eastAsia="zh-CN" w:bidi="hi-IN"/>
    </w:rPr>
  </w:style>
  <w:style w:type="paragraph" w:styleId="BodyText">
    <w:name w:val="Body Text"/>
    <w:basedOn w:val="Normal"/>
    <w:link w:val="BodyTextChar"/>
    <w:rsid w:val="00A2276C"/>
    <w:pPr>
      <w:keepLines/>
      <w:widowControl w:val="0"/>
      <w:spacing w:after="120" w:line="240" w:lineRule="atLeast"/>
      <w:ind w:left="360"/>
    </w:pPr>
    <w:rPr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2276C"/>
    <w:rPr>
      <w:rFonts w:ascii="Times New Roman" w:eastAsia="Times New Roman" w:hAnsi="Times New Roman" w:cs="Times New Roman"/>
      <w:sz w:val="20"/>
      <w:szCs w:val="20"/>
    </w:rPr>
  </w:style>
  <w:style w:type="paragraph" w:customStyle="1" w:styleId="template">
    <w:name w:val="template"/>
    <w:basedOn w:val="Normal"/>
    <w:rsid w:val="0033241A"/>
    <w:pPr>
      <w:spacing w:line="240" w:lineRule="exact"/>
    </w:pPr>
    <w:rPr>
      <w:rFonts w:ascii="Arial" w:hAnsi="Arial"/>
      <w:i/>
      <w:lang w:val="es-AR"/>
    </w:rPr>
  </w:style>
  <w:style w:type="paragraph" w:customStyle="1" w:styleId="level4">
    <w:name w:val="level 4"/>
    <w:basedOn w:val="Normal"/>
    <w:rsid w:val="0033241A"/>
    <w:pPr>
      <w:spacing w:before="120" w:after="120" w:line="240" w:lineRule="exact"/>
      <w:ind w:left="634"/>
    </w:pPr>
    <w:rPr>
      <w:rFonts w:ascii="Times" w:hAnsi="Times"/>
      <w:lang w:val="es-AR"/>
    </w:rPr>
  </w:style>
  <w:style w:type="paragraph" w:customStyle="1" w:styleId="level3text">
    <w:name w:val="level 3 text"/>
    <w:basedOn w:val="Normal"/>
    <w:rsid w:val="0033241A"/>
    <w:pPr>
      <w:spacing w:line="220" w:lineRule="exact"/>
      <w:ind w:left="1350" w:hanging="716"/>
    </w:pPr>
    <w:rPr>
      <w:rFonts w:ascii="Arial" w:hAnsi="Arial"/>
      <w:i/>
      <w:lang w:val="es-AR"/>
    </w:rPr>
  </w:style>
  <w:style w:type="paragraph" w:customStyle="1" w:styleId="requirement">
    <w:name w:val="requirement"/>
    <w:basedOn w:val="level4"/>
    <w:rsid w:val="0033241A"/>
    <w:pPr>
      <w:spacing w:before="0" w:after="0"/>
      <w:ind w:left="2348" w:hanging="994"/>
    </w:pPr>
    <w:rPr>
      <w:rFonts w:ascii="Times New Roman" w:hAnsi="Times New Roman"/>
    </w:rPr>
  </w:style>
  <w:style w:type="paragraph" w:styleId="Revision">
    <w:name w:val="Revision"/>
    <w:hidden/>
    <w:semiHidden/>
    <w:rsid w:val="00CA1D4D"/>
    <w:pPr>
      <w:spacing w:after="0" w:line="240" w:lineRule="auto"/>
    </w:pPr>
    <w:rPr>
      <w:rFonts w:ascii="Times New Roman" w:eastAsiaTheme="minorEastAsia" w:hAnsi="Times New Roman" w:cstheme="minorBidi"/>
      <w:szCs w:val="20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72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151"/>
    <w:rPr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151"/>
    <w:rPr>
      <w:rFonts w:ascii="Times New Roman" w:eastAsiaTheme="minorEastAsia" w:hAnsi="Times New Roman" w:cstheme="minorBid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51"/>
    <w:rPr>
      <w:rFonts w:ascii="Times New Roman" w:eastAsiaTheme="minorEastAsia" w:hAnsi="Times New Roman" w:cstheme="minorBidi"/>
      <w:b/>
      <w:bCs/>
      <w:sz w:val="20"/>
      <w:szCs w:val="20"/>
      <w:lang w:val="es-ES"/>
    </w:rPr>
  </w:style>
  <w:style w:type="paragraph" w:styleId="ListBullet">
    <w:name w:val="List Bullet"/>
    <w:basedOn w:val="Normal"/>
    <w:autoRedefine/>
    <w:rsid w:val="00F6633E"/>
    <w:pPr>
      <w:numPr>
        <w:numId w:val="5"/>
      </w:numPr>
    </w:pPr>
    <w:rPr>
      <w:rFonts w:ascii="Tahoma" w:hAnsi="Tahoma" w:cs="Tahoma"/>
      <w:bCs/>
      <w:sz w:val="20"/>
    </w:rPr>
  </w:style>
  <w:style w:type="paragraph" w:customStyle="1" w:styleId="Cuerpo">
    <w:name w:val="Cuerpo"/>
    <w:rsid w:val="00202E8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bdr w:val="nil"/>
      <w:lang w:val="es-ES" w:eastAsia="es-ES"/>
    </w:rPr>
  </w:style>
  <w:style w:type="character" w:customStyle="1" w:styleId="a">
    <w:name w:val="a"/>
    <w:basedOn w:val="DefaultParagraphFont"/>
    <w:rsid w:val="008D51BF"/>
  </w:style>
  <w:style w:type="character" w:customStyle="1" w:styleId="l7">
    <w:name w:val="l7"/>
    <w:basedOn w:val="DefaultParagraphFont"/>
    <w:rsid w:val="008D51BF"/>
  </w:style>
  <w:style w:type="character" w:customStyle="1" w:styleId="l6">
    <w:name w:val="l6"/>
    <w:basedOn w:val="DefaultParagraphFont"/>
    <w:rsid w:val="008D51BF"/>
  </w:style>
  <w:style w:type="paragraph" w:customStyle="1" w:styleId="m-7461325344519813044msolistparagraph">
    <w:name w:val="m_-7461325344519813044msolistparagraph"/>
    <w:basedOn w:val="Normal"/>
    <w:rsid w:val="000518A3"/>
    <w:pPr>
      <w:spacing w:before="100" w:beforeAutospacing="1" w:after="100" w:afterAutospacing="1"/>
    </w:pPr>
  </w:style>
  <w:style w:type="paragraph" w:customStyle="1" w:styleId="m-7461325344519813044msotitle">
    <w:name w:val="m_-7461325344519813044msotitle"/>
    <w:basedOn w:val="Normal"/>
    <w:rsid w:val="000518A3"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rsid w:val="00A23AEA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paragraph" w:customStyle="1" w:styleId="Cargo">
    <w:name w:val="Cargo"/>
    <w:next w:val="Normal"/>
    <w:rsid w:val="00397A53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customStyle="1" w:styleId="gmail-msonospacing">
    <w:name w:val="gmail-msonospacing"/>
    <w:basedOn w:val="Normal"/>
    <w:rsid w:val="006B0C5F"/>
    <w:pPr>
      <w:spacing w:before="100" w:beforeAutospacing="1" w:after="100" w:afterAutospacing="1"/>
    </w:pPr>
    <w:rPr>
      <w:lang w:val="en-US"/>
    </w:rPr>
  </w:style>
  <w:style w:type="character" w:customStyle="1" w:styleId="gmail-msosubtleemphasis">
    <w:name w:val="gmail-msosubtleemphasis"/>
    <w:basedOn w:val="DefaultParagraphFont"/>
    <w:rsid w:val="006B0C5F"/>
  </w:style>
  <w:style w:type="character" w:customStyle="1" w:styleId="ListParagraphChar">
    <w:name w:val="List Paragraph Char"/>
    <w:aliases w:val="Scitum normal Char"/>
    <w:basedOn w:val="DefaultParagraphFont"/>
    <w:link w:val="ListParagraph"/>
    <w:uiPriority w:val="34"/>
    <w:rsid w:val="009C13E1"/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1715A"/>
    <w:pPr>
      <w:spacing w:after="100" w:line="259" w:lineRule="auto"/>
      <w:ind w:left="960"/>
    </w:pPr>
    <w:rPr>
      <w:lang w:val="es-MX"/>
    </w:rPr>
  </w:style>
  <w:style w:type="paragraph" w:styleId="TOC7">
    <w:name w:val="toc 7"/>
    <w:basedOn w:val="Normal"/>
    <w:next w:val="Normal"/>
    <w:autoRedefine/>
    <w:uiPriority w:val="39"/>
    <w:unhideWhenUsed/>
    <w:rsid w:val="00C1715A"/>
    <w:pPr>
      <w:spacing w:after="100" w:line="259" w:lineRule="auto"/>
      <w:ind w:left="1440"/>
    </w:pPr>
    <w:rPr>
      <w:lang w:val="es-MX"/>
    </w:rPr>
  </w:style>
  <w:style w:type="paragraph" w:styleId="TOC4">
    <w:name w:val="toc 4"/>
    <w:basedOn w:val="Normal"/>
    <w:next w:val="Normal"/>
    <w:autoRedefine/>
    <w:uiPriority w:val="39"/>
    <w:unhideWhenUsed/>
    <w:rsid w:val="00C1715A"/>
    <w:pPr>
      <w:spacing w:after="100" w:line="259" w:lineRule="auto"/>
      <w:ind w:left="720"/>
    </w:pPr>
    <w:rPr>
      <w:lang w:val="es-MX"/>
    </w:rPr>
  </w:style>
  <w:style w:type="table" w:styleId="GridTable5Dark-Accent5">
    <w:name w:val="Grid Table 5 Dark Accent 5"/>
    <w:basedOn w:val="TableNormal"/>
    <w:uiPriority w:val="50"/>
    <w:rsid w:val="00C1715A"/>
    <w:pPr>
      <w:spacing w:after="0" w:line="240" w:lineRule="auto"/>
      <w:jc w:val="center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C1715A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1715A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ghtGrid">
    <w:name w:val="Light Grid"/>
    <w:basedOn w:val="TableNormal"/>
    <w:uiPriority w:val="62"/>
    <w:rsid w:val="00C1715A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List">
    <w:name w:val="Colorful List"/>
    <w:basedOn w:val="TableNormal"/>
    <w:uiPriority w:val="72"/>
    <w:rsid w:val="00C1715A"/>
    <w:pPr>
      <w:spacing w:after="0" w:line="240" w:lineRule="auto"/>
    </w:pPr>
    <w:rPr>
      <w:rFonts w:cstheme="minorBidi"/>
      <w:color w:val="000000" w:themeColor="text1"/>
      <w:lang w:val="es-E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2" w:themeFillShade="CC"/>
      </w:tcPr>
    </w:tblStylePr>
    <w:tblStylePr w:type="lastRow">
      <w:rPr>
        <w:b/>
        <w:bCs/>
        <w:color w:val="2065A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leList5"/>
    <w:uiPriority w:val="99"/>
    <w:rsid w:val="00C1715A"/>
    <w:pPr>
      <w:spacing w:line="240" w:lineRule="auto"/>
    </w:pPr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C1715A"/>
    <w:pPr>
      <w:spacing w:after="0" w:line="259" w:lineRule="auto"/>
      <w:jc w:val="both"/>
    </w:pPr>
    <w:rPr>
      <w:rFonts w:cstheme="minorBidi"/>
      <w:lang w:val="es-MX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e-all-bold-hthree">
    <w:name w:val="ace-all-bold-hthree"/>
    <w:basedOn w:val="DefaultParagraphFont"/>
    <w:rsid w:val="0080624B"/>
  </w:style>
  <w:style w:type="paragraph" w:styleId="Quote">
    <w:name w:val="Quote"/>
    <w:basedOn w:val="Normal"/>
    <w:next w:val="Normal"/>
    <w:link w:val="QuoteChar"/>
    <w:rsid w:val="0080624B"/>
    <w:pPr>
      <w:widowControl w:val="0"/>
      <w:suppressAutoHyphens/>
      <w:autoSpaceDN w:val="0"/>
      <w:spacing w:before="200" w:after="160"/>
      <w:ind w:left="864" w:right="864"/>
      <w:jc w:val="center"/>
      <w:textAlignment w:val="baseline"/>
    </w:pPr>
    <w:rPr>
      <w:rFonts w:ascii="Bahnschrift" w:hAnsi="Bahnschrift"/>
      <w:i/>
      <w:iCs/>
      <w:color w:val="404040"/>
      <w:lang w:val="es-US" w:eastAsia="es-MX"/>
    </w:rPr>
  </w:style>
  <w:style w:type="character" w:customStyle="1" w:styleId="QuoteChar">
    <w:name w:val="Quote Char"/>
    <w:basedOn w:val="DefaultParagraphFont"/>
    <w:link w:val="Quote"/>
    <w:rsid w:val="0080624B"/>
    <w:rPr>
      <w:rFonts w:ascii="Bahnschrift" w:eastAsia="Times New Roman" w:hAnsi="Bahnschrift" w:cs="Times New Roman"/>
      <w:i/>
      <w:iCs/>
      <w:color w:val="404040"/>
      <w:sz w:val="24"/>
      <w:szCs w:val="24"/>
      <w:lang w:val="es-US" w:eastAsia="es-MX"/>
    </w:rPr>
  </w:style>
  <w:style w:type="character" w:customStyle="1" w:styleId="scite-citation-text">
    <w:name w:val="scite-citation-text"/>
    <w:basedOn w:val="DefaultParagraphFont"/>
    <w:rsid w:val="0080624B"/>
  </w:style>
  <w:style w:type="paragraph" w:customStyle="1" w:styleId="Contenido">
    <w:name w:val="Contenido"/>
    <w:basedOn w:val="Normal"/>
    <w:link w:val="ContenidoCar"/>
    <w:qFormat/>
    <w:rsid w:val="0080624B"/>
    <w:pPr>
      <w:pBdr>
        <w:top w:val="nil"/>
        <w:left w:val="nil"/>
        <w:bottom w:val="nil"/>
        <w:right w:val="nil"/>
        <w:between w:val="nil"/>
      </w:pBdr>
      <w:spacing w:before="240" w:after="200" w:line="360" w:lineRule="auto"/>
      <w:ind w:right="49"/>
    </w:pPr>
    <w:rPr>
      <w:rFonts w:ascii="Arial" w:eastAsia="Arial" w:hAnsi="Arial" w:cs="Arial"/>
      <w:lang w:val="es-MX" w:eastAsia="es-MX"/>
    </w:rPr>
  </w:style>
  <w:style w:type="character" w:customStyle="1" w:styleId="ContenidoCar">
    <w:name w:val="Contenido Car"/>
    <w:basedOn w:val="DefaultParagraphFont"/>
    <w:link w:val="Contenido"/>
    <w:rsid w:val="0080624B"/>
    <w:rPr>
      <w:rFonts w:ascii="Arial" w:eastAsia="Arial" w:hAnsi="Arial" w:cs="Arial"/>
      <w:sz w:val="24"/>
      <w:szCs w:val="24"/>
      <w:lang w:val="es-MX" w:eastAsia="es-MX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80624B"/>
    <w:rPr>
      <w:color w:val="605E5C"/>
      <w:shd w:val="clear" w:color="auto" w:fill="E1DFDD"/>
    </w:rPr>
  </w:style>
  <w:style w:type="paragraph" w:customStyle="1" w:styleId="TtuloTI">
    <w:name w:val="TítuloTI"/>
    <w:basedOn w:val="Contenido"/>
    <w:link w:val="TtuloTICar"/>
    <w:qFormat/>
    <w:rsid w:val="0080624B"/>
    <w:pPr>
      <w:numPr>
        <w:numId w:val="9"/>
      </w:numPr>
    </w:pPr>
    <w:rPr>
      <w:b/>
      <w:sz w:val="28"/>
    </w:rPr>
  </w:style>
  <w:style w:type="paragraph" w:customStyle="1" w:styleId="SubtituloTI">
    <w:name w:val="SubtituloTI"/>
    <w:basedOn w:val="Normal"/>
    <w:link w:val="SubtituloTICar"/>
    <w:qFormat/>
    <w:rsid w:val="0080624B"/>
    <w:pPr>
      <w:numPr>
        <w:ilvl w:val="1"/>
        <w:numId w:val="6"/>
      </w:numPr>
      <w:pBdr>
        <w:top w:val="nil"/>
        <w:left w:val="nil"/>
        <w:bottom w:val="nil"/>
        <w:right w:val="nil"/>
        <w:between w:val="nil"/>
      </w:pBdr>
      <w:spacing w:before="240" w:after="200" w:line="360" w:lineRule="auto"/>
      <w:ind w:right="49"/>
    </w:pPr>
    <w:rPr>
      <w:rFonts w:ascii="Arial" w:eastAsia="Arial" w:hAnsi="Arial" w:cs="Arial"/>
      <w:b/>
      <w:szCs w:val="28"/>
      <w:lang w:val="es-MX" w:eastAsia="es-MX"/>
    </w:rPr>
  </w:style>
  <w:style w:type="character" w:customStyle="1" w:styleId="TtuloTICar">
    <w:name w:val="TítuloTI Car"/>
    <w:basedOn w:val="ContenidoCar"/>
    <w:link w:val="TtuloTI"/>
    <w:rsid w:val="0080624B"/>
    <w:rPr>
      <w:rFonts w:ascii="Arial" w:eastAsia="Arial" w:hAnsi="Arial" w:cs="Arial"/>
      <w:b/>
      <w:sz w:val="28"/>
      <w:szCs w:val="24"/>
      <w:lang w:val="es-MX" w:eastAsia="es-MX"/>
    </w:rPr>
  </w:style>
  <w:style w:type="character" w:customStyle="1" w:styleId="SubtituloTICar">
    <w:name w:val="SubtituloTI Car"/>
    <w:basedOn w:val="DefaultParagraphFont"/>
    <w:link w:val="SubtituloTI"/>
    <w:rsid w:val="0080624B"/>
    <w:rPr>
      <w:rFonts w:ascii="Arial" w:eastAsia="Arial" w:hAnsi="Arial" w:cs="Arial"/>
      <w:b/>
      <w:sz w:val="24"/>
      <w:szCs w:val="28"/>
      <w:lang w:val="es-MX" w:eastAsia="es-MX"/>
    </w:rPr>
  </w:style>
  <w:style w:type="paragraph" w:customStyle="1" w:styleId="TituloTIOculto">
    <w:name w:val="TituloTI_Oculto"/>
    <w:basedOn w:val="TtuloTI"/>
    <w:link w:val="TituloTIOcultoCar"/>
    <w:qFormat/>
    <w:rsid w:val="0080624B"/>
    <w:pPr>
      <w:numPr>
        <w:numId w:val="6"/>
      </w:numPr>
      <w:spacing w:before="0" w:after="0" w:line="240" w:lineRule="auto"/>
    </w:pPr>
    <w:rPr>
      <w:sz w:val="2"/>
      <w:szCs w:val="2"/>
    </w:rPr>
  </w:style>
  <w:style w:type="character" w:customStyle="1" w:styleId="TituloTIOcultoCar">
    <w:name w:val="TituloTI_Oculto Car"/>
    <w:basedOn w:val="TtuloTICar"/>
    <w:link w:val="TituloTIOculto"/>
    <w:rsid w:val="0080624B"/>
    <w:rPr>
      <w:rFonts w:ascii="Arial" w:eastAsia="Arial" w:hAnsi="Arial" w:cs="Arial"/>
      <w:b/>
      <w:sz w:val="2"/>
      <w:szCs w:val="2"/>
      <w:lang w:val="es-MX" w:eastAsia="es-MX"/>
    </w:rPr>
  </w:style>
  <w:style w:type="paragraph" w:customStyle="1" w:styleId="SubtituloTI2">
    <w:name w:val="SubtituloTI_2"/>
    <w:basedOn w:val="Contenido"/>
    <w:link w:val="SubtituloTI2Car"/>
    <w:qFormat/>
    <w:rsid w:val="0080624B"/>
    <w:pPr>
      <w:numPr>
        <w:ilvl w:val="2"/>
        <w:numId w:val="6"/>
      </w:numPr>
    </w:pPr>
    <w:rPr>
      <w:b/>
    </w:rPr>
  </w:style>
  <w:style w:type="character" w:customStyle="1" w:styleId="SubtituloTI2Car">
    <w:name w:val="SubtituloTI_2 Car"/>
    <w:basedOn w:val="ContenidoCar"/>
    <w:link w:val="SubtituloTI2"/>
    <w:rsid w:val="0080624B"/>
    <w:rPr>
      <w:rFonts w:ascii="Arial" w:eastAsia="Arial" w:hAnsi="Arial" w:cs="Arial"/>
      <w:b/>
      <w:sz w:val="24"/>
      <w:szCs w:val="24"/>
      <w:lang w:val="es-MX" w:eastAsia="es-MX"/>
    </w:rPr>
  </w:style>
  <w:style w:type="paragraph" w:customStyle="1" w:styleId="TituloImagen">
    <w:name w:val="TituloImagen"/>
    <w:basedOn w:val="Normal"/>
    <w:link w:val="TituloImagenCar"/>
    <w:qFormat/>
    <w:rsid w:val="0080624B"/>
    <w:pPr>
      <w:numPr>
        <w:numId w:val="8"/>
      </w:numPr>
      <w:spacing w:before="240" w:after="200" w:line="360" w:lineRule="auto"/>
      <w:jc w:val="center"/>
    </w:pPr>
    <w:rPr>
      <w:rFonts w:ascii="Arial" w:eastAsia="Arial" w:hAnsi="Arial" w:cs="Arial"/>
      <w:b/>
      <w:i/>
      <w:sz w:val="20"/>
      <w:szCs w:val="18"/>
      <w:lang w:val="es-MX" w:eastAsia="es-MX"/>
    </w:rPr>
  </w:style>
  <w:style w:type="paragraph" w:customStyle="1" w:styleId="TituloTabla">
    <w:name w:val="TituloTabla"/>
    <w:basedOn w:val="Normal"/>
    <w:link w:val="TituloTablaCar"/>
    <w:qFormat/>
    <w:rsid w:val="0080624B"/>
    <w:pPr>
      <w:numPr>
        <w:numId w:val="7"/>
      </w:numPr>
      <w:spacing w:before="240" w:after="200" w:line="360" w:lineRule="auto"/>
      <w:jc w:val="center"/>
    </w:pPr>
    <w:rPr>
      <w:rFonts w:ascii="Arial" w:eastAsia="Arial" w:hAnsi="Arial" w:cs="Arial"/>
      <w:b/>
      <w:i/>
      <w:sz w:val="20"/>
      <w:szCs w:val="18"/>
      <w:lang w:val="es-MX" w:eastAsia="es-MX"/>
    </w:rPr>
  </w:style>
  <w:style w:type="character" w:customStyle="1" w:styleId="TituloImagenCar">
    <w:name w:val="TituloImagen Car"/>
    <w:basedOn w:val="DefaultParagraphFont"/>
    <w:link w:val="TituloImagen"/>
    <w:rsid w:val="0080624B"/>
    <w:rPr>
      <w:rFonts w:ascii="Arial" w:eastAsia="Arial" w:hAnsi="Arial" w:cs="Arial"/>
      <w:b/>
      <w:i/>
      <w:sz w:val="20"/>
      <w:szCs w:val="18"/>
      <w:lang w:val="es-MX" w:eastAsia="es-MX"/>
    </w:rPr>
  </w:style>
  <w:style w:type="character" w:customStyle="1" w:styleId="TituloTablaCar">
    <w:name w:val="TituloTabla Car"/>
    <w:basedOn w:val="DefaultParagraphFont"/>
    <w:link w:val="TituloTabla"/>
    <w:rsid w:val="0080624B"/>
    <w:rPr>
      <w:rFonts w:ascii="Arial" w:eastAsia="Arial" w:hAnsi="Arial" w:cs="Arial"/>
      <w:b/>
      <w:i/>
      <w:sz w:val="20"/>
      <w:szCs w:val="18"/>
      <w:lang w:val="es-MX" w:eastAsia="es-MX"/>
    </w:rPr>
  </w:style>
  <w:style w:type="table" w:styleId="GridTable2-Accent3">
    <w:name w:val="Grid Table 2 Accent 3"/>
    <w:basedOn w:val="TableNormal"/>
    <w:uiPriority w:val="47"/>
    <w:rsid w:val="0080624B"/>
    <w:pPr>
      <w:spacing w:before="240" w:after="0" w:line="240" w:lineRule="auto"/>
      <w:ind w:firstLine="708"/>
      <w:jc w:val="both"/>
    </w:pPr>
    <w:rPr>
      <w:rFonts w:ascii="Arial" w:eastAsia="Arial" w:hAnsi="Arial" w:cs="Arial"/>
      <w:sz w:val="24"/>
      <w:szCs w:val="24"/>
      <w:highlight w:val="white"/>
      <w:lang w:val="es-MX" w:eastAsia="es-MX"/>
    </w:rPr>
    <w:tblPr>
      <w:tblStyleRowBandSize w:val="1"/>
      <w:tblStyleColBandSize w:val="1"/>
      <w:tblBorders>
        <w:top w:val="single" w:sz="2" w:space="0" w:color="B2BBCB" w:themeColor="accent3" w:themeTint="99"/>
        <w:bottom w:val="single" w:sz="2" w:space="0" w:color="B2BBCB" w:themeColor="accent3" w:themeTint="99"/>
        <w:insideH w:val="single" w:sz="2" w:space="0" w:color="B2BBCB" w:themeColor="accent3" w:themeTint="99"/>
        <w:insideV w:val="single" w:sz="2" w:space="0" w:color="B2BBC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3" w:themeFillTint="33"/>
      </w:tcPr>
    </w:tblStylePr>
    <w:tblStylePr w:type="band1Horz">
      <w:tblPr/>
      <w:tcPr>
        <w:shd w:val="clear" w:color="auto" w:fill="E5E8ED" w:themeFill="accent3" w:themeFillTint="33"/>
      </w:tcPr>
    </w:tblStylePr>
  </w:style>
  <w:style w:type="paragraph" w:customStyle="1" w:styleId="SubtituloTI3">
    <w:name w:val="SubtituloTI_3"/>
    <w:basedOn w:val="SubtituloTI2"/>
    <w:qFormat/>
    <w:rsid w:val="0080624B"/>
    <w:pPr>
      <w:numPr>
        <w:ilvl w:val="3"/>
      </w:numPr>
      <w:ind w:left="2880" w:hanging="360"/>
    </w:pPr>
  </w:style>
  <w:style w:type="table" w:styleId="GridTable2-Accent1">
    <w:name w:val="Grid Table 2 Accent 1"/>
    <w:basedOn w:val="TableNormal"/>
    <w:uiPriority w:val="47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2" w:space="0" w:color="A0C3E3" w:themeColor="accent1" w:themeTint="99"/>
        <w:bottom w:val="single" w:sz="2" w:space="0" w:color="A0C3E3" w:themeColor="accent1" w:themeTint="99"/>
        <w:insideH w:val="single" w:sz="2" w:space="0" w:color="A0C3E3" w:themeColor="accent1" w:themeTint="99"/>
        <w:insideV w:val="single" w:sz="2" w:space="0" w:color="A0C3E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styleId="PlainTable3">
    <w:name w:val="Plain Table 3"/>
    <w:basedOn w:val="TableNormal"/>
    <w:uiPriority w:val="43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encinsinresolver2">
    <w:name w:val="Mención sin resolver2"/>
    <w:basedOn w:val="DefaultParagraphFont"/>
    <w:uiPriority w:val="99"/>
    <w:rsid w:val="0080624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0624B"/>
    <w:pPr>
      <w:spacing w:before="240" w:after="200" w:line="360" w:lineRule="auto"/>
      <w:ind w:firstLine="708"/>
    </w:pPr>
    <w:rPr>
      <w:rFonts w:ascii="Arial" w:eastAsia="Arial" w:hAnsi="Arial" w:cs="Arial"/>
      <w:highlight w:val="white"/>
      <w:lang w:val="es-MX" w:eastAsia="es-MX"/>
    </w:rPr>
  </w:style>
  <w:style w:type="table" w:styleId="GridTable1Light">
    <w:name w:val="Grid Table 1 Light"/>
    <w:basedOn w:val="TableNormal"/>
    <w:uiPriority w:val="46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B2BBCB" w:themeColor="accent3" w:themeTint="99"/>
        <w:left w:val="single" w:sz="4" w:space="0" w:color="B2BBCB" w:themeColor="accent3" w:themeTint="99"/>
        <w:bottom w:val="single" w:sz="4" w:space="0" w:color="B2BBCB" w:themeColor="accent3" w:themeTint="99"/>
        <w:right w:val="single" w:sz="4" w:space="0" w:color="B2BBCB" w:themeColor="accent3" w:themeTint="99"/>
        <w:insideH w:val="single" w:sz="4" w:space="0" w:color="B2BBCB" w:themeColor="accent3" w:themeTint="99"/>
        <w:insideV w:val="single" w:sz="4" w:space="0" w:color="B2B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3"/>
          <w:left w:val="single" w:sz="4" w:space="0" w:color="7F8FA9" w:themeColor="accent3"/>
          <w:bottom w:val="single" w:sz="4" w:space="0" w:color="7F8FA9" w:themeColor="accent3"/>
          <w:right w:val="single" w:sz="4" w:space="0" w:color="7F8FA9" w:themeColor="accent3"/>
          <w:insideH w:val="nil"/>
          <w:insideV w:val="nil"/>
        </w:tcBorders>
        <w:shd w:val="clear" w:color="auto" w:fill="7F8FA9" w:themeFill="accent3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3" w:themeFillTint="33"/>
      </w:tcPr>
    </w:tblStylePr>
    <w:tblStylePr w:type="band1Horz">
      <w:tblPr/>
      <w:tcPr>
        <w:shd w:val="clear" w:color="auto" w:fill="E5E8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7F8FA9" w:themeColor="accent3"/>
        <w:left w:val="single" w:sz="4" w:space="0" w:color="7F8FA9" w:themeColor="accent3"/>
        <w:bottom w:val="single" w:sz="4" w:space="0" w:color="7F8FA9" w:themeColor="accent3"/>
        <w:right w:val="single" w:sz="4" w:space="0" w:color="7F8FA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3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3"/>
          <w:right w:val="single" w:sz="4" w:space="0" w:color="7F8FA9" w:themeColor="accent3"/>
        </w:tcBorders>
      </w:tcPr>
    </w:tblStylePr>
    <w:tblStylePr w:type="band1Horz">
      <w:tblPr/>
      <w:tcPr>
        <w:tcBorders>
          <w:top w:val="single" w:sz="4" w:space="0" w:color="7F8FA9" w:themeColor="accent3"/>
          <w:bottom w:val="single" w:sz="4" w:space="0" w:color="7F8FA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3"/>
          <w:left w:val="nil"/>
        </w:tcBorders>
      </w:tcPr>
    </w:tblStylePr>
    <w:tblStylePr w:type="swCell">
      <w:tblPr/>
      <w:tcPr>
        <w:tcBorders>
          <w:top w:val="double" w:sz="4" w:space="0" w:color="7F8FA9" w:themeColor="accent3"/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3" w:themeFillTint="33"/>
      </w:tcPr>
    </w:tblStylePr>
    <w:tblStylePr w:type="band1Horz">
      <w:tblPr/>
      <w:tcPr>
        <w:shd w:val="clear" w:color="auto" w:fill="E5E8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80624B"/>
    <w:pPr>
      <w:spacing w:after="0" w:line="240" w:lineRule="auto"/>
    </w:pPr>
    <w:rPr>
      <w:rFonts w:cstheme="minorBidi"/>
      <w:lang w:val="es-MX"/>
    </w:rPr>
    <w:tblPr>
      <w:tblStyleRowBandSize w:val="1"/>
      <w:tblStyleColBandSize w:val="1"/>
      <w:tblBorders>
        <w:top w:val="single" w:sz="4" w:space="0" w:color="B2BBCB" w:themeColor="accent3" w:themeTint="99"/>
        <w:bottom w:val="single" w:sz="4" w:space="0" w:color="B2BBCB" w:themeColor="accent3" w:themeTint="99"/>
        <w:insideH w:val="single" w:sz="4" w:space="0" w:color="B2BBC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3" w:themeFillTint="33"/>
      </w:tcPr>
    </w:tblStylePr>
    <w:tblStylePr w:type="band1Horz">
      <w:tblPr/>
      <w:tcPr>
        <w:shd w:val="clear" w:color="auto" w:fill="E5E8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2544F"/>
    <w:rPr>
      <w:rFonts w:ascii="Arial" w:hAnsi="Arial" w:cstheme="minorBidi"/>
      <w:sz w:val="20"/>
      <w:szCs w:val="20"/>
      <w:lang w:val="es-MX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544F"/>
    <w:rPr>
      <w:rFonts w:ascii="Arial" w:hAnsi="Arial" w:cstheme="minorBidi"/>
      <w:sz w:val="20"/>
      <w:szCs w:val="20"/>
      <w:lang w:val="es-MX"/>
    </w:rPr>
  </w:style>
  <w:style w:type="character" w:styleId="FootnoteReference">
    <w:name w:val="footnote reference"/>
    <w:basedOn w:val="DefaultParagraphFont"/>
    <w:uiPriority w:val="99"/>
    <w:semiHidden/>
    <w:unhideWhenUsed/>
    <w:rsid w:val="00E2544F"/>
    <w:rPr>
      <w:vertAlign w:val="superscript"/>
    </w:rPr>
  </w:style>
  <w:style w:type="character" w:customStyle="1" w:styleId="p-name">
    <w:name w:val="p-name"/>
    <w:basedOn w:val="DefaultParagraphFont"/>
    <w:rsid w:val="0003253F"/>
  </w:style>
  <w:style w:type="character" w:customStyle="1" w:styleId="hgkelc">
    <w:name w:val="hgkelc"/>
    <w:basedOn w:val="DefaultParagraphFont"/>
    <w:rsid w:val="00152FB0"/>
  </w:style>
  <w:style w:type="character" w:styleId="UnresolvedMention">
    <w:name w:val="Unresolved Mention"/>
    <w:basedOn w:val="DefaultParagraphFont"/>
    <w:uiPriority w:val="99"/>
    <w:rsid w:val="00412021"/>
    <w:rPr>
      <w:color w:val="605E5C"/>
      <w:shd w:val="clear" w:color="auto" w:fill="E1DFDD"/>
    </w:rPr>
  </w:style>
  <w:style w:type="character" w:customStyle="1" w:styleId="homepagetopframeworkwordwrapperd2puu">
    <w:name w:val="homepage_topframeworkwordwrapper__d2puu"/>
    <w:basedOn w:val="DefaultParagraphFont"/>
    <w:rsid w:val="00000295"/>
  </w:style>
  <w:style w:type="paragraph" w:styleId="TableofFigures">
    <w:name w:val="table of figures"/>
    <w:basedOn w:val="Normal"/>
    <w:next w:val="Normal"/>
    <w:uiPriority w:val="99"/>
    <w:unhideWhenUsed/>
    <w:rsid w:val="00655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8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127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91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15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06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396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81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26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1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2544096">
              <w:marLeft w:val="0"/>
              <w:marRight w:val="0"/>
              <w:marTop w:val="0"/>
              <w:marBottom w:val="0"/>
              <w:divBdr>
                <w:top w:val="single" w:sz="2" w:space="6" w:color="E2E8F0"/>
                <w:left w:val="single" w:sz="2" w:space="9" w:color="E2E8F0"/>
                <w:bottom w:val="single" w:sz="2" w:space="6" w:color="E2E8F0"/>
                <w:right w:val="single" w:sz="2" w:space="9" w:color="E2E8F0"/>
              </w:divBdr>
            </w:div>
            <w:div w:id="1946617585">
              <w:marLeft w:val="0"/>
              <w:marRight w:val="0"/>
              <w:marTop w:val="0"/>
              <w:marBottom w:val="0"/>
              <w:divBdr>
                <w:top w:val="single" w:sz="2" w:space="6" w:color="E2E8F0"/>
                <w:left w:val="single" w:sz="2" w:space="9" w:color="E2E8F0"/>
                <w:bottom w:val="single" w:sz="2" w:space="6" w:color="E2E8F0"/>
                <w:right w:val="single" w:sz="2" w:space="9" w:color="E2E8F0"/>
              </w:divBdr>
            </w:div>
            <w:div w:id="1899240542">
              <w:marLeft w:val="0"/>
              <w:marRight w:val="0"/>
              <w:marTop w:val="0"/>
              <w:marBottom w:val="0"/>
              <w:divBdr>
                <w:top w:val="single" w:sz="2" w:space="6" w:color="E2E8F0"/>
                <w:left w:val="single" w:sz="2" w:space="9" w:color="E2E8F0"/>
                <w:bottom w:val="single" w:sz="2" w:space="6" w:color="E2E8F0"/>
                <w:right w:val="single" w:sz="2" w:space="9" w:color="E2E8F0"/>
              </w:divBdr>
            </w:div>
            <w:div w:id="1689335189">
              <w:marLeft w:val="0"/>
              <w:marRight w:val="0"/>
              <w:marTop w:val="0"/>
              <w:marBottom w:val="0"/>
              <w:divBdr>
                <w:top w:val="single" w:sz="2" w:space="6" w:color="E2E8F0"/>
                <w:left w:val="single" w:sz="2" w:space="9" w:color="E2E8F0"/>
                <w:bottom w:val="single" w:sz="2" w:space="6" w:color="E2E8F0"/>
                <w:right w:val="single" w:sz="2" w:space="9" w:color="E2E8F0"/>
              </w:divBdr>
            </w:div>
            <w:div w:id="906500336">
              <w:marLeft w:val="0"/>
              <w:marRight w:val="0"/>
              <w:marTop w:val="0"/>
              <w:marBottom w:val="0"/>
              <w:divBdr>
                <w:top w:val="single" w:sz="2" w:space="6" w:color="E2E8F0"/>
                <w:left w:val="single" w:sz="2" w:space="9" w:color="E2E8F0"/>
                <w:bottom w:val="single" w:sz="2" w:space="6" w:color="E2E8F0"/>
                <w:right w:val="single" w:sz="2" w:space="9" w:color="E2E8F0"/>
              </w:divBdr>
            </w:div>
            <w:div w:id="1654094384">
              <w:marLeft w:val="0"/>
              <w:marRight w:val="0"/>
              <w:marTop w:val="0"/>
              <w:marBottom w:val="0"/>
              <w:divBdr>
                <w:top w:val="single" w:sz="2" w:space="6" w:color="E2E8F0"/>
                <w:left w:val="single" w:sz="2" w:space="9" w:color="E2E8F0"/>
                <w:bottom w:val="single" w:sz="2" w:space="6" w:color="E2E8F0"/>
                <w:right w:val="single" w:sz="2" w:space="9" w:color="E2E8F0"/>
              </w:divBdr>
            </w:div>
          </w:divsChild>
        </w:div>
      </w:divsChild>
    </w:div>
    <w:div w:id="1067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22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5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08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88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97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8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9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2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1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1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91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AppData\Roaming\Microsoft\Plantillas\Urb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2015-04-14T00:00:00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3D681-71F9-4453-93B3-14F4600052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7496CD-3EB9-9044-AB3A-F504BB24D2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2E4F1A6-FE28-485F-A807-593AA9FEAA9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5A24E35-F709-4561-B058-AD96CCC87715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C:\Users\raul\AppData\Roaming\Microsoft\Plantillas\UrbanReport.dotx</Template>
  <TotalTime>2086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Usuario</vt:lpstr>
      <vt:lpstr>Manual de Usuario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Integral de Gestión para el Cumplimiento Ambiental</dc:subject>
  <dc:creator>de la Aplicación Móvil del SIGCA</dc:creator>
  <cp:keywords/>
  <dc:description/>
  <cp:lastModifiedBy>Raul Acosta Bermejo</cp:lastModifiedBy>
  <cp:revision>668</cp:revision>
  <cp:lastPrinted>2020-02-19T00:10:00Z</cp:lastPrinted>
  <dcterms:created xsi:type="dcterms:W3CDTF">2020-02-18T21:54:00Z</dcterms:created>
  <dcterms:modified xsi:type="dcterms:W3CDTF">2023-11-17T17:35:00Z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